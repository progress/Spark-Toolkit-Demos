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7502" w:rsidRPr="00F05224" w:rsidRDefault="00BA418B" w:rsidP="009B7502">
      <w:pPr>
        <w:pStyle w:val="Heading"/>
      </w:pPr>
      <w:r>
        <w:t xml:space="preserve">Progress </w:t>
      </w:r>
      <w:r w:rsidR="002B2323">
        <w:t>Spark</w:t>
      </w:r>
      <w:r>
        <w:t xml:space="preserve"> Toolkit</w:t>
      </w:r>
      <w:r w:rsidR="002B2323">
        <w:t xml:space="preserve"> Quick-Start Guide</w:t>
      </w:r>
    </w:p>
    <w:p w:rsidR="009B7502" w:rsidRPr="00F05224" w:rsidRDefault="002B2323" w:rsidP="00675EA4">
      <w:pPr>
        <w:pStyle w:val="Sub-headline"/>
        <w:ind w:right="-720"/>
      </w:pPr>
      <w:r>
        <w:t xml:space="preserve">Building back-end services quickly with the </w:t>
      </w:r>
      <w:r w:rsidR="00BA418B">
        <w:t xml:space="preserve">Progress </w:t>
      </w:r>
      <w:r>
        <w:t xml:space="preserve">Spark </w:t>
      </w:r>
      <w:r w:rsidR="00BA418B">
        <w:t>T</w:t>
      </w:r>
      <w:r>
        <w:t>oolkit</w:t>
      </w:r>
    </w:p>
    <w:p w:rsidR="009B7502" w:rsidRDefault="009B7502" w:rsidP="009B7502"/>
    <w:p w:rsidR="00BD2D63" w:rsidRPr="00F05224" w:rsidRDefault="00D07FFE" w:rsidP="009B7502">
      <w:r>
        <w:t>November</w:t>
      </w:r>
      <w:r w:rsidR="00DE09A2">
        <w:t xml:space="preserve"> </w:t>
      </w:r>
      <w:r w:rsidR="002B2323">
        <w:t>201</w:t>
      </w:r>
      <w:r w:rsidR="007332E1">
        <w:t>9</w:t>
      </w:r>
    </w:p>
    <w:p w:rsidR="009B7502" w:rsidRPr="00F05224" w:rsidRDefault="009B7502" w:rsidP="00C03447">
      <w:pPr>
        <w:jc w:val="center"/>
      </w:pPr>
    </w:p>
    <w:p w:rsidR="00C64FC8" w:rsidRDefault="00C64FC8">
      <w:pPr>
        <w:spacing w:before="0"/>
      </w:pPr>
      <w:r>
        <w:br w:type="page"/>
      </w:r>
    </w:p>
    <w:p w:rsidR="00634452" w:rsidRDefault="00C64FC8" w:rsidP="007A7E1C">
      <w:pPr>
        <w:pStyle w:val="Heading"/>
      </w:pPr>
      <w:r>
        <w:lastRenderedPageBreak/>
        <w:t>Summary</w:t>
      </w:r>
    </w:p>
    <w:p w:rsidR="007A7E1C" w:rsidRDefault="00EC6DD8" w:rsidP="007A7E1C">
      <w:pPr>
        <w:ind w:firstLine="720"/>
      </w:pPr>
      <w:r>
        <w:t xml:space="preserve">The </w:t>
      </w:r>
      <w:r w:rsidR="00BA418B" w:rsidRPr="00BA418B">
        <w:rPr>
          <w:b/>
        </w:rPr>
        <w:t xml:space="preserve">Progress </w:t>
      </w:r>
      <w:r w:rsidRPr="00BA418B">
        <w:rPr>
          <w:b/>
        </w:rPr>
        <w:t xml:space="preserve">Spark </w:t>
      </w:r>
      <w:r w:rsidR="00BA418B" w:rsidRPr="00BA418B">
        <w:rPr>
          <w:b/>
        </w:rPr>
        <w:t>T</w:t>
      </w:r>
      <w:r w:rsidRPr="00BA418B">
        <w:rPr>
          <w:b/>
        </w:rPr>
        <w:t>oolkit</w:t>
      </w:r>
      <w:r>
        <w:t xml:space="preserve"> can assist in modernizing your </w:t>
      </w:r>
      <w:r w:rsidR="00C64FC8">
        <w:t xml:space="preserve">legacy application </w:t>
      </w:r>
      <w:r w:rsidR="009A1CEF">
        <w:t xml:space="preserve">when </w:t>
      </w:r>
      <w:r w:rsidR="00C64FC8">
        <w:t>creating a new</w:t>
      </w:r>
      <w:r w:rsidR="004E2EBF">
        <w:t xml:space="preserve"> and </w:t>
      </w:r>
      <w:r w:rsidR="009B0F93">
        <w:t>extensible</w:t>
      </w:r>
      <w:r w:rsidR="004E2EBF">
        <w:t xml:space="preserve"> solution through use of various</w:t>
      </w:r>
      <w:r w:rsidR="00C64FC8">
        <w:t xml:space="preserve"> products from Progress.</w:t>
      </w:r>
      <w:r w:rsidR="004E2EBF">
        <w:t xml:space="preserve"> </w:t>
      </w:r>
      <w:r w:rsidR="00F04570">
        <w:t>Modern application components</w:t>
      </w:r>
      <w:r w:rsidR="004E2EBF">
        <w:t xml:space="preserve"> such as the </w:t>
      </w:r>
      <w:r w:rsidR="004E2EBF" w:rsidRPr="00E238C4">
        <w:rPr>
          <w:b/>
        </w:rPr>
        <w:t>Progress Application Server</w:t>
      </w:r>
      <w:r w:rsidR="004E2EBF">
        <w:t xml:space="preserve"> (PAS) </w:t>
      </w:r>
      <w:r w:rsidR="00F04570">
        <w:t>can be used for</w:t>
      </w:r>
      <w:r w:rsidR="004E2EBF">
        <w:t xml:space="preserve"> </w:t>
      </w:r>
      <w:r w:rsidR="00087870">
        <w:t>exposing</w:t>
      </w:r>
      <w:r w:rsidR="004E2EBF">
        <w:t xml:space="preserve"> web-based API’s for accessing data services written in ABL. The power and flexibility of this technology </w:t>
      </w:r>
      <w:r w:rsidR="007A7E1C">
        <w:t>makes it</w:t>
      </w:r>
      <w:r w:rsidR="004E2EBF">
        <w:t xml:space="preserve"> an open-ended frontier for expanding your application’s reach, which can be both a blessing and </w:t>
      </w:r>
      <w:r w:rsidR="00DA595A">
        <w:t>burden</w:t>
      </w:r>
      <w:r w:rsidR="007A7E1C">
        <w:t xml:space="preserve"> depending on your experience level</w:t>
      </w:r>
      <w:r w:rsidR="004E2EBF">
        <w:t>.</w:t>
      </w:r>
    </w:p>
    <w:p w:rsidR="00C64FC8" w:rsidRDefault="0071579C" w:rsidP="00C64FC8">
      <w:pPr>
        <w:ind w:firstLine="720"/>
      </w:pPr>
      <w:r>
        <w:t xml:space="preserve">The job of the </w:t>
      </w:r>
      <w:r w:rsidR="00BA418B" w:rsidRPr="00BA418B">
        <w:rPr>
          <w:b/>
        </w:rPr>
        <w:t>Progress Spark Toolkit</w:t>
      </w:r>
      <w:r>
        <w:t xml:space="preserve"> is to g</w:t>
      </w:r>
      <w:r w:rsidR="004E2EBF">
        <w:t>uid</w:t>
      </w:r>
      <w:r>
        <w:t>e</w:t>
      </w:r>
      <w:r w:rsidR="004E2EBF">
        <w:t xml:space="preserve"> </w:t>
      </w:r>
      <w:r w:rsidR="007A7E1C">
        <w:t xml:space="preserve">ABL </w:t>
      </w:r>
      <w:r w:rsidR="004E2EBF">
        <w:t>developers</w:t>
      </w:r>
      <w:r w:rsidR="007A7E1C">
        <w:t xml:space="preserve"> (old and new)</w:t>
      </w:r>
      <w:r w:rsidR="004E2EBF">
        <w:t xml:space="preserve"> down a known and </w:t>
      </w:r>
      <w:r w:rsidR="007A7E1C">
        <w:t>viable</w:t>
      </w:r>
      <w:r>
        <w:t xml:space="preserve"> path</w:t>
      </w:r>
      <w:r w:rsidR="004E2EBF">
        <w:t>.</w:t>
      </w:r>
      <w:r w:rsidR="007A7E1C">
        <w:t xml:space="preserve"> This is a collection of ABL code and practices that work in concert with the PAS product to build a secure, productive, and extensible application. Though most of all, every aspect of the included demos and codebase follows a best-practices approach based on decades of modernization strategies from the Professional Services group as well as continual feedback from Progress Engineering on how best to implement </w:t>
      </w:r>
      <w:r w:rsidR="00692A08">
        <w:t>the available technologies in OpenEdge</w:t>
      </w:r>
      <w:r w:rsidR="007A7E1C">
        <w:t>.</w:t>
      </w:r>
    </w:p>
    <w:p w:rsidR="00C64FC8" w:rsidRDefault="00692A08" w:rsidP="00AB7FFB">
      <w:pPr>
        <w:ind w:firstLine="720"/>
      </w:pPr>
      <w:r>
        <w:t>The Spark libraries are broken up into 3 distinct repositories to reflect the appropriate audience meant to consume the technology. For those wishing to get started immediately with coding, the “</w:t>
      </w:r>
      <w:r w:rsidRPr="00237E31">
        <w:rPr>
          <w:b/>
        </w:rPr>
        <w:t>spark-</w:t>
      </w:r>
      <w:r w:rsidR="006A0727">
        <w:rPr>
          <w:b/>
        </w:rPr>
        <w:t>toolkit-</w:t>
      </w:r>
      <w:r w:rsidRPr="00237E31">
        <w:rPr>
          <w:b/>
        </w:rPr>
        <w:t>demo</w:t>
      </w:r>
      <w:r>
        <w:t>” repository provides sample projects which can be deployed to a PAS instance with just a few steps. For advanced ABL developers wishing to contribute back to the project, the “</w:t>
      </w:r>
      <w:r w:rsidRPr="00237E31">
        <w:rPr>
          <w:b/>
        </w:rPr>
        <w:t>spark-</w:t>
      </w:r>
      <w:r w:rsidR="006A0727">
        <w:rPr>
          <w:b/>
        </w:rPr>
        <w:t>toolkit</w:t>
      </w:r>
      <w:r>
        <w:t xml:space="preserve">” repository will be the avenue for making or requesting changes to the codebase. </w:t>
      </w:r>
      <w:r w:rsidR="001A2394" w:rsidRPr="00430FA2">
        <w:rPr>
          <w:b/>
        </w:rPr>
        <w:t xml:space="preserve">For the </w:t>
      </w:r>
      <w:r w:rsidR="004F5AB3" w:rsidRPr="00430FA2">
        <w:rPr>
          <w:b/>
        </w:rPr>
        <w:t>purpose</w:t>
      </w:r>
      <w:r w:rsidR="001A2394" w:rsidRPr="00430FA2">
        <w:rPr>
          <w:b/>
        </w:rPr>
        <w:t xml:space="preserve"> of this </w:t>
      </w:r>
      <w:r w:rsidR="004F5AB3" w:rsidRPr="00430FA2">
        <w:rPr>
          <w:b/>
        </w:rPr>
        <w:t>guide</w:t>
      </w:r>
      <w:r w:rsidR="001A2394" w:rsidRPr="00430FA2">
        <w:rPr>
          <w:b/>
        </w:rPr>
        <w:t xml:space="preserve"> we will be focused on the quick-start approach offered by the</w:t>
      </w:r>
      <w:r w:rsidR="009332BC">
        <w:rPr>
          <w:b/>
        </w:rPr>
        <w:t xml:space="preserve"> projects in the</w:t>
      </w:r>
      <w:r w:rsidR="001A2394" w:rsidRPr="00430FA2">
        <w:rPr>
          <w:b/>
        </w:rPr>
        <w:t xml:space="preserve"> “spark-</w:t>
      </w:r>
      <w:r w:rsidR="009332BC">
        <w:rPr>
          <w:b/>
        </w:rPr>
        <w:t>toolkit-</w:t>
      </w:r>
      <w:r w:rsidR="001A2394" w:rsidRPr="00430FA2">
        <w:rPr>
          <w:b/>
        </w:rPr>
        <w:t>demo</w:t>
      </w:r>
      <w:r w:rsidR="009332BC">
        <w:rPr>
          <w:b/>
        </w:rPr>
        <w:t>s</w:t>
      </w:r>
      <w:r w:rsidR="001A2394" w:rsidRPr="00430FA2">
        <w:rPr>
          <w:b/>
        </w:rPr>
        <w:t xml:space="preserve">” </w:t>
      </w:r>
      <w:r w:rsidR="009332BC">
        <w:rPr>
          <w:b/>
        </w:rPr>
        <w:t>repo</w:t>
      </w:r>
      <w:r w:rsidR="00552987">
        <w:rPr>
          <w:b/>
        </w:rPr>
        <w:t>sitory</w:t>
      </w:r>
      <w:r w:rsidR="001A2394" w:rsidRPr="00430FA2">
        <w:rPr>
          <w:b/>
        </w:rPr>
        <w:t>.</w:t>
      </w:r>
    </w:p>
    <w:p w:rsidR="007A7E1C" w:rsidRDefault="007A7E1C" w:rsidP="00EB33F1"/>
    <w:p w:rsidR="00C64FC8" w:rsidRDefault="00C64FC8" w:rsidP="007A7E1C">
      <w:pPr>
        <w:pStyle w:val="Heading"/>
      </w:pPr>
      <w:r>
        <w:t>Prerequisites</w:t>
      </w:r>
    </w:p>
    <w:p w:rsidR="00C64FC8" w:rsidRDefault="001A2394" w:rsidP="001A2394">
      <w:pPr>
        <w:ind w:firstLine="720"/>
      </w:pPr>
      <w:r>
        <w:t xml:space="preserve">To provide the best experience with the </w:t>
      </w:r>
      <w:r w:rsidRPr="007D0081">
        <w:rPr>
          <w:b/>
        </w:rPr>
        <w:t>Progress Application Server (PAS)</w:t>
      </w:r>
      <w:r>
        <w:t xml:space="preserve"> and </w:t>
      </w:r>
      <w:r w:rsidRPr="007D0081">
        <w:rPr>
          <w:b/>
        </w:rPr>
        <w:t>Progress Developer Studio (PDSOE)</w:t>
      </w:r>
      <w:r>
        <w:t xml:space="preserve"> it is recommended that you be on the latest service pack of OpenEdge. The demos provided with Spark are compatible with </w:t>
      </w:r>
      <w:r w:rsidR="007332E1">
        <w:t>at least</w:t>
      </w:r>
      <w:r>
        <w:t xml:space="preserve"> OpenEdge </w:t>
      </w:r>
      <w:r w:rsidR="007332E1">
        <w:t xml:space="preserve">versions </w:t>
      </w:r>
      <w:r>
        <w:t>11.</w:t>
      </w:r>
      <w:r w:rsidR="007332E1" w:rsidRPr="007332E1">
        <w:t>7.</w:t>
      </w:r>
      <w:r w:rsidR="004118DC">
        <w:t>5</w:t>
      </w:r>
      <w:r>
        <w:t xml:space="preserve"> and 1</w:t>
      </w:r>
      <w:r w:rsidR="007332E1">
        <w:t>2</w:t>
      </w:r>
      <w:r>
        <w:t>.</w:t>
      </w:r>
      <w:r w:rsidR="004118DC">
        <w:t>1</w:t>
      </w:r>
      <w:r w:rsidR="007332E1">
        <w:t>—versions of OE prior to 11.7.</w:t>
      </w:r>
      <w:r w:rsidR="004118DC">
        <w:t>5</w:t>
      </w:r>
      <w:r w:rsidR="007332E1">
        <w:t xml:space="preserve"> are no longer recommended</w:t>
      </w:r>
      <w:r>
        <w:t>.</w:t>
      </w:r>
      <w:r w:rsidR="00A11DFE">
        <w:t xml:space="preserve"> Use of a </w:t>
      </w:r>
      <w:r w:rsidR="00A11DFE" w:rsidRPr="003B771A">
        <w:rPr>
          <w:b/>
        </w:rPr>
        <w:t>64-bit Windows</w:t>
      </w:r>
      <w:r w:rsidR="00A11DFE">
        <w:t xml:space="preserve"> installation</w:t>
      </w:r>
      <w:r w:rsidR="00B74470">
        <w:t xml:space="preserve"> and </w:t>
      </w:r>
      <w:r w:rsidR="00B74470" w:rsidRPr="003B771A">
        <w:rPr>
          <w:b/>
        </w:rPr>
        <w:t>OE 11.7</w:t>
      </w:r>
      <w:r w:rsidR="00F43506">
        <w:rPr>
          <w:b/>
        </w:rPr>
        <w:t>.</w:t>
      </w:r>
      <w:r w:rsidR="004118DC">
        <w:rPr>
          <w:b/>
        </w:rPr>
        <w:t>5 (or OE 12.1)</w:t>
      </w:r>
      <w:r w:rsidR="003B771A" w:rsidRPr="003B771A">
        <w:rPr>
          <w:b/>
        </w:rPr>
        <w:t xml:space="preserve"> or later</w:t>
      </w:r>
      <w:r w:rsidR="003B771A" w:rsidRPr="007332E1">
        <w:rPr>
          <w:b/>
          <w:bCs/>
        </w:rPr>
        <w:t xml:space="preserve"> is </w:t>
      </w:r>
      <w:proofErr w:type="gramStart"/>
      <w:r w:rsidR="006A1BD2" w:rsidRPr="007332E1">
        <w:rPr>
          <w:b/>
          <w:bCs/>
        </w:rPr>
        <w:t>required</w:t>
      </w:r>
      <w:r w:rsidR="003B771A">
        <w:t>, and</w:t>
      </w:r>
      <w:proofErr w:type="gramEnd"/>
      <w:r w:rsidR="003B771A">
        <w:t xml:space="preserve"> </w:t>
      </w:r>
      <w:r w:rsidR="004326FB">
        <w:t>assumes an installation of</w:t>
      </w:r>
      <w:r w:rsidR="00A11DFE">
        <w:t xml:space="preserve"> the </w:t>
      </w:r>
      <w:r w:rsidR="00890326" w:rsidRPr="00F12360">
        <w:rPr>
          <w:b/>
        </w:rPr>
        <w:t>Progress Developer Studio for O</w:t>
      </w:r>
      <w:r w:rsidR="00F12360">
        <w:rPr>
          <w:b/>
        </w:rPr>
        <w:t>pen</w:t>
      </w:r>
      <w:r w:rsidR="00890326" w:rsidRPr="00F12360">
        <w:rPr>
          <w:b/>
        </w:rPr>
        <w:t>E</w:t>
      </w:r>
      <w:r w:rsidR="00F12360">
        <w:rPr>
          <w:b/>
        </w:rPr>
        <w:t>dge</w:t>
      </w:r>
      <w:r w:rsidR="00A11DFE">
        <w:t xml:space="preserve"> component</w:t>
      </w:r>
      <w:r w:rsidR="00B74470">
        <w:t xml:space="preserve"> present</w:t>
      </w:r>
      <w:r w:rsidR="006A1BD2">
        <w:t xml:space="preserve"> for development purposes</w:t>
      </w:r>
      <w:r w:rsidR="00A11DFE">
        <w:t>.</w:t>
      </w:r>
    </w:p>
    <w:p w:rsidR="001A099F" w:rsidRDefault="001A2394" w:rsidP="00817571">
      <w:pPr>
        <w:ind w:firstLine="720"/>
      </w:pPr>
      <w:r>
        <w:t xml:space="preserve">Access to the repositories is </w:t>
      </w:r>
      <w:r w:rsidR="00817571">
        <w:t>provided</w:t>
      </w:r>
      <w:r>
        <w:t xml:space="preserve"> through </w:t>
      </w:r>
      <w:r w:rsidRPr="007D0081">
        <w:rPr>
          <w:b/>
        </w:rPr>
        <w:t>Git</w:t>
      </w:r>
      <w:r>
        <w:t xml:space="preserve"> and </w:t>
      </w:r>
      <w:r w:rsidR="007D0081">
        <w:t>you may benefit from having</w:t>
      </w:r>
      <w:r>
        <w:t xml:space="preserve"> a suitable </w:t>
      </w:r>
      <w:r w:rsidR="007D0081">
        <w:t>Git client</w:t>
      </w:r>
      <w:r>
        <w:t xml:space="preserve"> installed on your workstation</w:t>
      </w:r>
      <w:r w:rsidR="00817571">
        <w:t xml:space="preserve">. As a suggestion, </w:t>
      </w:r>
      <w:r w:rsidR="00817571" w:rsidRPr="007D0081">
        <w:rPr>
          <w:b/>
        </w:rPr>
        <w:t>Git for Windows</w:t>
      </w:r>
      <w:r w:rsidR="00817571">
        <w:t xml:space="preserve"> and </w:t>
      </w:r>
      <w:proofErr w:type="spellStart"/>
      <w:r w:rsidR="00817571" w:rsidRPr="007D0081">
        <w:rPr>
          <w:b/>
        </w:rPr>
        <w:t>TortoiseGit</w:t>
      </w:r>
      <w:proofErr w:type="spellEnd"/>
      <w:r w:rsidR="00817571">
        <w:t xml:space="preserve"> will provide a seamless </w:t>
      </w:r>
      <w:r w:rsidR="00A11DFE">
        <w:t>integration with Window Explorer</w:t>
      </w:r>
      <w:r>
        <w:t>.</w:t>
      </w:r>
      <w:r w:rsidR="001A099F">
        <w:t xml:space="preserve"> Some automated tasks will be performed using </w:t>
      </w:r>
      <w:r w:rsidR="001A099F" w:rsidRPr="007D0081">
        <w:rPr>
          <w:b/>
        </w:rPr>
        <w:t>Ant</w:t>
      </w:r>
      <w:r w:rsidR="001A099F">
        <w:t xml:space="preserve"> which will already be present in your DLC directory </w:t>
      </w:r>
      <w:r w:rsidR="004326FB">
        <w:t>when</w:t>
      </w:r>
      <w:r w:rsidR="001A099F">
        <w:t xml:space="preserve"> using 11.7</w:t>
      </w:r>
      <w:r w:rsidR="007332E1">
        <w:t>.3</w:t>
      </w:r>
      <w:r w:rsidR="001A099F">
        <w:t xml:space="preserve"> or later</w:t>
      </w:r>
      <w:r w:rsidR="007332E1">
        <w:t xml:space="preserve"> (executed via DLC/bin/</w:t>
      </w:r>
      <w:proofErr w:type="spellStart"/>
      <w:r w:rsidR="007332E1">
        <w:t>proant</w:t>
      </w:r>
      <w:proofErr w:type="spellEnd"/>
      <w:r w:rsidR="007332E1">
        <w:t>)</w:t>
      </w:r>
      <w:r w:rsidR="001A099F">
        <w:t>.</w:t>
      </w:r>
    </w:p>
    <w:p w:rsidR="00F12360" w:rsidRDefault="00F12360" w:rsidP="00F12360">
      <w:pPr>
        <w:rPr>
          <w:rFonts w:eastAsiaTheme="minorHAnsi" w:cs="Arial"/>
          <w:b/>
          <w:sz w:val="40"/>
          <w:szCs w:val="40"/>
        </w:rPr>
      </w:pPr>
    </w:p>
    <w:p w:rsidR="00C64FC8" w:rsidRDefault="009D1E96" w:rsidP="007A7E1C">
      <w:pPr>
        <w:pStyle w:val="Heading"/>
      </w:pPr>
      <w:r>
        <w:lastRenderedPageBreak/>
        <w:t>Obtaining Code</w:t>
      </w:r>
    </w:p>
    <w:p w:rsidR="009D1E96" w:rsidRDefault="00A11DFE" w:rsidP="00A11DFE">
      <w:pPr>
        <w:pStyle w:val="ListParagraph"/>
        <w:numPr>
          <w:ilvl w:val="0"/>
          <w:numId w:val="2"/>
        </w:numPr>
      </w:pPr>
      <w:r>
        <w:t xml:space="preserve">Create a directory </w:t>
      </w:r>
      <w:r w:rsidRPr="001E059B">
        <w:rPr>
          <w:b/>
        </w:rPr>
        <w:t>C:\</w:t>
      </w:r>
      <w:r w:rsidR="001E059B" w:rsidRPr="001E059B">
        <w:rPr>
          <w:b/>
        </w:rPr>
        <w:t>Modernization</w:t>
      </w:r>
      <w:r w:rsidR="001E059B">
        <w:t xml:space="preserve"> for </w:t>
      </w:r>
      <w:r w:rsidR="000B3CAE">
        <w:t>all</w:t>
      </w:r>
      <w:r w:rsidR="000E2533">
        <w:t xml:space="preserve"> future</w:t>
      </w:r>
      <w:r w:rsidR="001E059B">
        <w:t xml:space="preserve"> application code.</w:t>
      </w:r>
    </w:p>
    <w:p w:rsidR="00C50F6A" w:rsidRDefault="000B3CAE" w:rsidP="00A11DFE">
      <w:pPr>
        <w:pStyle w:val="ListParagraph"/>
        <w:numPr>
          <w:ilvl w:val="0"/>
          <w:numId w:val="2"/>
        </w:numPr>
      </w:pPr>
      <w:r w:rsidRPr="000B3CAE">
        <w:rPr>
          <w:b/>
        </w:rPr>
        <w:t>Option 1:</w:t>
      </w:r>
      <w:r>
        <w:t xml:space="preserve"> R</w:t>
      </w:r>
      <w:r w:rsidR="00C50F6A">
        <w:t xml:space="preserve">ight-click </w:t>
      </w:r>
      <w:r>
        <w:t xml:space="preserve">within the new directory </w:t>
      </w:r>
      <w:r w:rsidR="00C50F6A">
        <w:t xml:space="preserve">to view </w:t>
      </w:r>
      <w:proofErr w:type="spellStart"/>
      <w:r w:rsidR="00C50F6A">
        <w:t>TortoiseGit</w:t>
      </w:r>
      <w:proofErr w:type="spellEnd"/>
      <w:r w:rsidR="00C50F6A">
        <w:t xml:space="preserve"> options.</w:t>
      </w:r>
    </w:p>
    <w:p w:rsidR="00C50F6A" w:rsidRDefault="000B3CAE" w:rsidP="000B3CAE">
      <w:pPr>
        <w:ind w:left="1440"/>
      </w:pPr>
      <w:r w:rsidRPr="000B3CAE">
        <w:rPr>
          <w:b/>
          <w:noProof/>
        </w:rPr>
        <w:drawing>
          <wp:inline distT="0" distB="0" distL="0" distR="0" wp14:anchorId="51B61910" wp14:editId="51EC4FDB">
            <wp:extent cx="2327910" cy="718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7910" cy="718185"/>
                    </a:xfrm>
                    <a:prstGeom prst="rect">
                      <a:avLst/>
                    </a:prstGeom>
                  </pic:spPr>
                </pic:pic>
              </a:graphicData>
            </a:graphic>
          </wp:inline>
        </w:drawing>
      </w:r>
    </w:p>
    <w:p w:rsidR="001E059B" w:rsidRPr="00C50F6A" w:rsidRDefault="005F6489" w:rsidP="000B3CAE">
      <w:pPr>
        <w:pStyle w:val="ListParagraph"/>
        <w:numPr>
          <w:ilvl w:val="1"/>
          <w:numId w:val="2"/>
        </w:numPr>
      </w:pPr>
      <w:r>
        <w:t>Do</w:t>
      </w:r>
      <w:r w:rsidR="001E059B">
        <w:t xml:space="preserve"> a “</w:t>
      </w:r>
      <w:r w:rsidR="001E059B" w:rsidRPr="001E059B">
        <w:rPr>
          <w:b/>
        </w:rPr>
        <w:t>Git Clone</w:t>
      </w:r>
      <w:r w:rsidR="001E059B">
        <w:t xml:space="preserve">” of </w:t>
      </w:r>
      <w:hyperlink r:id="rId14" w:history="1">
        <w:r>
          <w:rPr>
            <w:rStyle w:val="Hyperlink"/>
            <w:b/>
          </w:rPr>
          <w:t>https://github.com/progress/Spark-Toolkit-Demos</w:t>
        </w:r>
      </w:hyperlink>
    </w:p>
    <w:p w:rsidR="00C50F6A" w:rsidRPr="001E059B" w:rsidRDefault="00FC369B" w:rsidP="000B3CAE">
      <w:pPr>
        <w:ind w:left="1440"/>
      </w:pPr>
      <w:r w:rsidRPr="00FC369B">
        <w:rPr>
          <w:noProof/>
        </w:rPr>
        <w:drawing>
          <wp:inline distT="0" distB="0" distL="0" distR="0" wp14:anchorId="4D6CBFD9" wp14:editId="65FBDD9E">
            <wp:extent cx="4626320" cy="3032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107" cy="3048404"/>
                    </a:xfrm>
                    <a:prstGeom prst="rect">
                      <a:avLst/>
                    </a:prstGeom>
                  </pic:spPr>
                </pic:pic>
              </a:graphicData>
            </a:graphic>
          </wp:inline>
        </w:drawing>
      </w:r>
    </w:p>
    <w:p w:rsidR="00156A37" w:rsidRDefault="000B3CAE" w:rsidP="000B3CAE">
      <w:pPr>
        <w:pStyle w:val="ListParagraph"/>
        <w:numPr>
          <w:ilvl w:val="0"/>
          <w:numId w:val="2"/>
        </w:numPr>
      </w:pPr>
      <w:r w:rsidRPr="000B3CAE">
        <w:rPr>
          <w:b/>
        </w:rPr>
        <w:t>Option 2:</w:t>
      </w:r>
      <w:r w:rsidR="00156A37">
        <w:t xml:space="preserve"> </w:t>
      </w:r>
      <w:r>
        <w:t>V</w:t>
      </w:r>
      <w:r w:rsidR="00156A37">
        <w:t xml:space="preserve">isit </w:t>
      </w:r>
      <w:hyperlink r:id="rId16" w:history="1">
        <w:r w:rsidR="005F6489">
          <w:rPr>
            <w:rStyle w:val="Hyperlink"/>
          </w:rPr>
          <w:t>https://github.com/progress/Spark-Tookit-Demos/releases</w:t>
        </w:r>
      </w:hyperlink>
      <w:r w:rsidR="00156A37">
        <w:t xml:space="preserve"> </w:t>
      </w:r>
      <w:r w:rsidR="00F559C7">
        <w:t>and</w:t>
      </w:r>
      <w:r w:rsidR="00156A37">
        <w:t xml:space="preserve"> download the latest </w:t>
      </w:r>
      <w:r w:rsidR="00F559C7">
        <w:t xml:space="preserve">available </w:t>
      </w:r>
      <w:r w:rsidR="00156A37">
        <w:t>release as</w:t>
      </w:r>
      <w:r w:rsidR="00937C4D">
        <w:t xml:space="preserve"> either</w:t>
      </w:r>
      <w:r w:rsidR="00156A37">
        <w:t xml:space="preserve"> a .ZIP</w:t>
      </w:r>
      <w:r w:rsidR="00F559C7">
        <w:t xml:space="preserve"> or .TAR.GZ</w:t>
      </w:r>
      <w:r w:rsidR="00156A37">
        <w:t xml:space="preserve"> archive.</w:t>
      </w:r>
    </w:p>
    <w:p w:rsidR="00156A37" w:rsidRDefault="00156A37" w:rsidP="00156A37">
      <w:pPr>
        <w:pStyle w:val="ListParagraph"/>
        <w:numPr>
          <w:ilvl w:val="1"/>
          <w:numId w:val="2"/>
        </w:numPr>
      </w:pPr>
      <w:r>
        <w:t>Expand the archive, making sure the top-level directory is named simply “</w:t>
      </w:r>
      <w:r w:rsidRPr="000B3CAE">
        <w:rPr>
          <w:b/>
        </w:rPr>
        <w:t>Spark</w:t>
      </w:r>
      <w:r w:rsidR="004A2189">
        <w:rPr>
          <w:b/>
        </w:rPr>
        <w:t>-Toolkit</w:t>
      </w:r>
      <w:r w:rsidRPr="000B3CAE">
        <w:rPr>
          <w:b/>
        </w:rPr>
        <w:t>-Demo</w:t>
      </w:r>
      <w:r w:rsidR="004A2189">
        <w:rPr>
          <w:b/>
        </w:rPr>
        <w:t>s</w:t>
      </w:r>
      <w:r>
        <w:t>”</w:t>
      </w:r>
      <w:r w:rsidR="00A461A5">
        <w:t xml:space="preserve"> and contains “</w:t>
      </w:r>
      <w:r w:rsidR="00A461A5" w:rsidRPr="000B3CAE">
        <w:rPr>
          <w:b/>
        </w:rPr>
        <w:t>oe117</w:t>
      </w:r>
      <w:r w:rsidR="00A461A5">
        <w:t xml:space="preserve">” </w:t>
      </w:r>
      <w:r w:rsidR="0021486E">
        <w:t>and “</w:t>
      </w:r>
      <w:r w:rsidR="0021486E" w:rsidRPr="0021486E">
        <w:rPr>
          <w:b/>
          <w:bCs/>
        </w:rPr>
        <w:t>oe121</w:t>
      </w:r>
      <w:r w:rsidR="0021486E">
        <w:t xml:space="preserve">” </w:t>
      </w:r>
      <w:r w:rsidR="00A461A5">
        <w:t>folder</w:t>
      </w:r>
      <w:r w:rsidR="0021486E">
        <w:t>s</w:t>
      </w:r>
      <w:r w:rsidR="00A461A5">
        <w:t xml:space="preserve"> within.</w:t>
      </w:r>
    </w:p>
    <w:p w:rsidR="00403974" w:rsidRPr="00A461A5" w:rsidRDefault="00B74470" w:rsidP="00A461A5">
      <w:pPr>
        <w:pStyle w:val="ListParagraph"/>
        <w:numPr>
          <w:ilvl w:val="0"/>
          <w:numId w:val="2"/>
        </w:numPr>
      </w:pPr>
      <w:r>
        <w:t xml:space="preserve">Confirm the </w:t>
      </w:r>
      <w:r w:rsidR="00A461A5">
        <w:t>demo code is available</w:t>
      </w:r>
      <w:r>
        <w:t xml:space="preserve"> </w:t>
      </w:r>
      <w:r w:rsidR="007F0668">
        <w:t xml:space="preserve">within </w:t>
      </w:r>
      <w:r w:rsidR="0021486E">
        <w:t xml:space="preserve">the </w:t>
      </w:r>
      <w:r w:rsidR="007F0668">
        <w:t>appropriate</w:t>
      </w:r>
      <w:r w:rsidR="0021486E">
        <w:t xml:space="preserve"> OE</w:t>
      </w:r>
      <w:r>
        <w:t xml:space="preserve"> directory</w:t>
      </w:r>
      <w:r w:rsidR="009C709A">
        <w:t xml:space="preserve"> contents</w:t>
      </w:r>
      <w:r w:rsidR="00A461A5">
        <w:t>:</w:t>
      </w:r>
      <w:r w:rsidR="00A461A5" w:rsidRPr="00A461A5">
        <w:rPr>
          <w:noProof/>
        </w:rPr>
        <w:drawing>
          <wp:inline distT="0" distB="0" distL="0" distR="0" wp14:anchorId="1999FE85" wp14:editId="1C70D05E">
            <wp:extent cx="1329365" cy="1128526"/>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39625" cy="1137236"/>
                    </a:xfrm>
                    <a:prstGeom prst="rect">
                      <a:avLst/>
                    </a:prstGeom>
                  </pic:spPr>
                </pic:pic>
              </a:graphicData>
            </a:graphic>
          </wp:inline>
        </w:drawing>
      </w:r>
    </w:p>
    <w:p w:rsidR="002563CA" w:rsidRDefault="002563CA" w:rsidP="003D241C">
      <w:pPr>
        <w:pStyle w:val="Heading"/>
      </w:pPr>
      <w:r>
        <w:lastRenderedPageBreak/>
        <w:t>Workspace Options</w:t>
      </w:r>
    </w:p>
    <w:p w:rsidR="002563CA" w:rsidRDefault="002563CA" w:rsidP="002563CA">
      <w:r>
        <w:t xml:space="preserve">Before proceeding, it may be useful to enable some </w:t>
      </w:r>
      <w:r w:rsidR="001D6A90">
        <w:t xml:space="preserve">options within the Progress Developer Studio for OpenEdge (Eclipse) environment. These options will provide a more consistent experience with the actions to be requested in the remainder of this document. Begin by starting the </w:t>
      </w:r>
      <w:r w:rsidR="001D6A90" w:rsidRPr="001D6A90">
        <w:rPr>
          <w:b/>
        </w:rPr>
        <w:t>Developer Studio</w:t>
      </w:r>
      <w:r w:rsidR="001D6A90">
        <w:t xml:space="preserve"> and selecting </w:t>
      </w:r>
      <w:r w:rsidR="001D6A90" w:rsidRPr="001D6A90">
        <w:rPr>
          <w:b/>
        </w:rPr>
        <w:t>C:\Modernization</w:t>
      </w:r>
      <w:r w:rsidR="001D6A90">
        <w:t xml:space="preserve"> as your workspace location.</w:t>
      </w:r>
      <w:r w:rsidR="00E269C5">
        <w:t xml:space="preserve"> If PDSOE has already been started under a different workspace, use the option </w:t>
      </w:r>
      <w:r w:rsidR="00E269C5" w:rsidRPr="004E635A">
        <w:rPr>
          <w:b/>
        </w:rPr>
        <w:t>File &gt; Switch Workspace &gt; Other…</w:t>
      </w:r>
      <w:r w:rsidR="00E269C5" w:rsidRPr="00E269C5">
        <w:t xml:space="preserve"> to choose.</w:t>
      </w:r>
    </w:p>
    <w:p w:rsidR="001D6A90" w:rsidRDefault="001D6A90" w:rsidP="002563CA"/>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Window -&gt; Preferences</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General</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Show heap status: checked</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Editors</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Text Editors</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Insert spaces for tabs: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12B21">
        <w:rPr>
          <w:rFonts w:ascii="Source Code Pro" w:hAnsi="Source Code Pro" w:cs="Source Code Pro"/>
          <w:szCs w:val="22"/>
        </w:rPr>
        <w:t xml:space="preserve">Displayed </w:t>
      </w:r>
      <w:r>
        <w:rPr>
          <w:rFonts w:ascii="Source Code Pro" w:hAnsi="Source Code Pro" w:cs="Source Code Pro"/>
          <w:szCs w:val="22"/>
        </w:rPr>
        <w:t>Tab Width: 4</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Show line numbers: checked</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Search</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Reuse editors: unchecked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Workspace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Refresh using native hooks or polling: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Refresh on access: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Workspace name: "Your Workspace Name Here"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proofErr w:type="spellStart"/>
      <w:r>
        <w:rPr>
          <w:rFonts w:ascii="Source Code Pro" w:hAnsi="Source Code Pro" w:cs="Source Code Pro"/>
          <w:szCs w:val="22"/>
        </w:rPr>
        <w:t>LocalHistory</w:t>
      </w:r>
      <w:proofErr w:type="spellEnd"/>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Maximum entries per file: 1</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Progress OpenEdge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Editor</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Case: Lower</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Expand keywords: checked</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Case keywords: checked</w:t>
      </w:r>
    </w:p>
    <w:p w:rsidR="001D6A90" w:rsidRDefault="001D6A90" w:rsidP="00EA0732">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Build</w:t>
      </w:r>
      <w:r w:rsidR="00EA0732">
        <w:rPr>
          <w:rFonts w:ascii="Source Code Pro" w:hAnsi="Source Code Pro" w:cs="Source Code Pro"/>
          <w:szCs w:val="22"/>
        </w:rPr>
        <w:t xml:space="preserve"> -&gt; </w:t>
      </w:r>
      <w:r>
        <w:rPr>
          <w:rFonts w:ascii="Source Code Pro" w:hAnsi="Source Code Pro" w:cs="Source Code Pro"/>
          <w:szCs w:val="22"/>
        </w:rPr>
        <w:t>Automatically syntax check: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Server</w:t>
      </w:r>
    </w:p>
    <w:p w:rsidR="001D6A90" w:rsidRDefault="001D6A90" w:rsidP="003D5D39">
      <w:pPr>
        <w:autoSpaceDE w:val="0"/>
        <w:autoSpaceDN w:val="0"/>
        <w:adjustRightInd w:val="0"/>
        <w:spacing w:before="0"/>
        <w:ind w:right="-144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Remove all files and folders when cleaning server</w:t>
      </w:r>
      <w:r w:rsidR="00112B21">
        <w:rPr>
          <w:rFonts w:ascii="Source Code Pro" w:hAnsi="Source Code Pro" w:cs="Source Code Pro"/>
          <w:szCs w:val="22"/>
        </w:rPr>
        <w:t xml:space="preserve"> pub </w:t>
      </w:r>
      <w:proofErr w:type="spellStart"/>
      <w:r w:rsidR="00112B21">
        <w:rPr>
          <w:rFonts w:ascii="Source Code Pro" w:hAnsi="Source Code Pro" w:cs="Source Code Pro"/>
          <w:szCs w:val="22"/>
        </w:rPr>
        <w:t>dir</w:t>
      </w:r>
      <w:proofErr w:type="spellEnd"/>
      <w:r>
        <w:rPr>
          <w:rFonts w:ascii="Source Code Pro" w:hAnsi="Source Code Pro" w:cs="Source Code Pro"/>
          <w:szCs w:val="22"/>
        </w:rPr>
        <w:t>: checked</w:t>
      </w:r>
    </w:p>
    <w:p w:rsidR="001D6A90" w:rsidRDefault="00081092" w:rsidP="00081092">
      <w:pPr>
        <w:autoSpaceDE w:val="0"/>
        <w:autoSpaceDN w:val="0"/>
        <w:adjustRightInd w:val="0"/>
        <w:spacing w:before="0"/>
        <w:ind w:right="-99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Update properties from server before starting/</w:t>
      </w:r>
      <w:proofErr w:type="gramStart"/>
      <w:r w:rsidR="001D6A90">
        <w:rPr>
          <w:rFonts w:ascii="Source Code Pro" w:hAnsi="Source Code Pro" w:cs="Source Code Pro"/>
          <w:szCs w:val="22"/>
        </w:rPr>
        <w:t>launching:</w:t>
      </w:r>
      <w:proofErr w:type="gramEnd"/>
      <w:r w:rsidR="001D6A90">
        <w:rPr>
          <w:rFonts w:ascii="Source Code Pro" w:hAnsi="Source Code Pro" w:cs="Source Code Pro"/>
          <w:szCs w:val="22"/>
        </w:rPr>
        <w:t xml:space="preserve"> checked</w:t>
      </w:r>
    </w:p>
    <w:p w:rsidR="001D6A90" w:rsidRDefault="001D6A90" w:rsidP="001D6A90">
      <w:pPr>
        <w:autoSpaceDE w:val="0"/>
        <w:autoSpaceDN w:val="0"/>
        <w:adjustRightInd w:val="0"/>
        <w:spacing w:before="0"/>
        <w:rPr>
          <w:rFonts w:ascii="Source Code Pro" w:hAnsi="Source Code Pro" w:cs="Source Code Pro"/>
          <w:szCs w:val="22"/>
        </w:rPr>
      </w:pPr>
    </w:p>
    <w:p w:rsidR="00634E0C" w:rsidRDefault="00634E0C" w:rsidP="001D6A90">
      <w:pPr>
        <w:autoSpaceDE w:val="0"/>
        <w:autoSpaceDN w:val="0"/>
        <w:adjustRightInd w:val="0"/>
        <w:spacing w:before="0"/>
        <w:rPr>
          <w:rFonts w:ascii="Source Code Pro" w:hAnsi="Source Code Pro" w:cs="Source Code Pro"/>
          <w:szCs w:val="22"/>
        </w:rPr>
      </w:pPr>
      <w:r w:rsidRPr="00634E0C">
        <w:rPr>
          <w:rFonts w:ascii="Source Code Pro" w:hAnsi="Source Code Pro" w:cs="Source Code Pro"/>
          <w:noProof/>
          <w:szCs w:val="22"/>
        </w:rPr>
        <w:drawing>
          <wp:inline distT="0" distB="0" distL="0" distR="0" wp14:anchorId="36767222" wp14:editId="5D35DAE7">
            <wp:extent cx="3416300" cy="39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6300" cy="393700"/>
                    </a:xfrm>
                    <a:prstGeom prst="rect">
                      <a:avLst/>
                    </a:prstGeom>
                  </pic:spPr>
                </pic:pic>
              </a:graphicData>
            </a:graphic>
          </wp:inline>
        </w:drawing>
      </w:r>
    </w:p>
    <w:p w:rsidR="00634E0C"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Project Explorer -&gt; View Menu</w:t>
      </w:r>
      <w:r w:rsidR="003F2711">
        <w:rPr>
          <w:rFonts w:ascii="Source Code Pro" w:hAnsi="Source Code Pro" w:cs="Source Code Pro"/>
          <w:szCs w:val="22"/>
        </w:rPr>
        <w:t xml:space="preserve"> (small icon on panel, shown above)</w:t>
      </w:r>
    </w:p>
    <w:p w:rsidR="001D6A90" w:rsidRDefault="00634E0C" w:rsidP="00634E0C">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Customize View</w:t>
      </w:r>
    </w:p>
    <w:p w:rsidR="00634E0C" w:rsidRDefault="001D6A90" w:rsidP="00634E0C">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634E0C">
        <w:rPr>
          <w:rFonts w:ascii="Source Code Pro" w:hAnsi="Source Code Pro" w:cs="Source Code Pro"/>
          <w:szCs w:val="22"/>
        </w:rPr>
        <w:t xml:space="preserve">  </w:t>
      </w:r>
      <w:r>
        <w:rPr>
          <w:rFonts w:ascii="Source Code Pro" w:hAnsi="Source Code Pro" w:cs="Source Code Pro"/>
          <w:szCs w:val="22"/>
        </w:rPr>
        <w:t>Select the filters to apply (matching items will be hidden)</w:t>
      </w:r>
    </w:p>
    <w:p w:rsidR="00D63872" w:rsidRPr="002B070A" w:rsidRDefault="00634E0C" w:rsidP="002B070A">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sidRPr="00081092">
        <w:rPr>
          <w:rFonts w:ascii="Source Code Pro" w:hAnsi="Source Code Pro" w:cs="Source Code Pro"/>
          <w:color w:val="000000"/>
          <w:szCs w:val="22"/>
        </w:rPr>
        <w:t>Unselect</w:t>
      </w:r>
      <w:r w:rsidR="001D6A90">
        <w:rPr>
          <w:rFonts w:ascii="Source Code Pro" w:hAnsi="Source Code Pro" w:cs="Source Code Pro"/>
          <w:szCs w:val="22"/>
        </w:rPr>
        <w:t xml:space="preserve"> *.</w:t>
      </w:r>
      <w:r w:rsidR="001D6A90" w:rsidRPr="00081092">
        <w:rPr>
          <w:rFonts w:ascii="Source Code Pro" w:hAnsi="Source Code Pro" w:cs="Source Code Pro"/>
          <w:color w:val="000000"/>
          <w:szCs w:val="22"/>
        </w:rPr>
        <w:t>pl</w:t>
      </w:r>
      <w:r w:rsidR="001D6A90">
        <w:rPr>
          <w:rFonts w:ascii="Source Code Pro" w:hAnsi="Source Code Pro" w:cs="Source Code Pro"/>
          <w:szCs w:val="22"/>
        </w:rPr>
        <w:t xml:space="preserve"> to view Procedure Library files.</w:t>
      </w:r>
    </w:p>
    <w:p w:rsidR="0064079C" w:rsidRDefault="0064079C" w:rsidP="003D241C">
      <w:pPr>
        <w:pStyle w:val="Heading"/>
      </w:pPr>
    </w:p>
    <w:p w:rsidR="009D1E96" w:rsidRDefault="00DB0184" w:rsidP="003D241C">
      <w:pPr>
        <w:pStyle w:val="Heading"/>
      </w:pPr>
      <w:r>
        <w:lastRenderedPageBreak/>
        <w:t xml:space="preserve">Demo </w:t>
      </w:r>
      <w:r w:rsidR="009D1E96">
        <w:t>Project Creation</w:t>
      </w:r>
    </w:p>
    <w:p w:rsidR="009D1E96" w:rsidRDefault="009F4D8D" w:rsidP="004C6538">
      <w:r>
        <w:t xml:space="preserve">Creating </w:t>
      </w:r>
      <w:proofErr w:type="gramStart"/>
      <w:r>
        <w:t>a</w:t>
      </w:r>
      <w:proofErr w:type="gramEnd"/>
      <w:r w:rsidR="004E635A">
        <w:t xml:space="preserve"> ABL Web App</w:t>
      </w:r>
      <w:r>
        <w:t xml:space="preserve"> project </w:t>
      </w:r>
      <w:r w:rsidR="00700834">
        <w:t xml:space="preserve">in Progress Developer Studio has </w:t>
      </w:r>
      <w:r w:rsidR="004E635A">
        <w:t>few</w:t>
      </w:r>
      <w:r w:rsidR="00BC60A9">
        <w:t xml:space="preserve"> major</w:t>
      </w:r>
      <w:r w:rsidR="00700834">
        <w:t xml:space="preserve"> changes from the standard pattern. In fact, the process is </w:t>
      </w:r>
      <w:r w:rsidR="00BC60A9">
        <w:t xml:space="preserve">slightly </w:t>
      </w:r>
      <w:r w:rsidR="00700834">
        <w:t>streamlined due to some post-configuration that will be performed</w:t>
      </w:r>
      <w:r w:rsidR="004E635A">
        <w:t xml:space="preserve"> later</w:t>
      </w:r>
      <w:r w:rsidR="00700834">
        <w:t>.</w:t>
      </w:r>
    </w:p>
    <w:p w:rsidR="004E635A" w:rsidRDefault="00D41C69" w:rsidP="00D41C69">
      <w:pPr>
        <w:pStyle w:val="ListParagraph"/>
        <w:numPr>
          <w:ilvl w:val="0"/>
          <w:numId w:val="3"/>
        </w:numPr>
      </w:pPr>
      <w:r>
        <w:t xml:space="preserve">Start </w:t>
      </w:r>
      <w:r w:rsidR="00EE6B60">
        <w:t>the Developer Studio</w:t>
      </w:r>
      <w:r w:rsidR="00E3268C">
        <w:t xml:space="preserve">, selecting </w:t>
      </w:r>
      <w:r w:rsidR="00E3268C" w:rsidRPr="004E635A">
        <w:rPr>
          <w:b/>
        </w:rPr>
        <w:t>C:\Modernization</w:t>
      </w:r>
      <w:r w:rsidR="00E3268C">
        <w:t xml:space="preserve"> as your workspace</w:t>
      </w:r>
      <w:r w:rsidR="004E635A">
        <w:t>.</w:t>
      </w:r>
    </w:p>
    <w:p w:rsidR="00E3268C" w:rsidRDefault="004E635A" w:rsidP="004E635A">
      <w:pPr>
        <w:pStyle w:val="ListParagraph"/>
        <w:numPr>
          <w:ilvl w:val="1"/>
          <w:numId w:val="3"/>
        </w:numPr>
      </w:pPr>
      <w:r>
        <w:t>This is required on the first start-up of PDSOE, otherwise you must select the</w:t>
      </w:r>
      <w:r w:rsidR="00D502EA">
        <w:t xml:space="preserve"> option</w:t>
      </w:r>
      <w:r>
        <w:t xml:space="preserve"> </w:t>
      </w:r>
      <w:r w:rsidRPr="004E635A">
        <w:rPr>
          <w:b/>
        </w:rPr>
        <w:t>File &gt; Switch Workspace &gt; Other…</w:t>
      </w:r>
      <w:r>
        <w:t xml:space="preserve"> </w:t>
      </w:r>
      <w:r w:rsidR="00D502EA">
        <w:t>to choose</w:t>
      </w:r>
      <w:r w:rsidR="00E3268C">
        <w:t>.</w:t>
      </w:r>
    </w:p>
    <w:p w:rsidR="00D41C69" w:rsidRDefault="00E3268C" w:rsidP="00D41C69">
      <w:pPr>
        <w:pStyle w:val="ListParagraph"/>
        <w:numPr>
          <w:ilvl w:val="0"/>
          <w:numId w:val="3"/>
        </w:numPr>
      </w:pPr>
      <w:r>
        <w:t>S</w:t>
      </w:r>
      <w:r w:rsidR="00D41C69">
        <w:t xml:space="preserve">elect </w:t>
      </w:r>
      <w:r w:rsidR="00D41C69" w:rsidRPr="00EE6B60">
        <w:rPr>
          <w:b/>
        </w:rPr>
        <w:t>File &gt; New &gt; OpenEdge Project</w:t>
      </w:r>
      <w:r w:rsidR="00560F70" w:rsidRPr="00560F70">
        <w:t xml:space="preserve"> from the menu at the top.</w:t>
      </w:r>
    </w:p>
    <w:p w:rsidR="00EE6B60" w:rsidRDefault="00E3268C" w:rsidP="00D41C69">
      <w:pPr>
        <w:pStyle w:val="ListParagraph"/>
        <w:numPr>
          <w:ilvl w:val="0"/>
          <w:numId w:val="3"/>
        </w:numPr>
      </w:pPr>
      <w:r>
        <w:t>For the P</w:t>
      </w:r>
      <w:r w:rsidR="00EE6B60">
        <w:t xml:space="preserve">roject </w:t>
      </w:r>
      <w:r>
        <w:t>N</w:t>
      </w:r>
      <w:r w:rsidR="00EE6B60">
        <w:t>ame, let’s use “</w:t>
      </w:r>
      <w:proofErr w:type="spellStart"/>
      <w:r w:rsidR="001073C0">
        <w:rPr>
          <w:b/>
        </w:rPr>
        <w:t>My</w:t>
      </w:r>
      <w:r w:rsidR="00EE6B60" w:rsidRPr="00E3268C">
        <w:rPr>
          <w:b/>
        </w:rPr>
        <w:t>Demo</w:t>
      </w:r>
      <w:proofErr w:type="spellEnd"/>
      <w:r w:rsidR="00EE6B60">
        <w:t>”</w:t>
      </w:r>
      <w:r w:rsidR="00560F70">
        <w:t xml:space="preserve"> as a simple example</w:t>
      </w:r>
      <w:r>
        <w:t>.</w:t>
      </w:r>
    </w:p>
    <w:p w:rsidR="00E3268C" w:rsidRDefault="00E3268C" w:rsidP="00D41C69">
      <w:pPr>
        <w:pStyle w:val="ListParagraph"/>
        <w:numPr>
          <w:ilvl w:val="0"/>
          <w:numId w:val="3"/>
        </w:numPr>
      </w:pPr>
      <w:r>
        <w:t>Select the “</w:t>
      </w:r>
      <w:r w:rsidRPr="000C6326">
        <w:rPr>
          <w:b/>
        </w:rPr>
        <w:t>Server</w:t>
      </w:r>
      <w:r>
        <w:t>” option with type “</w:t>
      </w:r>
      <w:r w:rsidRPr="00E3268C">
        <w:rPr>
          <w:b/>
        </w:rPr>
        <w:t>PAS for OpenEdge</w:t>
      </w:r>
      <w:r>
        <w:t>”.</w:t>
      </w:r>
    </w:p>
    <w:p w:rsidR="00E3268C" w:rsidRDefault="00E3268C" w:rsidP="00D41C69">
      <w:pPr>
        <w:pStyle w:val="ListParagraph"/>
        <w:numPr>
          <w:ilvl w:val="0"/>
          <w:numId w:val="3"/>
        </w:numPr>
      </w:pPr>
      <w:r>
        <w:t>Select the “</w:t>
      </w:r>
      <w:r w:rsidRPr="00E3268C">
        <w:rPr>
          <w:b/>
        </w:rPr>
        <w:t>WEB</w:t>
      </w:r>
      <w:r>
        <w:t xml:space="preserve">” transport and check the box to create a </w:t>
      </w:r>
      <w:r w:rsidRPr="000C6326">
        <w:rPr>
          <w:b/>
        </w:rPr>
        <w:t>Data Object Service</w:t>
      </w:r>
      <w:r>
        <w:t>.</w:t>
      </w:r>
    </w:p>
    <w:p w:rsidR="007F6BB7" w:rsidRDefault="00530B56" w:rsidP="007F6BB7">
      <w:pPr>
        <w:ind w:left="720"/>
      </w:pPr>
      <w:r w:rsidRPr="00530B56">
        <w:rPr>
          <w:noProof/>
        </w:rPr>
        <w:drawing>
          <wp:inline distT="0" distB="0" distL="0" distR="0" wp14:anchorId="0DDF0580" wp14:editId="04A14F12">
            <wp:extent cx="5109146" cy="4922875"/>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5686" cy="4929176"/>
                    </a:xfrm>
                    <a:prstGeom prst="rect">
                      <a:avLst/>
                    </a:prstGeom>
                  </pic:spPr>
                </pic:pic>
              </a:graphicData>
            </a:graphic>
          </wp:inline>
        </w:drawing>
      </w:r>
    </w:p>
    <w:p w:rsidR="00E3268C" w:rsidRDefault="00E3268C" w:rsidP="00D41C69">
      <w:pPr>
        <w:pStyle w:val="ListParagraph"/>
        <w:numPr>
          <w:ilvl w:val="0"/>
          <w:numId w:val="3"/>
        </w:numPr>
      </w:pPr>
      <w:r>
        <w:lastRenderedPageBreak/>
        <w:t xml:space="preserve">Press the </w:t>
      </w:r>
      <w:r w:rsidRPr="00E3268C">
        <w:rPr>
          <w:b/>
        </w:rPr>
        <w:t>Next</w:t>
      </w:r>
      <w:r>
        <w:t xml:space="preserve"> button, </w:t>
      </w:r>
      <w:r w:rsidR="00A713FF">
        <w:t xml:space="preserve">and </w:t>
      </w:r>
      <w:r w:rsidR="00DD1D37">
        <w:t>with</w:t>
      </w:r>
      <w:r w:rsidR="00A713FF">
        <w:t xml:space="preserve"> </w:t>
      </w:r>
      <w:r w:rsidRPr="00E3268C">
        <w:rPr>
          <w:b/>
        </w:rPr>
        <w:t>Deploy as WebApp</w:t>
      </w:r>
      <w:r>
        <w:t xml:space="preserve"> </w:t>
      </w:r>
      <w:r w:rsidR="00DD1D37">
        <w:t xml:space="preserve">selected, </w:t>
      </w:r>
      <w:r w:rsidR="00A713FF" w:rsidRPr="00FD2132">
        <w:rPr>
          <w:color w:val="E36C0A" w:themeColor="accent6" w:themeShade="BF"/>
        </w:rPr>
        <w:t>rename the deployed application to</w:t>
      </w:r>
      <w:r w:rsidRPr="00FD2132">
        <w:rPr>
          <w:color w:val="E36C0A" w:themeColor="accent6" w:themeShade="BF"/>
        </w:rPr>
        <w:t xml:space="preserve"> “</w:t>
      </w:r>
      <w:r w:rsidRPr="00FD2132">
        <w:rPr>
          <w:b/>
          <w:color w:val="E36C0A" w:themeColor="accent6" w:themeShade="BF"/>
        </w:rPr>
        <w:t>demo</w:t>
      </w:r>
      <w:r w:rsidRPr="00FD2132">
        <w:rPr>
          <w:color w:val="E36C0A" w:themeColor="accent6" w:themeShade="BF"/>
        </w:rPr>
        <w:t>”</w:t>
      </w:r>
      <w:r w:rsidR="00DD1D37">
        <w:t xml:space="preserve"> (</w:t>
      </w:r>
      <w:r w:rsidR="00FD2132">
        <w:t>case matters with the WebApp</w:t>
      </w:r>
      <w:r w:rsidR="00C67088">
        <w:t xml:space="preserve"> name and URL</w:t>
      </w:r>
      <w:r w:rsidR="00DD1D37">
        <w:t>)</w:t>
      </w:r>
      <w:r w:rsidR="00A713FF">
        <w:t>.</w:t>
      </w:r>
    </w:p>
    <w:p w:rsidR="00E3268C" w:rsidRDefault="004004BC" w:rsidP="00D41C69">
      <w:pPr>
        <w:pStyle w:val="ListParagraph"/>
        <w:numPr>
          <w:ilvl w:val="0"/>
          <w:numId w:val="3"/>
        </w:numPr>
      </w:pPr>
      <w:r>
        <w:t xml:space="preserve">If any </w:t>
      </w:r>
      <w:r w:rsidR="00584F79">
        <w:t xml:space="preserve">PAS </w:t>
      </w:r>
      <w:r>
        <w:t xml:space="preserve">servers are pre-selected, unselect them and press </w:t>
      </w:r>
      <w:r w:rsidRPr="004004BC">
        <w:rPr>
          <w:b/>
        </w:rPr>
        <w:t>Next</w:t>
      </w:r>
      <w:r>
        <w:t>.</w:t>
      </w:r>
      <w:bookmarkStart w:id="0" w:name="_GoBack"/>
      <w:bookmarkEnd w:id="0"/>
    </w:p>
    <w:p w:rsidR="007F6BB7" w:rsidRDefault="007F6BB7" w:rsidP="007F6BB7">
      <w:pPr>
        <w:ind w:left="720"/>
      </w:pPr>
      <w:r w:rsidRPr="007F6BB7">
        <w:rPr>
          <w:noProof/>
        </w:rPr>
        <w:drawing>
          <wp:inline distT="0" distB="0" distL="0" distR="0" wp14:anchorId="083D3243" wp14:editId="4C7A4EF3">
            <wp:extent cx="5124893" cy="121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847" cy="1213583"/>
                    </a:xfrm>
                    <a:prstGeom prst="rect">
                      <a:avLst/>
                    </a:prstGeom>
                  </pic:spPr>
                </pic:pic>
              </a:graphicData>
            </a:graphic>
          </wp:inline>
        </w:drawing>
      </w:r>
    </w:p>
    <w:p w:rsidR="004004BC" w:rsidRDefault="004004BC" w:rsidP="00D41C69">
      <w:pPr>
        <w:pStyle w:val="ListParagraph"/>
        <w:numPr>
          <w:ilvl w:val="0"/>
          <w:numId w:val="3"/>
        </w:numPr>
      </w:pPr>
      <w:r>
        <w:t xml:space="preserve">For our initial Data Object </w:t>
      </w:r>
      <w:proofErr w:type="gramStart"/>
      <w:r w:rsidR="00584F79">
        <w:t>s</w:t>
      </w:r>
      <w:r>
        <w:t>ervice</w:t>
      </w:r>
      <w:proofErr w:type="gramEnd"/>
      <w:r>
        <w:t xml:space="preserve"> </w:t>
      </w:r>
      <w:r w:rsidR="004A5B2E">
        <w:t>we’ll</w:t>
      </w:r>
      <w:r>
        <w:t xml:space="preserve"> call it “</w:t>
      </w:r>
      <w:r w:rsidR="007F6BB7">
        <w:rPr>
          <w:b/>
        </w:rPr>
        <w:t>ordering</w:t>
      </w:r>
      <w:r>
        <w:t xml:space="preserve">”, noting that the change in service name is reflected in the </w:t>
      </w:r>
      <w:r w:rsidR="0008412C">
        <w:t>disabled “R</w:t>
      </w:r>
      <w:r>
        <w:t>elative URI</w:t>
      </w:r>
      <w:r w:rsidR="0008412C">
        <w:t>”</w:t>
      </w:r>
      <w:r>
        <w:t xml:space="preserve"> field below</w:t>
      </w:r>
      <w:r w:rsidR="0008412C">
        <w:t xml:space="preserve"> it</w:t>
      </w:r>
      <w:r>
        <w:t>.</w:t>
      </w:r>
    </w:p>
    <w:p w:rsidR="00840AFD" w:rsidRDefault="0071799B" w:rsidP="00EB33F1">
      <w:pPr>
        <w:pStyle w:val="ListParagraph"/>
        <w:numPr>
          <w:ilvl w:val="0"/>
          <w:numId w:val="3"/>
        </w:numPr>
      </w:pPr>
      <w:r>
        <w:t>Now</w:t>
      </w:r>
      <w:r w:rsidR="004004BC">
        <w:t xml:space="preserve"> it should be possible to press </w:t>
      </w:r>
      <w:r w:rsidR="004004BC" w:rsidRPr="00944B38">
        <w:rPr>
          <w:b/>
        </w:rPr>
        <w:t>Finish</w:t>
      </w:r>
      <w:r w:rsidR="004004BC">
        <w:t xml:space="preserve"> as we will keep the defaults for the AVM, project layout, PROPATH, and</w:t>
      </w:r>
      <w:r>
        <w:t xml:space="preserve"> </w:t>
      </w:r>
      <w:r w:rsidR="004004BC">
        <w:t xml:space="preserve">databases. We will manage these </w:t>
      </w:r>
      <w:r w:rsidR="00341E14">
        <w:t>next</w:t>
      </w:r>
      <w:r w:rsidR="004004BC">
        <w:t>.</w:t>
      </w:r>
    </w:p>
    <w:p w:rsidR="007F6BB7" w:rsidRDefault="007F6BB7" w:rsidP="007F6BB7">
      <w:pPr>
        <w:ind w:left="720"/>
      </w:pPr>
      <w:r w:rsidRPr="007F6BB7">
        <w:rPr>
          <w:noProof/>
        </w:rPr>
        <w:drawing>
          <wp:inline distT="0" distB="0" distL="0" distR="0" wp14:anchorId="69B8375F" wp14:editId="15970AF4">
            <wp:extent cx="5124144" cy="354064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431" cy="3562951"/>
                    </a:xfrm>
                    <a:prstGeom prst="rect">
                      <a:avLst/>
                    </a:prstGeom>
                  </pic:spPr>
                </pic:pic>
              </a:graphicData>
            </a:graphic>
          </wp:inline>
        </w:drawing>
      </w:r>
    </w:p>
    <w:p w:rsidR="008257A6" w:rsidRDefault="008257A6" w:rsidP="00EB33F1"/>
    <w:p w:rsidR="00897197" w:rsidRDefault="00897197">
      <w:pPr>
        <w:spacing w:before="0"/>
        <w:rPr>
          <w:rFonts w:eastAsiaTheme="minorHAnsi" w:cs="Arial"/>
          <w:b/>
          <w:sz w:val="40"/>
          <w:szCs w:val="40"/>
        </w:rPr>
      </w:pPr>
      <w:r>
        <w:br w:type="page"/>
      </w:r>
    </w:p>
    <w:p w:rsidR="007A7E1C" w:rsidRDefault="00DB0184" w:rsidP="003D241C">
      <w:pPr>
        <w:pStyle w:val="Heading"/>
      </w:pPr>
      <w:r>
        <w:lastRenderedPageBreak/>
        <w:t xml:space="preserve">Demo </w:t>
      </w:r>
      <w:r w:rsidR="00FC17F1">
        <w:t>Project</w:t>
      </w:r>
      <w:r w:rsidR="00235AC4">
        <w:t xml:space="preserve"> </w:t>
      </w:r>
      <w:r w:rsidR="009D1E96">
        <w:t>Configuration</w:t>
      </w:r>
    </w:p>
    <w:p w:rsidR="003D241C" w:rsidRDefault="00F91283" w:rsidP="004C6538">
      <w:r>
        <w:t xml:space="preserve">Adding support for </w:t>
      </w:r>
      <w:r w:rsidR="009424F6">
        <w:t xml:space="preserve">the </w:t>
      </w:r>
      <w:r w:rsidR="001D1EBD" w:rsidRPr="00BA418B">
        <w:rPr>
          <w:b/>
        </w:rPr>
        <w:t>Progress Spark Toolkit</w:t>
      </w:r>
      <w:r w:rsidR="001D1EBD">
        <w:t xml:space="preserve"> </w:t>
      </w:r>
      <w:r w:rsidR="009424F6">
        <w:t>has been made</w:t>
      </w:r>
      <w:r>
        <w:t xml:space="preserve"> easy thanks to a set of files that will augment our new project. This will provide the additional Procedure Library files and adjustments to your PROPATH. </w:t>
      </w:r>
      <w:r w:rsidRPr="00A432CC">
        <w:rPr>
          <w:b/>
        </w:rPr>
        <w:t>It is importan</w:t>
      </w:r>
      <w:r w:rsidR="00A432CC">
        <w:rPr>
          <w:b/>
        </w:rPr>
        <w:t>t</w:t>
      </w:r>
      <w:r w:rsidRPr="00A432CC">
        <w:rPr>
          <w:b/>
        </w:rPr>
        <w:t xml:space="preserve"> that these steps be performed prior to creating your own project code or altering the PROPATH for your </w:t>
      </w:r>
      <w:r w:rsidR="00F7496A">
        <w:rPr>
          <w:b/>
        </w:rPr>
        <w:t xml:space="preserve">specific </w:t>
      </w:r>
      <w:r w:rsidRPr="00A432CC">
        <w:rPr>
          <w:b/>
        </w:rPr>
        <w:t>application needs.</w:t>
      </w:r>
      <w:r w:rsidR="005D19FC">
        <w:rPr>
          <w:b/>
        </w:rPr>
        <w:t xml:space="preserve"> </w:t>
      </w:r>
      <w:r w:rsidR="005D19FC" w:rsidRPr="005D19FC">
        <w:t xml:space="preserve">Repeat these steps for </w:t>
      </w:r>
      <w:r w:rsidR="005D19FC" w:rsidRPr="005D19FC">
        <w:rPr>
          <w:b/>
        </w:rPr>
        <w:t>any</w:t>
      </w:r>
      <w:r w:rsidR="005D19FC">
        <w:t xml:space="preserve"> project </w:t>
      </w:r>
      <w:r w:rsidR="00BC56FC">
        <w:t xml:space="preserve">in the future where </w:t>
      </w:r>
      <w:r w:rsidR="00FB42B1">
        <w:t xml:space="preserve">the </w:t>
      </w:r>
      <w:r w:rsidR="001D1EBD" w:rsidRPr="00BA418B">
        <w:rPr>
          <w:b/>
        </w:rPr>
        <w:t>Progress Spark Toolkit</w:t>
      </w:r>
      <w:r w:rsidR="001D1EBD">
        <w:t xml:space="preserve"> </w:t>
      </w:r>
      <w:r w:rsidR="00BC56FC">
        <w:t xml:space="preserve">can assist you. </w:t>
      </w:r>
    </w:p>
    <w:p w:rsidR="007F5322" w:rsidRDefault="007F5322" w:rsidP="007F5322">
      <w:pPr>
        <w:pStyle w:val="ListParagraph"/>
        <w:numPr>
          <w:ilvl w:val="0"/>
          <w:numId w:val="4"/>
        </w:numPr>
      </w:pPr>
      <w:r w:rsidRPr="007C2892">
        <w:rPr>
          <w:b/>
        </w:rPr>
        <w:t>Close</w:t>
      </w:r>
      <w:r>
        <w:t xml:space="preserve"> the Progress Developer Studio.</w:t>
      </w:r>
    </w:p>
    <w:p w:rsidR="00A432CC" w:rsidRDefault="00A432CC" w:rsidP="007F5322">
      <w:pPr>
        <w:pStyle w:val="ListParagraph"/>
        <w:numPr>
          <w:ilvl w:val="0"/>
          <w:numId w:val="4"/>
        </w:numPr>
      </w:pPr>
      <w:r>
        <w:t xml:space="preserve">For the following steps use the </w:t>
      </w:r>
      <w:r w:rsidRPr="007F5322">
        <w:rPr>
          <w:b/>
        </w:rPr>
        <w:t>Windows Explorer</w:t>
      </w:r>
      <w:r>
        <w:t xml:space="preserve"> to access </w:t>
      </w:r>
      <w:r w:rsidR="00765431">
        <w:t>files:</w:t>
      </w:r>
    </w:p>
    <w:p w:rsidR="00F91283" w:rsidRDefault="00A432CC" w:rsidP="007F5322">
      <w:pPr>
        <w:pStyle w:val="ListParagraph"/>
        <w:numPr>
          <w:ilvl w:val="1"/>
          <w:numId w:val="4"/>
        </w:numPr>
      </w:pPr>
      <w:r>
        <w:t>Navigate to</w:t>
      </w:r>
      <w:r w:rsidR="009264A7">
        <w:t xml:space="preserve"> </w:t>
      </w:r>
      <w:r w:rsidR="00F91283" w:rsidRPr="00F91283">
        <w:rPr>
          <w:b/>
        </w:rPr>
        <w:t>C:\Modernization\Spark-</w:t>
      </w:r>
      <w:r w:rsidR="00F552E3">
        <w:rPr>
          <w:b/>
        </w:rPr>
        <w:t>Toolkit-</w:t>
      </w:r>
      <w:r w:rsidR="00F91283" w:rsidRPr="00F91283">
        <w:rPr>
          <w:b/>
        </w:rPr>
        <w:t>Demo</w:t>
      </w:r>
      <w:r w:rsidR="00F552E3">
        <w:rPr>
          <w:b/>
        </w:rPr>
        <w:t>s</w:t>
      </w:r>
      <w:r w:rsidR="00F91283" w:rsidRPr="00F91283">
        <w:rPr>
          <w:b/>
        </w:rPr>
        <w:t>\oe1</w:t>
      </w:r>
      <w:r w:rsidR="006B1541">
        <w:rPr>
          <w:b/>
        </w:rPr>
        <w:t>21</w:t>
      </w:r>
      <w:r w:rsidR="00F91283" w:rsidRPr="00F91283">
        <w:rPr>
          <w:b/>
        </w:rPr>
        <w:t>\</w:t>
      </w:r>
      <w:r w:rsidR="00602B64">
        <w:rPr>
          <w:b/>
        </w:rPr>
        <w:t>QuickStart</w:t>
      </w:r>
    </w:p>
    <w:p w:rsidR="00F91283" w:rsidRDefault="00F91283" w:rsidP="007F5322">
      <w:pPr>
        <w:pStyle w:val="ListParagraph"/>
        <w:numPr>
          <w:ilvl w:val="1"/>
          <w:numId w:val="4"/>
        </w:numPr>
      </w:pPr>
      <w:r>
        <w:t xml:space="preserve">Select ALL of the contents of this folder and press </w:t>
      </w:r>
      <w:r w:rsidRPr="00F91283">
        <w:rPr>
          <w:b/>
        </w:rPr>
        <w:t>Ctrl-C</w:t>
      </w:r>
      <w:r>
        <w:t xml:space="preserve"> to copy.</w:t>
      </w:r>
    </w:p>
    <w:p w:rsidR="00F91283" w:rsidRDefault="00A432CC" w:rsidP="007F5322">
      <w:pPr>
        <w:pStyle w:val="ListParagraph"/>
        <w:numPr>
          <w:ilvl w:val="1"/>
          <w:numId w:val="4"/>
        </w:numPr>
      </w:pPr>
      <w:r>
        <w:t>Navigate to</w:t>
      </w:r>
      <w:r w:rsidR="00F91283">
        <w:t xml:space="preserve"> your </w:t>
      </w:r>
      <w:r w:rsidR="007F5322">
        <w:t xml:space="preserve">new </w:t>
      </w:r>
      <w:r w:rsidR="00F91283">
        <w:t xml:space="preserve">project at </w:t>
      </w:r>
      <w:r w:rsidR="00F91283" w:rsidRPr="007F5322">
        <w:rPr>
          <w:b/>
        </w:rPr>
        <w:t>C:\Modernization\MyDemo</w:t>
      </w:r>
    </w:p>
    <w:p w:rsidR="00F91283" w:rsidRDefault="00F91283" w:rsidP="007F5322">
      <w:pPr>
        <w:pStyle w:val="ListParagraph"/>
        <w:numPr>
          <w:ilvl w:val="1"/>
          <w:numId w:val="4"/>
        </w:numPr>
      </w:pPr>
      <w:r>
        <w:t xml:space="preserve">Press </w:t>
      </w:r>
      <w:proofErr w:type="spellStart"/>
      <w:r w:rsidRPr="00F91283">
        <w:rPr>
          <w:b/>
        </w:rPr>
        <w:t>Ctrl+V</w:t>
      </w:r>
      <w:proofErr w:type="spellEnd"/>
      <w:r>
        <w:t xml:space="preserve"> to </w:t>
      </w:r>
      <w:proofErr w:type="gramStart"/>
      <w:r>
        <w:t xml:space="preserve">paste, </w:t>
      </w:r>
      <w:r w:rsidR="0008412C">
        <w:t>and</w:t>
      </w:r>
      <w:proofErr w:type="gramEnd"/>
      <w:r w:rsidR="0008412C">
        <w:t xml:space="preserve"> </w:t>
      </w:r>
      <w:r>
        <w:t>overwrit</w:t>
      </w:r>
      <w:r w:rsidR="0008412C">
        <w:t>e</w:t>
      </w:r>
      <w:r w:rsidR="00A432CC">
        <w:t>/replac</w:t>
      </w:r>
      <w:r w:rsidR="0008412C">
        <w:t>e</w:t>
      </w:r>
      <w:r>
        <w:t xml:space="preserve"> any files </w:t>
      </w:r>
      <w:r w:rsidR="0008412C">
        <w:t>when</w:t>
      </w:r>
      <w:r>
        <w:t xml:space="preserve"> prompted.</w:t>
      </w:r>
    </w:p>
    <w:p w:rsidR="009424F6" w:rsidRDefault="009424F6" w:rsidP="009424F6">
      <w:pPr>
        <w:ind w:left="1440"/>
      </w:pPr>
      <w:r w:rsidRPr="009424F6">
        <w:rPr>
          <w:noProof/>
        </w:rPr>
        <w:drawing>
          <wp:inline distT="0" distB="0" distL="0" distR="0" wp14:anchorId="2EFD9621" wp14:editId="0C049080">
            <wp:extent cx="2732567" cy="2823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567" cy="2823020"/>
                    </a:xfrm>
                    <a:prstGeom prst="rect">
                      <a:avLst/>
                    </a:prstGeom>
                  </pic:spPr>
                </pic:pic>
              </a:graphicData>
            </a:graphic>
          </wp:inline>
        </w:drawing>
      </w:r>
    </w:p>
    <w:p w:rsidR="003D241C" w:rsidRDefault="007F5322" w:rsidP="00DC4B04">
      <w:pPr>
        <w:pStyle w:val="ListParagraph"/>
        <w:numPr>
          <w:ilvl w:val="0"/>
          <w:numId w:val="4"/>
        </w:numPr>
      </w:pPr>
      <w:r w:rsidRPr="007E3A26">
        <w:rPr>
          <w:b/>
        </w:rPr>
        <w:t>Open</w:t>
      </w:r>
      <w:r>
        <w:t xml:space="preserve"> the Progress Developer Studio, which will </w:t>
      </w:r>
      <w:r w:rsidR="00F11105">
        <w:t>utilize the new PROPATH items</w:t>
      </w:r>
      <w:r>
        <w:t>.</w:t>
      </w:r>
    </w:p>
    <w:p w:rsidR="00FC17F1" w:rsidRDefault="001A00DD" w:rsidP="001A00DD">
      <w:pPr>
        <w:rPr>
          <w:rFonts w:eastAsiaTheme="minorHAnsi"/>
        </w:rPr>
      </w:pPr>
      <w:r w:rsidRPr="003A0074">
        <w:rPr>
          <w:rFonts w:eastAsiaTheme="minorHAnsi"/>
          <w:b/>
        </w:rPr>
        <w:t>Note:</w:t>
      </w:r>
      <w:r>
        <w:rPr>
          <w:rFonts w:eastAsiaTheme="minorHAnsi"/>
        </w:rPr>
        <w:t xml:space="preserve"> One of the files added to the project is a </w:t>
      </w:r>
      <w:proofErr w:type="spellStart"/>
      <w:r w:rsidRPr="001A00DD">
        <w:rPr>
          <w:rFonts w:eastAsiaTheme="minorHAnsi"/>
          <w:b/>
        </w:rPr>
        <w:t>ROOT.map</w:t>
      </w:r>
      <w:proofErr w:type="spellEnd"/>
      <w:r>
        <w:rPr>
          <w:rFonts w:eastAsiaTheme="minorHAnsi"/>
        </w:rPr>
        <w:t xml:space="preserve"> located in the </w:t>
      </w:r>
      <w:proofErr w:type="spellStart"/>
      <w:r w:rsidRPr="001A00DD">
        <w:rPr>
          <w:rFonts w:eastAsiaTheme="minorHAnsi"/>
          <w:b/>
        </w:rPr>
        <w:t>PASOEContent</w:t>
      </w:r>
      <w:proofErr w:type="spellEnd"/>
      <w:r w:rsidRPr="001A00DD">
        <w:rPr>
          <w:rFonts w:eastAsiaTheme="minorHAnsi"/>
          <w:b/>
        </w:rPr>
        <w:t>\WEB-INF\OpenEdge</w:t>
      </w:r>
      <w:r>
        <w:rPr>
          <w:rFonts w:eastAsiaTheme="minorHAnsi"/>
        </w:rPr>
        <w:t xml:space="preserve"> folder. This mapping file will provide a full listing of services when you visit the </w:t>
      </w:r>
      <w:r w:rsidR="002F6941" w:rsidRPr="002F6941">
        <w:rPr>
          <w:rFonts w:eastAsiaTheme="minorHAnsi"/>
          <w:b/>
        </w:rPr>
        <w:t>&lt;</w:t>
      </w:r>
      <w:proofErr w:type="spellStart"/>
      <w:r w:rsidR="002F6941" w:rsidRPr="002F6941">
        <w:rPr>
          <w:rFonts w:eastAsiaTheme="minorHAnsi"/>
          <w:b/>
        </w:rPr>
        <w:t>webapp</w:t>
      </w:r>
      <w:proofErr w:type="spellEnd"/>
      <w:r w:rsidR="002F6941" w:rsidRPr="002F6941">
        <w:rPr>
          <w:rFonts w:eastAsiaTheme="minorHAnsi"/>
          <w:b/>
        </w:rPr>
        <w:t>&gt;</w:t>
      </w:r>
      <w:r w:rsidRPr="002F6941">
        <w:rPr>
          <w:rFonts w:eastAsiaTheme="minorHAnsi"/>
          <w:b/>
        </w:rPr>
        <w:t>/web/</w:t>
      </w:r>
      <w:proofErr w:type="spellStart"/>
      <w:r w:rsidRPr="002F6941">
        <w:rPr>
          <w:rFonts w:eastAsiaTheme="minorHAnsi"/>
          <w:b/>
        </w:rPr>
        <w:t>pdo</w:t>
      </w:r>
      <w:proofErr w:type="spellEnd"/>
      <w:r w:rsidRPr="002F6941">
        <w:rPr>
          <w:rFonts w:eastAsiaTheme="minorHAnsi"/>
          <w:b/>
        </w:rPr>
        <w:t>/</w:t>
      </w:r>
      <w:r>
        <w:rPr>
          <w:rFonts w:eastAsiaTheme="minorHAnsi"/>
        </w:rPr>
        <w:t xml:space="preserve"> URI for your </w:t>
      </w:r>
      <w:r w:rsidR="002F6941">
        <w:rPr>
          <w:rFonts w:eastAsiaTheme="minorHAnsi"/>
        </w:rPr>
        <w:t>new PAS instance</w:t>
      </w:r>
      <w:r>
        <w:rPr>
          <w:rFonts w:eastAsiaTheme="minorHAnsi"/>
        </w:rPr>
        <w:t xml:space="preserve">. This </w:t>
      </w:r>
      <w:r w:rsidR="002F6941">
        <w:rPr>
          <w:rFonts w:eastAsiaTheme="minorHAnsi"/>
        </w:rPr>
        <w:t>may not</w:t>
      </w:r>
      <w:r>
        <w:rPr>
          <w:rFonts w:eastAsiaTheme="minorHAnsi"/>
        </w:rPr>
        <w:t xml:space="preserve"> </w:t>
      </w:r>
      <w:r w:rsidR="002F6941">
        <w:rPr>
          <w:rFonts w:eastAsiaTheme="minorHAnsi"/>
        </w:rPr>
        <w:t xml:space="preserve">be secure or </w:t>
      </w:r>
      <w:r>
        <w:rPr>
          <w:rFonts w:eastAsiaTheme="minorHAnsi"/>
        </w:rPr>
        <w:t xml:space="preserve">ideal for Production purposes but can be tremendously helpful for Development. </w:t>
      </w:r>
      <w:r w:rsidRPr="000D270F">
        <w:rPr>
          <w:rFonts w:eastAsiaTheme="minorHAnsi"/>
          <w:i/>
          <w:iCs/>
        </w:rPr>
        <w:t>You may wish to avoid including this file within your final published application at runtime</w:t>
      </w:r>
      <w:r w:rsidR="000D270F">
        <w:rPr>
          <w:rFonts w:eastAsiaTheme="minorHAnsi"/>
          <w:i/>
          <w:iCs/>
        </w:rPr>
        <w:t xml:space="preserve"> for security purposes</w:t>
      </w:r>
      <w:r w:rsidRPr="000D270F">
        <w:rPr>
          <w:rFonts w:eastAsiaTheme="minorHAnsi"/>
          <w:i/>
          <w:iCs/>
        </w:rPr>
        <w:t>.</w:t>
      </w:r>
    </w:p>
    <w:p w:rsidR="009424F6" w:rsidRDefault="009424F6">
      <w:pPr>
        <w:spacing w:before="0"/>
        <w:rPr>
          <w:rFonts w:eastAsiaTheme="minorHAnsi" w:cs="Arial"/>
          <w:b/>
          <w:sz w:val="40"/>
          <w:szCs w:val="40"/>
        </w:rPr>
      </w:pPr>
      <w:r>
        <w:br w:type="page"/>
      </w:r>
    </w:p>
    <w:p w:rsidR="00FC17F1" w:rsidRDefault="00FC17F1" w:rsidP="00FC17F1">
      <w:pPr>
        <w:pStyle w:val="Heading"/>
      </w:pPr>
      <w:r>
        <w:lastRenderedPageBreak/>
        <w:t>PAS Instance Creation</w:t>
      </w:r>
    </w:p>
    <w:p w:rsidR="00FC17F1" w:rsidRDefault="00FC17F1" w:rsidP="004C6538">
      <w:r>
        <w:t>Next we need a dedicated instance for our project. With the Spark files in place we now have an Ant task to make this much easier to perform via the command line.</w:t>
      </w:r>
      <w:r w:rsidR="00B92C90">
        <w:t xml:space="preserve"> Once our new instance is </w:t>
      </w:r>
      <w:proofErr w:type="gramStart"/>
      <w:r w:rsidR="00B92C90">
        <w:t>created</w:t>
      </w:r>
      <w:proofErr w:type="gramEnd"/>
      <w:r w:rsidR="00B92C90">
        <w:t xml:space="preserve"> we will be able to publish our demo project.</w:t>
      </w:r>
    </w:p>
    <w:p w:rsidR="00C25F81" w:rsidRDefault="00C25F81" w:rsidP="00C25F81">
      <w:pPr>
        <w:pStyle w:val="ListParagraph"/>
        <w:numPr>
          <w:ilvl w:val="0"/>
          <w:numId w:val="5"/>
        </w:numPr>
      </w:pPr>
      <w:r>
        <w:t xml:space="preserve">Open a </w:t>
      </w:r>
      <w:proofErr w:type="spellStart"/>
      <w:r w:rsidRPr="00084066">
        <w:rPr>
          <w:b/>
        </w:rPr>
        <w:t>Proenv</w:t>
      </w:r>
      <w:proofErr w:type="spellEnd"/>
      <w:r>
        <w:t xml:space="preserve"> session as Administrator.</w:t>
      </w:r>
    </w:p>
    <w:p w:rsidR="00C25F81" w:rsidRDefault="00C25F81" w:rsidP="00C25F81">
      <w:pPr>
        <w:pStyle w:val="ListParagraph"/>
        <w:numPr>
          <w:ilvl w:val="0"/>
          <w:numId w:val="5"/>
        </w:numPr>
      </w:pPr>
      <w:r>
        <w:t xml:space="preserve">Change directory to </w:t>
      </w:r>
      <w:r w:rsidRPr="00C25F81">
        <w:rPr>
          <w:b/>
        </w:rPr>
        <w:t>C:\Modernization\MyDemo\AppServer</w:t>
      </w:r>
    </w:p>
    <w:p w:rsidR="00C25F81" w:rsidRDefault="0057026C" w:rsidP="00C25F81">
      <w:pPr>
        <w:pStyle w:val="ListParagraph"/>
        <w:numPr>
          <w:ilvl w:val="0"/>
          <w:numId w:val="5"/>
        </w:numPr>
      </w:pPr>
      <w:r>
        <w:t>Run the “</w:t>
      </w:r>
      <w:proofErr w:type="spellStart"/>
      <w:r w:rsidR="00B05B93" w:rsidRPr="00B05B93">
        <w:rPr>
          <w:b/>
          <w:bCs/>
        </w:rPr>
        <w:t>pro</w:t>
      </w:r>
      <w:r w:rsidRPr="00AD2410">
        <w:rPr>
          <w:b/>
        </w:rPr>
        <w:t>ant</w:t>
      </w:r>
      <w:proofErr w:type="spellEnd"/>
      <w:r>
        <w:t>” command to view usage instructions.</w:t>
      </w:r>
    </w:p>
    <w:p w:rsidR="00C176ED" w:rsidRDefault="00564309" w:rsidP="00564309">
      <w:pPr>
        <w:pStyle w:val="ListParagraph"/>
        <w:numPr>
          <w:ilvl w:val="1"/>
          <w:numId w:val="5"/>
        </w:numPr>
      </w:pPr>
      <w:r>
        <w:t>Note the “</w:t>
      </w:r>
      <w:r w:rsidRPr="00AD2410">
        <w:rPr>
          <w:b/>
        </w:rPr>
        <w:t>ant create</w:t>
      </w:r>
      <w:r>
        <w:t xml:space="preserve">” usage with </w:t>
      </w:r>
      <w:r w:rsidR="00C176ED">
        <w:t xml:space="preserve">various </w:t>
      </w:r>
      <w:r>
        <w:t>options</w:t>
      </w:r>
      <w:r w:rsidR="00C176ED">
        <w:t xml:space="preserve"> available.</w:t>
      </w:r>
    </w:p>
    <w:p w:rsidR="00564309" w:rsidRDefault="00564309" w:rsidP="00564309">
      <w:pPr>
        <w:pStyle w:val="ListParagraph"/>
        <w:numPr>
          <w:ilvl w:val="1"/>
          <w:numId w:val="5"/>
        </w:numPr>
      </w:pPr>
      <w:r>
        <w:t xml:space="preserve">For our </w:t>
      </w:r>
      <w:r w:rsidR="00F10741">
        <w:t>purpose here</w:t>
      </w:r>
      <w:r>
        <w:t xml:space="preserve"> we will take all of the given defaults.</w:t>
      </w:r>
    </w:p>
    <w:p w:rsidR="00311AEA" w:rsidRDefault="00311AEA" w:rsidP="00311AEA">
      <w:pPr>
        <w:ind w:left="2160"/>
      </w:pPr>
      <w:r w:rsidRPr="00311AEA">
        <w:rPr>
          <w:noProof/>
        </w:rPr>
        <w:drawing>
          <wp:inline distT="0" distB="0" distL="0" distR="0" wp14:anchorId="3FC3D0F3" wp14:editId="68CC73C2">
            <wp:extent cx="3965944" cy="18080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363" cy="1819218"/>
                    </a:xfrm>
                    <a:prstGeom prst="rect">
                      <a:avLst/>
                    </a:prstGeom>
                  </pic:spPr>
                </pic:pic>
              </a:graphicData>
            </a:graphic>
          </wp:inline>
        </w:drawing>
      </w:r>
    </w:p>
    <w:p w:rsidR="00564309" w:rsidRDefault="00564309" w:rsidP="00C176ED">
      <w:pPr>
        <w:pStyle w:val="ListParagraph"/>
        <w:numPr>
          <w:ilvl w:val="0"/>
          <w:numId w:val="5"/>
        </w:numPr>
      </w:pPr>
      <w:r>
        <w:t>Run “</w:t>
      </w:r>
      <w:proofErr w:type="spellStart"/>
      <w:r w:rsidR="00B05B93" w:rsidRPr="00B05B93">
        <w:rPr>
          <w:b/>
          <w:bCs/>
        </w:rPr>
        <w:t>pro</w:t>
      </w:r>
      <w:r w:rsidRPr="00703A78">
        <w:rPr>
          <w:b/>
        </w:rPr>
        <w:t>ant</w:t>
      </w:r>
      <w:proofErr w:type="spellEnd"/>
      <w:r w:rsidRPr="00703A78">
        <w:rPr>
          <w:b/>
        </w:rPr>
        <w:t xml:space="preserve"> create</w:t>
      </w:r>
      <w:r>
        <w:t xml:space="preserve">” to create </w:t>
      </w:r>
      <w:r w:rsidR="005E368A">
        <w:t>the default</w:t>
      </w:r>
      <w:r>
        <w:t xml:space="preserve"> </w:t>
      </w:r>
      <w:r w:rsidRPr="006F6108">
        <w:rPr>
          <w:b/>
        </w:rPr>
        <w:t>MyPAS1</w:t>
      </w:r>
      <w:r>
        <w:t xml:space="preserve"> instance.</w:t>
      </w:r>
    </w:p>
    <w:p w:rsidR="00564309" w:rsidRDefault="00564309" w:rsidP="00564309">
      <w:pPr>
        <w:pStyle w:val="ListParagraph"/>
        <w:numPr>
          <w:ilvl w:val="1"/>
          <w:numId w:val="5"/>
        </w:numPr>
      </w:pPr>
      <w:r>
        <w:t>Results of the “</w:t>
      </w:r>
      <w:proofErr w:type="spellStart"/>
      <w:r>
        <w:t>pasman</w:t>
      </w:r>
      <w:proofErr w:type="spellEnd"/>
      <w:r>
        <w:t xml:space="preserve"> create”</w:t>
      </w:r>
      <w:r w:rsidR="00A96765">
        <w:t xml:space="preserve"> command</w:t>
      </w:r>
      <w:r w:rsidR="005E368A">
        <w:t>,</w:t>
      </w:r>
      <w:r w:rsidR="00A96765">
        <w:t xml:space="preserve"> which</w:t>
      </w:r>
      <w:r w:rsidR="00D274EB">
        <w:t xml:space="preserve"> runs behind the scenes</w:t>
      </w:r>
      <w:r w:rsidR="005E368A">
        <w:t xml:space="preserve">, </w:t>
      </w:r>
      <w:r>
        <w:t>will be output to a</w:t>
      </w:r>
      <w:r w:rsidR="005E368A">
        <w:t xml:space="preserve"> </w:t>
      </w:r>
      <w:r>
        <w:t>log file</w:t>
      </w:r>
      <w:r w:rsidR="005E368A">
        <w:t xml:space="preserve"> (in same directory)</w:t>
      </w:r>
      <w:r w:rsidR="00D274EB">
        <w:t xml:space="preserve"> for review</w:t>
      </w:r>
      <w:r>
        <w:t>.</w:t>
      </w:r>
    </w:p>
    <w:p w:rsidR="001F7A2A" w:rsidRPr="002F7F9C" w:rsidRDefault="001F7A2A" w:rsidP="001F7A2A">
      <w:pPr>
        <w:pStyle w:val="ListParagraph"/>
        <w:numPr>
          <w:ilvl w:val="0"/>
          <w:numId w:val="5"/>
        </w:numPr>
      </w:pPr>
      <w:r>
        <w:t xml:space="preserve">Confirm the new instance was created at </w:t>
      </w:r>
      <w:r w:rsidRPr="001F7A2A">
        <w:rPr>
          <w:b/>
        </w:rPr>
        <w:t>C:\PASOE\MyPAS1</w:t>
      </w:r>
    </w:p>
    <w:p w:rsidR="002F7F9C" w:rsidRDefault="002F7F9C" w:rsidP="002F7F9C">
      <w:pPr>
        <w:pStyle w:val="ListParagraph"/>
        <w:numPr>
          <w:ilvl w:val="1"/>
          <w:numId w:val="5"/>
        </w:numPr>
      </w:pPr>
      <w:r w:rsidRPr="002F7F9C">
        <w:t>There should be</w:t>
      </w:r>
      <w:r w:rsidR="004326FB">
        <w:t xml:space="preserve"> at least</w:t>
      </w:r>
      <w:r w:rsidRPr="002F7F9C">
        <w:t xml:space="preserve"> a </w:t>
      </w:r>
      <w:r w:rsidR="005C7C71">
        <w:rPr>
          <w:b/>
        </w:rPr>
        <w:t>Spark</w:t>
      </w:r>
      <w:r w:rsidRPr="00476764">
        <w:rPr>
          <w:b/>
        </w:rPr>
        <w:t>.pl</w:t>
      </w:r>
      <w:r w:rsidRPr="002F7F9C">
        <w:t xml:space="preserve"> </w:t>
      </w:r>
      <w:r>
        <w:t>in the</w:t>
      </w:r>
      <w:r w:rsidRPr="002F7F9C">
        <w:t xml:space="preserve"> </w:t>
      </w:r>
      <w:r w:rsidRPr="00A07795">
        <w:rPr>
          <w:b/>
        </w:rPr>
        <w:t>/</w:t>
      </w:r>
      <w:proofErr w:type="spellStart"/>
      <w:r w:rsidRPr="00A07795">
        <w:rPr>
          <w:b/>
        </w:rPr>
        <w:t>openedge</w:t>
      </w:r>
      <w:proofErr w:type="spellEnd"/>
      <w:r>
        <w:t xml:space="preserve"> folder.</w:t>
      </w:r>
    </w:p>
    <w:p w:rsidR="002F7F9C" w:rsidRDefault="002F7F9C" w:rsidP="002F7F9C">
      <w:pPr>
        <w:pStyle w:val="ListParagraph"/>
        <w:numPr>
          <w:ilvl w:val="1"/>
          <w:numId w:val="5"/>
        </w:numPr>
      </w:pPr>
      <w:r>
        <w:t xml:space="preserve">The </w:t>
      </w:r>
      <w:r w:rsidRPr="00E853D1">
        <w:rPr>
          <w:b/>
        </w:rPr>
        <w:t>PROPATH</w:t>
      </w:r>
      <w:r>
        <w:t xml:space="preserve"> for this instance </w:t>
      </w:r>
      <w:r w:rsidR="004326FB">
        <w:t>must</w:t>
      </w:r>
      <w:r>
        <w:t xml:space="preserve"> include th</w:t>
      </w:r>
      <w:r w:rsidR="004326FB">
        <w:t>is</w:t>
      </w:r>
      <w:r>
        <w:t xml:space="preserve"> librar</w:t>
      </w:r>
      <w:r w:rsidR="004326FB">
        <w:t>y</w:t>
      </w:r>
      <w:r>
        <w:t>.</w:t>
      </w:r>
    </w:p>
    <w:p w:rsidR="002F7F9C" w:rsidRDefault="00E853D1" w:rsidP="002F7F9C">
      <w:pPr>
        <w:pStyle w:val="ListParagraph"/>
        <w:numPr>
          <w:ilvl w:val="1"/>
          <w:numId w:val="5"/>
        </w:numPr>
      </w:pPr>
      <w:r>
        <w:t xml:space="preserve">Default </w:t>
      </w:r>
      <w:r w:rsidR="001E05BD">
        <w:t>c</w:t>
      </w:r>
      <w:r w:rsidR="002F7F9C">
        <w:t>onfiguration files</w:t>
      </w:r>
      <w:r w:rsidR="001E05BD">
        <w:t xml:space="preserve"> (</w:t>
      </w:r>
      <w:proofErr w:type="gramStart"/>
      <w:r w:rsidR="001E05BD">
        <w:t>*.json</w:t>
      </w:r>
      <w:proofErr w:type="gramEnd"/>
      <w:r w:rsidR="001E05BD">
        <w:t>)</w:t>
      </w:r>
      <w:r w:rsidR="002F7F9C">
        <w:t xml:space="preserve"> should </w:t>
      </w:r>
      <w:r w:rsidR="001E05BD">
        <w:t xml:space="preserve">also </w:t>
      </w:r>
      <w:r w:rsidR="002F7F9C">
        <w:t xml:space="preserve">be present at </w:t>
      </w:r>
      <w:r w:rsidR="001E05BD" w:rsidRPr="001E05BD">
        <w:rPr>
          <w:b/>
        </w:rPr>
        <w:t>C:\PASOE\MyPAS1\</w:t>
      </w:r>
      <w:r w:rsidR="002F7F9C" w:rsidRPr="001E05BD">
        <w:rPr>
          <w:b/>
        </w:rPr>
        <w:t>conf</w:t>
      </w:r>
      <w:r w:rsidR="001E05BD" w:rsidRPr="001E05BD">
        <w:rPr>
          <w:b/>
        </w:rPr>
        <w:t>\</w:t>
      </w:r>
      <w:r w:rsidR="002F7F9C" w:rsidRPr="001E05BD">
        <w:rPr>
          <w:b/>
        </w:rPr>
        <w:t>spark</w:t>
      </w:r>
    </w:p>
    <w:p w:rsidR="00295098" w:rsidRDefault="00F272E6" w:rsidP="00295098">
      <w:pPr>
        <w:ind w:left="2160"/>
        <w:rPr>
          <w:rFonts w:eastAsiaTheme="minorHAnsi" w:cs="Arial"/>
          <w:b/>
          <w:sz w:val="40"/>
          <w:szCs w:val="40"/>
        </w:rPr>
      </w:pPr>
      <w:r w:rsidRPr="00F272E6">
        <w:rPr>
          <w:noProof/>
        </w:rPr>
        <w:drawing>
          <wp:inline distT="0" distB="0" distL="0" distR="0" wp14:anchorId="75AEB46D" wp14:editId="7C9A9DFA">
            <wp:extent cx="2203120" cy="186069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9697" cy="1900036"/>
                    </a:xfrm>
                    <a:prstGeom prst="rect">
                      <a:avLst/>
                    </a:prstGeom>
                  </pic:spPr>
                </pic:pic>
              </a:graphicData>
            </a:graphic>
          </wp:inline>
        </w:drawing>
      </w:r>
      <w:r w:rsidR="00295098">
        <w:br w:type="page"/>
      </w:r>
    </w:p>
    <w:p w:rsidR="00321B8A" w:rsidRDefault="007F2568" w:rsidP="007F2568">
      <w:pPr>
        <w:pStyle w:val="Heading"/>
      </w:pPr>
      <w:r>
        <w:lastRenderedPageBreak/>
        <w:t>PAS Instance Startup</w:t>
      </w:r>
    </w:p>
    <w:p w:rsidR="007F2568" w:rsidRDefault="001F7A2A" w:rsidP="007F2568">
      <w:pPr>
        <w:pStyle w:val="ListParagraph"/>
        <w:numPr>
          <w:ilvl w:val="0"/>
          <w:numId w:val="14"/>
        </w:numPr>
      </w:pPr>
      <w:r>
        <w:t>R</w:t>
      </w:r>
      <w:r w:rsidR="007F2568">
        <w:t xml:space="preserve">eturn to the </w:t>
      </w:r>
      <w:r w:rsidR="007F2568" w:rsidRPr="006822A0">
        <w:rPr>
          <w:b/>
        </w:rPr>
        <w:t>Developer Studio</w:t>
      </w:r>
      <w:r w:rsidR="00B06C2D">
        <w:t xml:space="preserve"> application.</w:t>
      </w:r>
    </w:p>
    <w:p w:rsidR="007F2568" w:rsidRDefault="007F2568" w:rsidP="007F2568">
      <w:pPr>
        <w:pStyle w:val="ListParagraph"/>
        <w:numPr>
          <w:ilvl w:val="0"/>
          <w:numId w:val="14"/>
        </w:numPr>
      </w:pPr>
      <w:r>
        <w:t>S</w:t>
      </w:r>
      <w:r w:rsidR="001F7A2A">
        <w:t xml:space="preserve">elect </w:t>
      </w:r>
      <w:r w:rsidR="001F7A2A" w:rsidRPr="001F7A2A">
        <w:rPr>
          <w:b/>
        </w:rPr>
        <w:t>Window &gt; Show View &gt; Servers</w:t>
      </w:r>
    </w:p>
    <w:p w:rsidR="001F7A2A" w:rsidRPr="00CB4042" w:rsidRDefault="007F2568" w:rsidP="007F2568">
      <w:pPr>
        <w:pStyle w:val="ListParagraph"/>
        <w:numPr>
          <w:ilvl w:val="1"/>
          <w:numId w:val="14"/>
        </w:numPr>
      </w:pPr>
      <w:r>
        <w:t xml:space="preserve">Use </w:t>
      </w:r>
      <w:r w:rsidR="001F7A2A">
        <w:rPr>
          <w:b/>
        </w:rPr>
        <w:t>Window &gt; Show View &gt; Other &gt; Server &gt; Servers</w:t>
      </w:r>
      <w:r w:rsidRPr="007F2568">
        <w:t xml:space="preserve"> if </w:t>
      </w:r>
      <w:r>
        <w:t>the option above is not immediately available due to previous use.</w:t>
      </w:r>
    </w:p>
    <w:p w:rsidR="00CB4042" w:rsidRDefault="00CB4042" w:rsidP="007F2568">
      <w:pPr>
        <w:pStyle w:val="ListParagraph"/>
        <w:numPr>
          <w:ilvl w:val="0"/>
          <w:numId w:val="14"/>
        </w:numPr>
      </w:pPr>
      <w:r w:rsidRPr="00CB4042">
        <w:rPr>
          <w:b/>
        </w:rPr>
        <w:t>Right-Click</w:t>
      </w:r>
      <w:r w:rsidRPr="00CB4042">
        <w:t xml:space="preserve"> in the </w:t>
      </w:r>
      <w:r w:rsidRPr="00CB4042">
        <w:rPr>
          <w:b/>
        </w:rPr>
        <w:t>Servers</w:t>
      </w:r>
      <w:r w:rsidRPr="00CB4042">
        <w:t xml:space="preserve"> view and select </w:t>
      </w:r>
      <w:r w:rsidRPr="00CB4042">
        <w:rPr>
          <w:b/>
        </w:rPr>
        <w:t>New &gt; Server</w:t>
      </w:r>
    </w:p>
    <w:p w:rsidR="00CB4042" w:rsidRDefault="00E00DC0" w:rsidP="007F2568">
      <w:pPr>
        <w:pStyle w:val="ListParagraph"/>
        <w:numPr>
          <w:ilvl w:val="0"/>
          <w:numId w:val="14"/>
        </w:numPr>
      </w:pPr>
      <w:r>
        <w:t xml:space="preserve">Select the option </w:t>
      </w:r>
      <w:r w:rsidRPr="00E00DC0">
        <w:rPr>
          <w:b/>
        </w:rPr>
        <w:t>Progress Application Server for OpenEdge</w:t>
      </w:r>
      <w:r w:rsidRPr="00E00DC0">
        <w:t>.</w:t>
      </w:r>
    </w:p>
    <w:p w:rsidR="00E00DC0" w:rsidRDefault="00E00DC0" w:rsidP="007F2568">
      <w:pPr>
        <w:pStyle w:val="ListParagraph"/>
        <w:numPr>
          <w:ilvl w:val="0"/>
          <w:numId w:val="14"/>
        </w:numPr>
      </w:pPr>
      <w:r>
        <w:t xml:space="preserve">Press the </w:t>
      </w:r>
      <w:r w:rsidRPr="00E00DC0">
        <w:rPr>
          <w:b/>
        </w:rPr>
        <w:t>Next</w:t>
      </w:r>
      <w:r>
        <w:t xml:space="preserve"> button and locate your </w:t>
      </w:r>
      <w:r w:rsidRPr="00E00DC0">
        <w:rPr>
          <w:b/>
        </w:rPr>
        <w:t>MyPAS1</w:t>
      </w:r>
      <w:r>
        <w:t xml:space="preserve"> server.</w:t>
      </w:r>
    </w:p>
    <w:p w:rsidR="00E00DC0" w:rsidRDefault="00E00DC0" w:rsidP="007F2568">
      <w:pPr>
        <w:pStyle w:val="ListParagraph"/>
        <w:numPr>
          <w:ilvl w:val="0"/>
          <w:numId w:val="14"/>
        </w:numPr>
      </w:pPr>
      <w:r>
        <w:t>Set the server name as just “</w:t>
      </w:r>
      <w:r w:rsidRPr="00662EB0">
        <w:rPr>
          <w:b/>
        </w:rPr>
        <w:t>MyPAS1</w:t>
      </w:r>
      <w:r>
        <w:t xml:space="preserve">”, and press </w:t>
      </w:r>
      <w:r w:rsidR="000C3B86">
        <w:rPr>
          <w:b/>
        </w:rPr>
        <w:t>Finish</w:t>
      </w:r>
      <w:r>
        <w:t>.</w:t>
      </w:r>
    </w:p>
    <w:p w:rsidR="00662EB0" w:rsidRDefault="00662EB0" w:rsidP="00662EB0">
      <w:pPr>
        <w:ind w:left="1440"/>
      </w:pPr>
      <w:r w:rsidRPr="00662EB0">
        <w:rPr>
          <w:noProof/>
        </w:rPr>
        <w:drawing>
          <wp:inline distT="0" distB="0" distL="0" distR="0" wp14:anchorId="1C14C349" wp14:editId="3C5C5360">
            <wp:extent cx="4508205" cy="1154184"/>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0190" cy="1162373"/>
                    </a:xfrm>
                    <a:prstGeom prst="rect">
                      <a:avLst/>
                    </a:prstGeom>
                  </pic:spPr>
                </pic:pic>
              </a:graphicData>
            </a:graphic>
          </wp:inline>
        </w:drawing>
      </w:r>
    </w:p>
    <w:p w:rsidR="000C3B86" w:rsidRDefault="000C3B86" w:rsidP="007F2568">
      <w:pPr>
        <w:pStyle w:val="ListParagraph"/>
        <w:numPr>
          <w:ilvl w:val="0"/>
          <w:numId w:val="14"/>
        </w:numPr>
      </w:pPr>
      <w:r w:rsidRPr="000C3B86">
        <w:rPr>
          <w:b/>
        </w:rPr>
        <w:t>Right-Click</w:t>
      </w:r>
      <w:r>
        <w:t xml:space="preserve"> on the new server and select </w:t>
      </w:r>
      <w:r w:rsidRPr="000C3B86">
        <w:rPr>
          <w:b/>
        </w:rPr>
        <w:t>Start</w:t>
      </w:r>
      <w:r>
        <w:t>, wait for “Started” status.</w:t>
      </w:r>
    </w:p>
    <w:p w:rsidR="00D6708D" w:rsidRDefault="00D6708D" w:rsidP="00D6708D">
      <w:pPr>
        <w:ind w:left="1440"/>
      </w:pPr>
      <w:r w:rsidRPr="00D6708D">
        <w:rPr>
          <w:noProof/>
        </w:rPr>
        <w:drawing>
          <wp:inline distT="0" distB="0" distL="0" distR="0" wp14:anchorId="7A2F2CB1" wp14:editId="69EBA2F4">
            <wp:extent cx="25654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5400" cy="330200"/>
                    </a:xfrm>
                    <a:prstGeom prst="rect">
                      <a:avLst/>
                    </a:prstGeom>
                  </pic:spPr>
                </pic:pic>
              </a:graphicData>
            </a:graphic>
          </wp:inline>
        </w:drawing>
      </w:r>
    </w:p>
    <w:p w:rsidR="00F61844" w:rsidRPr="00120A24" w:rsidRDefault="00120A24" w:rsidP="007F2568">
      <w:pPr>
        <w:pStyle w:val="ListParagraph"/>
        <w:numPr>
          <w:ilvl w:val="0"/>
          <w:numId w:val="14"/>
        </w:numPr>
      </w:pPr>
      <w:r w:rsidRPr="00120A24">
        <w:t xml:space="preserve">Confirm the </w:t>
      </w:r>
      <w:r>
        <w:t>server’s running status</w:t>
      </w:r>
      <w:r w:rsidR="00E74B5A">
        <w:t xml:space="preserve"> by visiting</w:t>
      </w:r>
      <w:r>
        <w:t xml:space="preserve"> </w:t>
      </w:r>
      <w:hyperlink r:id="rId27" w:history="1">
        <w:r w:rsidRPr="00A60DC9">
          <w:rPr>
            <w:rStyle w:val="Hyperlink"/>
          </w:rPr>
          <w:t>http://localhost:8880</w:t>
        </w:r>
      </w:hyperlink>
      <w:r>
        <w:t xml:space="preserve"> </w:t>
      </w:r>
    </w:p>
    <w:p w:rsidR="004F1410" w:rsidRPr="00DD37E5" w:rsidRDefault="00734EBC" w:rsidP="00DD37E5">
      <w:pPr>
        <w:ind w:left="1440"/>
      </w:pPr>
      <w:r w:rsidRPr="00734EBC">
        <w:rPr>
          <w:noProof/>
        </w:rPr>
        <w:drawing>
          <wp:inline distT="0" distB="0" distL="0" distR="0" wp14:anchorId="31EE7DD3" wp14:editId="689CBACB">
            <wp:extent cx="4816549" cy="2587780"/>
            <wp:effectExtent l="0" t="0" r="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195" cy="2594574"/>
                    </a:xfrm>
                    <a:prstGeom prst="rect">
                      <a:avLst/>
                    </a:prstGeom>
                  </pic:spPr>
                </pic:pic>
              </a:graphicData>
            </a:graphic>
          </wp:inline>
        </w:drawing>
      </w:r>
    </w:p>
    <w:p w:rsidR="00B27175" w:rsidRDefault="00B27175">
      <w:pPr>
        <w:spacing w:before="0"/>
        <w:rPr>
          <w:rFonts w:eastAsiaTheme="minorHAnsi" w:cs="Arial"/>
          <w:b/>
          <w:sz w:val="40"/>
          <w:szCs w:val="40"/>
        </w:rPr>
      </w:pPr>
      <w:r>
        <w:br w:type="page"/>
      </w:r>
    </w:p>
    <w:p w:rsidR="002F7F9C" w:rsidRDefault="00336E89" w:rsidP="004C6538">
      <w:pPr>
        <w:pStyle w:val="Heading"/>
      </w:pPr>
      <w:r>
        <w:lastRenderedPageBreak/>
        <w:t xml:space="preserve">Demo </w:t>
      </w:r>
      <w:r w:rsidR="002F7F9C">
        <w:t>Project Publishing</w:t>
      </w:r>
    </w:p>
    <w:p w:rsidR="002F7F9C" w:rsidRDefault="004C6538" w:rsidP="00EB33F1">
      <w:r>
        <w:t>With the server running, we can publish our new project from the Developer Studio.</w:t>
      </w:r>
    </w:p>
    <w:p w:rsidR="004C6538" w:rsidRDefault="006872A6" w:rsidP="004C6538">
      <w:pPr>
        <w:pStyle w:val="ListParagraph"/>
        <w:numPr>
          <w:ilvl w:val="0"/>
          <w:numId w:val="6"/>
        </w:numPr>
      </w:pPr>
      <w:r w:rsidRPr="006872A6">
        <w:rPr>
          <w:b/>
        </w:rPr>
        <w:t>Right-Click</w:t>
      </w:r>
      <w:r>
        <w:t xml:space="preserve"> on the </w:t>
      </w:r>
      <w:r w:rsidRPr="006872A6">
        <w:rPr>
          <w:b/>
        </w:rPr>
        <w:t>MyPAS1</w:t>
      </w:r>
      <w:r>
        <w:t xml:space="preserve"> server in the Servers view.</w:t>
      </w:r>
    </w:p>
    <w:p w:rsidR="006872A6" w:rsidRDefault="006872A6" w:rsidP="004C6538">
      <w:pPr>
        <w:pStyle w:val="ListParagraph"/>
        <w:numPr>
          <w:ilvl w:val="0"/>
          <w:numId w:val="6"/>
        </w:numPr>
      </w:pPr>
      <w:r w:rsidRPr="006872A6">
        <w:t>Select</w:t>
      </w:r>
      <w:r>
        <w:t xml:space="preserve"> the “Add and Remove…” option from the list.</w:t>
      </w:r>
    </w:p>
    <w:p w:rsidR="006872A6" w:rsidRDefault="006872A6" w:rsidP="004C6538">
      <w:pPr>
        <w:pStyle w:val="ListParagraph"/>
        <w:numPr>
          <w:ilvl w:val="0"/>
          <w:numId w:val="6"/>
        </w:numPr>
      </w:pPr>
      <w:r>
        <w:t>Add the “</w:t>
      </w:r>
      <w:proofErr w:type="spellStart"/>
      <w:r w:rsidRPr="00F144FE">
        <w:rPr>
          <w:b/>
        </w:rPr>
        <w:t>MyDemo</w:t>
      </w:r>
      <w:proofErr w:type="spellEnd"/>
      <w:r>
        <w:t>” WebApp and “</w:t>
      </w:r>
      <w:r w:rsidR="000372A9">
        <w:rPr>
          <w:b/>
        </w:rPr>
        <w:t>ordering</w:t>
      </w:r>
      <w:r w:rsidRPr="00F144FE">
        <w:rPr>
          <w:b/>
        </w:rPr>
        <w:t xml:space="preserve"> </w:t>
      </w:r>
      <w:r w:rsidRPr="00F144FE">
        <w:rPr>
          <w:b/>
        </w:rPr>
        <w:sym w:font="Wingdings" w:char="F0E0"/>
      </w:r>
      <w:r w:rsidRPr="00F144FE">
        <w:rPr>
          <w:b/>
        </w:rPr>
        <w:t xml:space="preserve"> </w:t>
      </w:r>
      <w:proofErr w:type="spellStart"/>
      <w:r w:rsidRPr="00F144FE">
        <w:rPr>
          <w:b/>
        </w:rPr>
        <w:t>MyDemo</w:t>
      </w:r>
      <w:proofErr w:type="spellEnd"/>
      <w:r>
        <w:t>” service.</w:t>
      </w:r>
    </w:p>
    <w:p w:rsidR="00252A1B" w:rsidRDefault="00252A1B" w:rsidP="00252A1B">
      <w:pPr>
        <w:ind w:left="720"/>
      </w:pPr>
      <w:r w:rsidRPr="00252A1B">
        <w:rPr>
          <w:noProof/>
        </w:rPr>
        <w:drawing>
          <wp:inline distT="0" distB="0" distL="0" distR="0" wp14:anchorId="2AD00FC8" wp14:editId="534537DB">
            <wp:extent cx="4327451" cy="46485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0423" cy="4651697"/>
                    </a:xfrm>
                    <a:prstGeom prst="rect">
                      <a:avLst/>
                    </a:prstGeom>
                  </pic:spPr>
                </pic:pic>
              </a:graphicData>
            </a:graphic>
          </wp:inline>
        </w:drawing>
      </w:r>
    </w:p>
    <w:p w:rsidR="006872A6" w:rsidRDefault="006872A6" w:rsidP="004C6538">
      <w:pPr>
        <w:pStyle w:val="ListParagraph"/>
        <w:numPr>
          <w:ilvl w:val="0"/>
          <w:numId w:val="6"/>
        </w:numPr>
      </w:pPr>
      <w:r>
        <w:t xml:space="preserve">Click on </w:t>
      </w:r>
      <w:r w:rsidRPr="006872A6">
        <w:rPr>
          <w:b/>
        </w:rPr>
        <w:t>Finish</w:t>
      </w:r>
      <w:r>
        <w:t xml:space="preserve"> to begin publishing</w:t>
      </w:r>
      <w:r w:rsidR="00032EF8">
        <w:t xml:space="preserve"> to the server instance</w:t>
      </w:r>
      <w:r>
        <w:t>.</w:t>
      </w:r>
    </w:p>
    <w:p w:rsidR="00032EF8" w:rsidRDefault="00B76376" w:rsidP="004C6538">
      <w:pPr>
        <w:pStyle w:val="ListParagraph"/>
        <w:numPr>
          <w:ilvl w:val="0"/>
          <w:numId w:val="6"/>
        </w:numPr>
      </w:pPr>
      <w:r>
        <w:t>Wait</w:t>
      </w:r>
      <w:r w:rsidR="00703A78">
        <w:t xml:space="preserve"> up to a few minutes</w:t>
      </w:r>
      <w:r>
        <w:t xml:space="preserve"> for the </w:t>
      </w:r>
      <w:r w:rsidRPr="00B76376">
        <w:rPr>
          <w:b/>
        </w:rPr>
        <w:t>[Started, Synchronized]</w:t>
      </w:r>
      <w:r>
        <w:t xml:space="preserve"> status.</w:t>
      </w:r>
    </w:p>
    <w:p w:rsidR="00C049A8" w:rsidRDefault="00C049A8" w:rsidP="004C6538">
      <w:pPr>
        <w:pStyle w:val="ListParagraph"/>
        <w:numPr>
          <w:ilvl w:val="0"/>
          <w:numId w:val="6"/>
        </w:numPr>
      </w:pPr>
      <w:r>
        <w:t xml:space="preserve">Confirm the new WebApp </w:t>
      </w:r>
      <w:r w:rsidR="00E74B5A">
        <w:t>is available</w:t>
      </w:r>
      <w:r w:rsidR="001A651E">
        <w:t xml:space="preserve"> by visiting the following URL</w:t>
      </w:r>
      <w:r w:rsidR="009A6F87">
        <w:t xml:space="preserve"> to view a simple status page</w:t>
      </w:r>
      <w:r w:rsidR="001A651E">
        <w:t>:</w:t>
      </w:r>
      <w:r>
        <w:t xml:space="preserve"> </w:t>
      </w:r>
      <w:hyperlink r:id="rId30" w:history="1">
        <w:r w:rsidRPr="001A651E">
          <w:rPr>
            <w:rStyle w:val="Hyperlink"/>
          </w:rPr>
          <w:t>http://localhost:8880/demo/</w:t>
        </w:r>
        <w:r w:rsidR="001A651E" w:rsidRPr="001A651E">
          <w:rPr>
            <w:rStyle w:val="Hyperlink"/>
          </w:rPr>
          <w:t>static/home.jsp</w:t>
        </w:r>
      </w:hyperlink>
    </w:p>
    <w:p w:rsidR="004F1410" w:rsidRPr="002D0C8E" w:rsidRDefault="00742C89" w:rsidP="002D0C8E">
      <w:r>
        <w:t>At this point we should have a working server instance and an available WebApp. Now we need to add some resources to our “</w:t>
      </w:r>
      <w:r w:rsidR="004F5FD0">
        <w:t>ordering</w:t>
      </w:r>
      <w:r>
        <w:t>” service and connect a database.</w:t>
      </w:r>
    </w:p>
    <w:p w:rsidR="004154F1" w:rsidRDefault="004154F1">
      <w:pPr>
        <w:spacing w:before="0"/>
        <w:rPr>
          <w:rFonts w:eastAsiaTheme="minorHAnsi" w:cs="Arial"/>
          <w:b/>
          <w:sz w:val="40"/>
          <w:szCs w:val="40"/>
        </w:rPr>
      </w:pPr>
    </w:p>
    <w:p w:rsidR="00235AC4" w:rsidRPr="00235AC4" w:rsidRDefault="00235AC4" w:rsidP="00235AC4">
      <w:pPr>
        <w:pStyle w:val="Heading"/>
      </w:pPr>
      <w:r w:rsidRPr="00235AC4">
        <w:t>Database Configuration</w:t>
      </w:r>
    </w:p>
    <w:p w:rsidR="00840AFD" w:rsidRDefault="00235AC4" w:rsidP="00EB33F1">
      <w:r>
        <w:t xml:space="preserve">We need a database for our application, and </w:t>
      </w:r>
      <w:r w:rsidR="006A4009">
        <w:t>there are 2 databases shipped with the Spark-</w:t>
      </w:r>
      <w:r w:rsidR="000203E6">
        <w:t xml:space="preserve">Toolkit-Demos </w:t>
      </w:r>
      <w:r w:rsidR="006A4009">
        <w:t>repository that we can leverage. If you already have a database that you wish to use, that would work as well. W</w:t>
      </w:r>
      <w:r>
        <w:t>e can create this easily with some pre-built options.</w:t>
      </w:r>
    </w:p>
    <w:p w:rsidR="00235AC4" w:rsidRDefault="00084066" w:rsidP="00084066">
      <w:pPr>
        <w:pStyle w:val="ListParagraph"/>
        <w:numPr>
          <w:ilvl w:val="0"/>
          <w:numId w:val="7"/>
        </w:numPr>
      </w:pPr>
      <w:r>
        <w:t xml:space="preserve">Open a </w:t>
      </w:r>
      <w:proofErr w:type="spellStart"/>
      <w:r w:rsidRPr="00084066">
        <w:rPr>
          <w:b/>
        </w:rPr>
        <w:t>Proenv</w:t>
      </w:r>
      <w:proofErr w:type="spellEnd"/>
      <w:r>
        <w:t xml:space="preserve"> session as Administrator.</w:t>
      </w:r>
    </w:p>
    <w:p w:rsidR="009E4140" w:rsidRDefault="009E4140" w:rsidP="00084066">
      <w:pPr>
        <w:pStyle w:val="ListParagraph"/>
        <w:numPr>
          <w:ilvl w:val="0"/>
          <w:numId w:val="7"/>
        </w:numPr>
      </w:pPr>
      <w:r>
        <w:t xml:space="preserve">Navigate to </w:t>
      </w:r>
      <w:r w:rsidRPr="006F5FB5">
        <w:rPr>
          <w:b/>
        </w:rPr>
        <w:t>C:\Modernization</w:t>
      </w:r>
      <w:r w:rsidR="006F5FB5" w:rsidRPr="006F5FB5">
        <w:rPr>
          <w:b/>
        </w:rPr>
        <w:t>\Spark-</w:t>
      </w:r>
      <w:r w:rsidR="000203E6">
        <w:rPr>
          <w:b/>
        </w:rPr>
        <w:t>Toolkit-</w:t>
      </w:r>
      <w:r w:rsidR="006F5FB5" w:rsidRPr="006F5FB5">
        <w:rPr>
          <w:b/>
        </w:rPr>
        <w:t>Demo</w:t>
      </w:r>
      <w:r w:rsidR="000203E6">
        <w:rPr>
          <w:b/>
        </w:rPr>
        <w:t>s</w:t>
      </w:r>
      <w:r w:rsidR="006F5FB5" w:rsidRPr="006F5FB5">
        <w:rPr>
          <w:b/>
        </w:rPr>
        <w:t>\support\schema</w:t>
      </w:r>
    </w:p>
    <w:p w:rsidR="006F5FB5" w:rsidRDefault="006F5FB5" w:rsidP="00084066">
      <w:pPr>
        <w:pStyle w:val="ListParagraph"/>
        <w:numPr>
          <w:ilvl w:val="0"/>
          <w:numId w:val="7"/>
        </w:numPr>
      </w:pPr>
      <w:r>
        <w:t>Run the “ant” command to view script usage instructions.</w:t>
      </w:r>
    </w:p>
    <w:p w:rsidR="00A12B88" w:rsidRDefault="00A12B88" w:rsidP="00A12B88">
      <w:pPr>
        <w:pStyle w:val="ListParagraph"/>
        <w:numPr>
          <w:ilvl w:val="1"/>
          <w:numId w:val="7"/>
        </w:numPr>
      </w:pPr>
      <w:r>
        <w:t xml:space="preserve">By </w:t>
      </w:r>
      <w:proofErr w:type="gramStart"/>
      <w:r>
        <w:t>default</w:t>
      </w:r>
      <w:proofErr w:type="gramEnd"/>
      <w:r>
        <w:t xml:space="preserve"> databases will be created in </w:t>
      </w:r>
      <w:r w:rsidRPr="006C5232">
        <w:rPr>
          <w:b/>
        </w:rPr>
        <w:t>C:\Databases</w:t>
      </w:r>
    </w:p>
    <w:p w:rsidR="006F5FB5" w:rsidRDefault="00283176" w:rsidP="00A12B88">
      <w:pPr>
        <w:pStyle w:val="ListParagraph"/>
        <w:numPr>
          <w:ilvl w:val="0"/>
          <w:numId w:val="7"/>
        </w:numPr>
      </w:pPr>
      <w:r>
        <w:t>Run the command “</w:t>
      </w:r>
      <w:r w:rsidRPr="006C5232">
        <w:rPr>
          <w:b/>
        </w:rPr>
        <w:t>ant create</w:t>
      </w:r>
      <w:r>
        <w:t>” to create the directory and 2 new databases.</w:t>
      </w:r>
    </w:p>
    <w:p w:rsidR="0080787F" w:rsidRDefault="0080787F" w:rsidP="0080787F">
      <w:pPr>
        <w:pStyle w:val="ListParagraph"/>
        <w:numPr>
          <w:ilvl w:val="1"/>
          <w:numId w:val="7"/>
        </w:numPr>
      </w:pPr>
      <w:r>
        <w:t>Databases should be created from available schema and data.</w:t>
      </w:r>
    </w:p>
    <w:p w:rsidR="009761D9" w:rsidRDefault="009761D9" w:rsidP="0080787F">
      <w:pPr>
        <w:pStyle w:val="ListParagraph"/>
        <w:numPr>
          <w:ilvl w:val="1"/>
          <w:numId w:val="7"/>
        </w:numPr>
      </w:pPr>
      <w:r>
        <w:t>A default “</w:t>
      </w:r>
      <w:r w:rsidRPr="009761D9">
        <w:rPr>
          <w:b/>
        </w:rPr>
        <w:t>spark</w:t>
      </w:r>
      <w:r>
        <w:t>” domain should be added to each database.</w:t>
      </w:r>
    </w:p>
    <w:p w:rsidR="00283176" w:rsidRDefault="0080787F" w:rsidP="00A12B88">
      <w:pPr>
        <w:pStyle w:val="ListParagraph"/>
        <w:numPr>
          <w:ilvl w:val="0"/>
          <w:numId w:val="7"/>
        </w:numPr>
      </w:pPr>
      <w:r>
        <w:t xml:space="preserve">Confirm </w:t>
      </w:r>
      <w:r w:rsidR="00C60936">
        <w:t xml:space="preserve">that the </w:t>
      </w:r>
      <w:r w:rsidR="00C60936" w:rsidRPr="006C5232">
        <w:rPr>
          <w:b/>
        </w:rPr>
        <w:t>Sports20</w:t>
      </w:r>
      <w:r w:rsidR="00183420">
        <w:rPr>
          <w:b/>
        </w:rPr>
        <w:t>2</w:t>
      </w:r>
      <w:r w:rsidR="00C60936" w:rsidRPr="006C5232">
        <w:rPr>
          <w:b/>
        </w:rPr>
        <w:t>0</w:t>
      </w:r>
      <w:r w:rsidR="00C60936">
        <w:t xml:space="preserve"> and </w:t>
      </w:r>
      <w:proofErr w:type="spellStart"/>
      <w:r w:rsidR="00C60936" w:rsidRPr="006C5232">
        <w:rPr>
          <w:b/>
        </w:rPr>
        <w:t>WebState</w:t>
      </w:r>
      <w:proofErr w:type="spellEnd"/>
      <w:r w:rsidR="00C60936">
        <w:t xml:space="preserve"> databases exist in </w:t>
      </w:r>
      <w:r w:rsidR="00C60936" w:rsidRPr="006C5232">
        <w:rPr>
          <w:b/>
        </w:rPr>
        <w:t>C:\Databases</w:t>
      </w:r>
    </w:p>
    <w:p w:rsidR="00C60936" w:rsidRDefault="002D5583" w:rsidP="00A12B88">
      <w:pPr>
        <w:pStyle w:val="ListParagraph"/>
        <w:numPr>
          <w:ilvl w:val="0"/>
          <w:numId w:val="7"/>
        </w:numPr>
      </w:pPr>
      <w:r>
        <w:t>Create and start two</w:t>
      </w:r>
      <w:r w:rsidR="005925CA">
        <w:t xml:space="preserve"> new database servers via </w:t>
      </w:r>
      <w:r w:rsidR="005925CA" w:rsidRPr="006C5232">
        <w:rPr>
          <w:b/>
        </w:rPr>
        <w:t>OpenEdge Management</w:t>
      </w:r>
      <w:r w:rsidR="008B1969" w:rsidRPr="008B1969">
        <w:t xml:space="preserve"> (</w:t>
      </w:r>
      <w:r w:rsidR="008B1969">
        <w:t xml:space="preserve">accessed at </w:t>
      </w:r>
      <w:hyperlink r:id="rId31" w:history="1">
        <w:r w:rsidR="008B1969" w:rsidRPr="003520E3">
          <w:rPr>
            <w:rStyle w:val="Hyperlink"/>
          </w:rPr>
          <w:t>http://localhost:9090</w:t>
        </w:r>
      </w:hyperlink>
      <w:r w:rsidR="008B1969" w:rsidRPr="008B1969">
        <w:t>)</w:t>
      </w:r>
      <w:r w:rsidR="00D87898">
        <w:t>:</w:t>
      </w:r>
    </w:p>
    <w:p w:rsidR="005925CA" w:rsidRDefault="002068F2" w:rsidP="005925CA">
      <w:pPr>
        <w:pStyle w:val="ListParagraph"/>
        <w:numPr>
          <w:ilvl w:val="1"/>
          <w:numId w:val="7"/>
        </w:numPr>
      </w:pPr>
      <w:r>
        <w:t xml:space="preserve">Name: </w:t>
      </w:r>
      <w:r w:rsidR="005925CA">
        <w:t>Sports20</w:t>
      </w:r>
      <w:r w:rsidR="00183420">
        <w:t>2</w:t>
      </w:r>
      <w:r w:rsidR="005925CA">
        <w:t>0</w:t>
      </w:r>
      <w:r>
        <w:t>, C:\Databases\Sports20</w:t>
      </w:r>
      <w:r w:rsidR="00183420">
        <w:t>2</w:t>
      </w:r>
      <w:r>
        <w:t>0\Sports20</w:t>
      </w:r>
      <w:r w:rsidR="00183420">
        <w:t>2</w:t>
      </w:r>
      <w:r>
        <w:t>0.db,</w:t>
      </w:r>
      <w:r w:rsidR="005925CA">
        <w:t xml:space="preserve"> </w:t>
      </w:r>
      <w:r>
        <w:t>P</w:t>
      </w:r>
      <w:r w:rsidR="005925CA">
        <w:t>ort</w:t>
      </w:r>
      <w:r>
        <w:t>:</w:t>
      </w:r>
      <w:r w:rsidR="005925CA">
        <w:t xml:space="preserve"> 8600</w:t>
      </w:r>
    </w:p>
    <w:p w:rsidR="005925CA" w:rsidRDefault="002068F2" w:rsidP="005925CA">
      <w:pPr>
        <w:pStyle w:val="ListParagraph"/>
        <w:numPr>
          <w:ilvl w:val="1"/>
          <w:numId w:val="7"/>
        </w:numPr>
      </w:pPr>
      <w:r>
        <w:t xml:space="preserve">Name: </w:t>
      </w:r>
      <w:proofErr w:type="spellStart"/>
      <w:r>
        <w:t>WebState</w:t>
      </w:r>
      <w:proofErr w:type="spellEnd"/>
      <w:r>
        <w:t>, C:\Databases\WebState\WebState.db, P</w:t>
      </w:r>
      <w:r w:rsidR="005925CA">
        <w:t>ort</w:t>
      </w:r>
      <w:r>
        <w:t>:</w:t>
      </w:r>
      <w:r w:rsidR="005925CA">
        <w:t xml:space="preserve"> 8500</w:t>
      </w:r>
    </w:p>
    <w:p w:rsidR="002D5583" w:rsidRDefault="002D5583" w:rsidP="002D5583">
      <w:pPr>
        <w:pStyle w:val="ListParagraph"/>
        <w:numPr>
          <w:ilvl w:val="0"/>
          <w:numId w:val="7"/>
        </w:numPr>
      </w:pPr>
      <w:r>
        <w:t xml:space="preserve">Return to Progress Developer Studio, </w:t>
      </w:r>
      <w:r w:rsidRPr="002D5583">
        <w:rPr>
          <w:b/>
        </w:rPr>
        <w:t>Right-Click</w:t>
      </w:r>
      <w:r>
        <w:t xml:space="preserve"> on your project and select </w:t>
      </w:r>
      <w:r w:rsidRPr="002D5583">
        <w:rPr>
          <w:b/>
        </w:rPr>
        <w:t>Properties</w:t>
      </w:r>
      <w:r>
        <w:t xml:space="preserve">, then </w:t>
      </w:r>
      <w:r w:rsidRPr="002D5583">
        <w:rPr>
          <w:b/>
        </w:rPr>
        <w:t>Progress OpenEdge &gt; Database Connections</w:t>
      </w:r>
    </w:p>
    <w:p w:rsidR="002D5583" w:rsidRDefault="002D5583" w:rsidP="002D5583">
      <w:pPr>
        <w:pStyle w:val="ListParagraph"/>
        <w:numPr>
          <w:ilvl w:val="1"/>
          <w:numId w:val="7"/>
        </w:numPr>
      </w:pPr>
      <w:r>
        <w:t xml:space="preserve">Add the two databases using </w:t>
      </w:r>
      <w:r w:rsidRPr="00474DC4">
        <w:rPr>
          <w:b/>
        </w:rPr>
        <w:t>localhost</w:t>
      </w:r>
      <w:r>
        <w:t xml:space="preserve"> and the ports as stated above.</w:t>
      </w:r>
    </w:p>
    <w:p w:rsidR="002D5583" w:rsidRDefault="002D5583" w:rsidP="002D5583">
      <w:pPr>
        <w:pStyle w:val="ListParagraph"/>
        <w:numPr>
          <w:ilvl w:val="1"/>
          <w:numId w:val="7"/>
        </w:numPr>
      </w:pPr>
      <w:r w:rsidRPr="004E315E">
        <w:rPr>
          <w:b/>
        </w:rPr>
        <w:t>Select both databases</w:t>
      </w:r>
      <w:r>
        <w:t xml:space="preserve"> for the project and click on </w:t>
      </w:r>
      <w:r w:rsidRPr="004E315E">
        <w:rPr>
          <w:b/>
        </w:rPr>
        <w:t>OK</w:t>
      </w:r>
      <w:r>
        <w:t>.</w:t>
      </w:r>
    </w:p>
    <w:p w:rsidR="002D5583" w:rsidRDefault="002D5583" w:rsidP="002D5583">
      <w:pPr>
        <w:pStyle w:val="ListParagraph"/>
        <w:numPr>
          <w:ilvl w:val="1"/>
          <w:numId w:val="7"/>
        </w:numPr>
      </w:pPr>
      <w:r w:rsidRPr="002D5583">
        <w:rPr>
          <w:b/>
        </w:rPr>
        <w:t>Right-Click</w:t>
      </w:r>
      <w:r>
        <w:t xml:space="preserve"> on the project, select </w:t>
      </w:r>
      <w:r w:rsidRPr="002D5583">
        <w:rPr>
          <w:b/>
        </w:rPr>
        <w:t xml:space="preserve">Progress OpenEdge &gt; Restart </w:t>
      </w:r>
      <w:r>
        <w:rPr>
          <w:b/>
        </w:rPr>
        <w:t xml:space="preserve">OpenEdge </w:t>
      </w:r>
      <w:r w:rsidRPr="002D5583">
        <w:rPr>
          <w:b/>
        </w:rPr>
        <w:t>AVM</w:t>
      </w:r>
      <w:r w:rsidRPr="002D5583">
        <w:t xml:space="preserve"> to ensure</w:t>
      </w:r>
      <w:r>
        <w:t xml:space="preserve"> the new DB connections are established.</w:t>
      </w:r>
    </w:p>
    <w:p w:rsidR="002C3A7F" w:rsidRDefault="002C3A7F" w:rsidP="002C3A7F">
      <w:pPr>
        <w:pStyle w:val="ListParagraph"/>
        <w:numPr>
          <w:ilvl w:val="0"/>
          <w:numId w:val="7"/>
        </w:numPr>
      </w:pPr>
      <w:r w:rsidRPr="002C3A7F">
        <w:t>Open the</w:t>
      </w:r>
      <w:r>
        <w:t xml:space="preserve"> project</w:t>
      </w:r>
      <w:r w:rsidRPr="002C3A7F">
        <w:t xml:space="preserve"> </w:t>
      </w:r>
      <w:r>
        <w:t xml:space="preserve">file </w:t>
      </w:r>
      <w:r w:rsidRPr="002C3A7F">
        <w:rPr>
          <w:b/>
        </w:rPr>
        <w:t>AppServer\startup.pf</w:t>
      </w:r>
      <w:r>
        <w:t xml:space="preserve"> via a right-click, selecting Text Editor.</w:t>
      </w:r>
    </w:p>
    <w:p w:rsidR="002C3A7F" w:rsidRDefault="002C3A7F" w:rsidP="002C3A7F">
      <w:pPr>
        <w:pStyle w:val="ListParagraph"/>
        <w:numPr>
          <w:ilvl w:val="1"/>
          <w:numId w:val="7"/>
        </w:numPr>
      </w:pPr>
      <w:r w:rsidRPr="003753F2">
        <w:t>Add</w:t>
      </w:r>
      <w:r>
        <w:t xml:space="preserve"> the following lines to connect to the</w:t>
      </w:r>
      <w:r w:rsidR="00A21631">
        <w:t>se</w:t>
      </w:r>
      <w:r>
        <w:t xml:space="preserve"> new databases:</w:t>
      </w:r>
    </w:p>
    <w:p w:rsidR="002C3A7F" w:rsidRDefault="002C3A7F" w:rsidP="002C3A7F">
      <w:pPr>
        <w:pStyle w:val="ListParagraph"/>
        <w:numPr>
          <w:ilvl w:val="2"/>
          <w:numId w:val="7"/>
        </w:numPr>
      </w:pPr>
      <w:r>
        <w:t>-</w:t>
      </w:r>
      <w:proofErr w:type="spellStart"/>
      <w:r>
        <w:t>db</w:t>
      </w:r>
      <w:proofErr w:type="spellEnd"/>
      <w:r>
        <w:t xml:space="preserve"> Sports20</w:t>
      </w:r>
      <w:r w:rsidR="00183420">
        <w:t>2</w:t>
      </w:r>
      <w:r>
        <w:t>0 -H localhost -S 8600</w:t>
      </w:r>
    </w:p>
    <w:p w:rsidR="002C3A7F" w:rsidRPr="002C3A7F" w:rsidRDefault="002C3A7F" w:rsidP="002C3A7F">
      <w:pPr>
        <w:pStyle w:val="ListParagraph"/>
        <w:numPr>
          <w:ilvl w:val="2"/>
          <w:numId w:val="7"/>
        </w:numPr>
      </w:pPr>
      <w:r>
        <w:t>-</w:t>
      </w:r>
      <w:proofErr w:type="spellStart"/>
      <w:r>
        <w:t>db</w:t>
      </w:r>
      <w:proofErr w:type="spellEnd"/>
      <w:r>
        <w:t xml:space="preserve"> </w:t>
      </w:r>
      <w:proofErr w:type="spellStart"/>
      <w:r>
        <w:t>WebState</w:t>
      </w:r>
      <w:proofErr w:type="spellEnd"/>
      <w:r>
        <w:t xml:space="preserve"> -H localhost -S 8500</w:t>
      </w:r>
    </w:p>
    <w:p w:rsidR="002C3A7F" w:rsidRDefault="002C3A7F" w:rsidP="002C3A7F">
      <w:pPr>
        <w:pStyle w:val="ListParagraph"/>
        <w:numPr>
          <w:ilvl w:val="1"/>
          <w:numId w:val="7"/>
        </w:numPr>
      </w:pPr>
      <w:r w:rsidRPr="003753F2">
        <w:t>Save</w:t>
      </w:r>
      <w:r>
        <w:t xml:space="preserve"> the file and manually copy to the </w:t>
      </w:r>
      <w:r w:rsidR="00084CFD">
        <w:t>CATALINA_BASE</w:t>
      </w:r>
      <w:r>
        <w:t>/</w:t>
      </w:r>
      <w:proofErr w:type="spellStart"/>
      <w:r>
        <w:t>openedge</w:t>
      </w:r>
      <w:proofErr w:type="spellEnd"/>
      <w:r>
        <w:t xml:space="preserve"> folder of </w:t>
      </w:r>
      <w:r w:rsidR="00084CFD">
        <w:t>our new</w:t>
      </w:r>
      <w:r>
        <w:t xml:space="preserve"> PAS instance (</w:t>
      </w:r>
      <w:r w:rsidRPr="00CD2AF0">
        <w:rPr>
          <w:b/>
        </w:rPr>
        <w:t>C:\PASOE\MyPAS1\</w:t>
      </w:r>
      <w:proofErr w:type="spellStart"/>
      <w:r w:rsidRPr="00CD2AF0">
        <w:rPr>
          <w:b/>
        </w:rPr>
        <w:t>openedge</w:t>
      </w:r>
      <w:proofErr w:type="spellEnd"/>
      <w:r>
        <w:t>).</w:t>
      </w:r>
    </w:p>
    <w:p w:rsidR="000E0F94" w:rsidRDefault="000E0F94" w:rsidP="002C3A7F">
      <w:pPr>
        <w:pStyle w:val="ListParagraph"/>
        <w:numPr>
          <w:ilvl w:val="1"/>
          <w:numId w:val="7"/>
        </w:numPr>
      </w:pPr>
      <w:r w:rsidRPr="00225CDB">
        <w:rPr>
          <w:b/>
        </w:rPr>
        <w:t>Note:</w:t>
      </w:r>
      <w:r>
        <w:t xml:space="preserve"> </w:t>
      </w:r>
      <w:r w:rsidR="00794D47">
        <w:t>When</w:t>
      </w:r>
      <w:r>
        <w:t xml:space="preserve"> building your own application, replace these connections with the appropriate connection</w:t>
      </w:r>
      <w:r w:rsidR="008A789D">
        <w:t>(s)</w:t>
      </w:r>
      <w:r>
        <w:t xml:space="preserve"> to your application database</w:t>
      </w:r>
      <w:r w:rsidR="008A789D">
        <w:t>(s)</w:t>
      </w:r>
      <w:r>
        <w:t>.</w:t>
      </w:r>
    </w:p>
    <w:p w:rsidR="00791ABE" w:rsidRPr="00084CFD" w:rsidRDefault="0006251B" w:rsidP="00084CFD">
      <w:pPr>
        <w:pStyle w:val="ListParagraph"/>
        <w:numPr>
          <w:ilvl w:val="0"/>
          <w:numId w:val="7"/>
        </w:numPr>
      </w:pPr>
      <w:r>
        <w:rPr>
          <w:b/>
        </w:rPr>
        <w:t>Right-click</w:t>
      </w:r>
      <w:r w:rsidRPr="0006251B">
        <w:t xml:space="preserve"> on the </w:t>
      </w:r>
      <w:r w:rsidRPr="004C6470">
        <w:rPr>
          <w:b/>
        </w:rPr>
        <w:t>MyPas1</w:t>
      </w:r>
      <w:r>
        <w:t xml:space="preserve"> server and </w:t>
      </w:r>
      <w:r w:rsidR="00084CFD" w:rsidRPr="006027AE">
        <w:rPr>
          <w:b/>
        </w:rPr>
        <w:t>Restart</w:t>
      </w:r>
      <w:r w:rsidR="00084CFD">
        <w:t xml:space="preserve"> your PAS instance to pick up the new database connections</w:t>
      </w:r>
      <w:r w:rsidR="00AF739F">
        <w:t xml:space="preserve"> when starting the ABL Application</w:t>
      </w:r>
      <w:r w:rsidR="00084CFD">
        <w:t>.</w:t>
      </w:r>
    </w:p>
    <w:p w:rsidR="009B457F" w:rsidRDefault="009B457F">
      <w:pPr>
        <w:spacing w:before="0"/>
        <w:rPr>
          <w:rFonts w:eastAsiaTheme="minorHAnsi" w:cs="Arial"/>
          <w:b/>
          <w:sz w:val="40"/>
          <w:szCs w:val="40"/>
        </w:rPr>
      </w:pPr>
      <w:r>
        <w:br w:type="page"/>
      </w:r>
    </w:p>
    <w:p w:rsidR="00C675E7" w:rsidRPr="00791ABE" w:rsidRDefault="00791ABE" w:rsidP="00791ABE">
      <w:pPr>
        <w:pStyle w:val="Heading"/>
      </w:pPr>
      <w:r w:rsidRPr="00791ABE">
        <w:lastRenderedPageBreak/>
        <w:t>Resource Creation</w:t>
      </w:r>
    </w:p>
    <w:p w:rsidR="00791ABE" w:rsidRDefault="00791ABE" w:rsidP="00C675E7">
      <w:r>
        <w:t>We already have an available service “</w:t>
      </w:r>
      <w:r w:rsidR="00F61F9F" w:rsidRPr="009769FE">
        <w:rPr>
          <w:b/>
        </w:rPr>
        <w:t>ordering</w:t>
      </w:r>
      <w:r>
        <w:t>”, but we lack any resources that will reside under that service. For that we need a suitable Business Entity class.</w:t>
      </w:r>
      <w:r w:rsidR="0090448A">
        <w:t xml:space="preserve"> The process for this will </w:t>
      </w:r>
      <w:r w:rsidR="00AD4665">
        <w:t>utilize</w:t>
      </w:r>
      <w:r w:rsidR="0090448A">
        <w:t xml:space="preserve"> the standard wizard in PDSOE</w:t>
      </w:r>
      <w:r w:rsidR="00AD4665">
        <w:t xml:space="preserve"> with a few post-generation modifications</w:t>
      </w:r>
      <w:r w:rsidR="0090448A">
        <w:t>.</w:t>
      </w:r>
    </w:p>
    <w:p w:rsidR="009E5B97" w:rsidRDefault="009E5B97" w:rsidP="0090448A">
      <w:pPr>
        <w:pStyle w:val="ListParagraph"/>
        <w:numPr>
          <w:ilvl w:val="0"/>
          <w:numId w:val="8"/>
        </w:numPr>
      </w:pPr>
      <w:r>
        <w:t xml:space="preserve">Before proceeding, select </w:t>
      </w:r>
      <w:r w:rsidRPr="009E5B97">
        <w:rPr>
          <w:b/>
        </w:rPr>
        <w:t>OpenEdge &gt; Refresh Cache</w:t>
      </w:r>
      <w:r>
        <w:t xml:space="preserve"> from the top menu.</w:t>
      </w:r>
    </w:p>
    <w:p w:rsidR="0090448A" w:rsidRDefault="0090448A" w:rsidP="0090448A">
      <w:pPr>
        <w:pStyle w:val="ListParagraph"/>
        <w:numPr>
          <w:ilvl w:val="0"/>
          <w:numId w:val="8"/>
        </w:numPr>
      </w:pPr>
      <w:r>
        <w:t xml:space="preserve">Right-Click on the project and select </w:t>
      </w:r>
      <w:r w:rsidRPr="009E5B97">
        <w:rPr>
          <w:b/>
        </w:rPr>
        <w:t>New &gt; Business Entity</w:t>
      </w:r>
    </w:p>
    <w:p w:rsidR="009E5B97" w:rsidRPr="003602E4" w:rsidRDefault="009E5B97" w:rsidP="0090448A">
      <w:pPr>
        <w:pStyle w:val="ListParagraph"/>
        <w:numPr>
          <w:ilvl w:val="0"/>
          <w:numId w:val="8"/>
        </w:numPr>
      </w:pPr>
      <w:r>
        <w:t xml:space="preserve">Change the </w:t>
      </w:r>
      <w:r w:rsidRPr="009E5B97">
        <w:rPr>
          <w:b/>
        </w:rPr>
        <w:t>Package Root</w:t>
      </w:r>
      <w:r>
        <w:t xml:space="preserve"> to </w:t>
      </w:r>
      <w:r w:rsidR="00E359AB" w:rsidRPr="00E359AB">
        <w:rPr>
          <w:b/>
        </w:rPr>
        <w:t>\</w:t>
      </w:r>
      <w:proofErr w:type="spellStart"/>
      <w:r w:rsidR="00936CEB" w:rsidRPr="00936CEB">
        <w:rPr>
          <w:b/>
        </w:rPr>
        <w:t>MyDemo</w:t>
      </w:r>
      <w:proofErr w:type="spellEnd"/>
      <w:r w:rsidR="00936CEB" w:rsidRPr="00936CEB">
        <w:rPr>
          <w:b/>
        </w:rPr>
        <w:t>\</w:t>
      </w:r>
      <w:proofErr w:type="spellStart"/>
      <w:r w:rsidRPr="009E5B97">
        <w:rPr>
          <w:b/>
        </w:rPr>
        <w:t>PASOEContent</w:t>
      </w:r>
      <w:proofErr w:type="spellEnd"/>
      <w:r w:rsidRPr="009E5B97">
        <w:rPr>
          <w:b/>
        </w:rPr>
        <w:t>\WEB-INF\</w:t>
      </w:r>
      <w:proofErr w:type="spellStart"/>
      <w:r w:rsidRPr="009E5B97">
        <w:rPr>
          <w:b/>
        </w:rPr>
        <w:t>openedge</w:t>
      </w:r>
      <w:proofErr w:type="spellEnd"/>
    </w:p>
    <w:p w:rsidR="003602E4" w:rsidRDefault="005D2987" w:rsidP="003602E4">
      <w:pPr>
        <w:pStyle w:val="ListParagraph"/>
        <w:numPr>
          <w:ilvl w:val="1"/>
          <w:numId w:val="8"/>
        </w:numPr>
      </w:pPr>
      <w:r>
        <w:t>This location keeps code specific to your WebApp when deployed.</w:t>
      </w:r>
    </w:p>
    <w:p w:rsidR="00BC4734" w:rsidRDefault="00BC4734" w:rsidP="00BC4734">
      <w:pPr>
        <w:pStyle w:val="ListParagraph"/>
        <w:numPr>
          <w:ilvl w:val="0"/>
          <w:numId w:val="8"/>
        </w:numPr>
      </w:pPr>
      <w:r>
        <w:t xml:space="preserve">Set the </w:t>
      </w:r>
      <w:r w:rsidR="009A741D">
        <w:rPr>
          <w:b/>
        </w:rPr>
        <w:t>Package</w:t>
      </w:r>
      <w:r>
        <w:t xml:space="preserve"> as “</w:t>
      </w:r>
      <w:r w:rsidRPr="00E324AD">
        <w:rPr>
          <w:b/>
        </w:rPr>
        <w:t>Ordering</w:t>
      </w:r>
      <w:r>
        <w:t>”</w:t>
      </w:r>
      <w:r w:rsidR="00E324AD">
        <w:t xml:space="preserve"> to </w:t>
      </w:r>
      <w:r w:rsidR="001B266A">
        <w:t>help organize the class</w:t>
      </w:r>
      <w:r w:rsidR="009A793F">
        <w:t xml:space="preserve"> file created</w:t>
      </w:r>
      <w:r>
        <w:t>.</w:t>
      </w:r>
    </w:p>
    <w:p w:rsidR="009E5B97" w:rsidRDefault="009E5B97" w:rsidP="0090448A">
      <w:pPr>
        <w:pStyle w:val="ListParagraph"/>
        <w:numPr>
          <w:ilvl w:val="0"/>
          <w:numId w:val="8"/>
        </w:numPr>
      </w:pPr>
      <w:r>
        <w:t xml:space="preserve">Set the </w:t>
      </w:r>
      <w:r w:rsidR="009A741D">
        <w:rPr>
          <w:b/>
        </w:rPr>
        <w:t>Business e</w:t>
      </w:r>
      <w:r w:rsidRPr="009E5B97">
        <w:rPr>
          <w:b/>
        </w:rPr>
        <w:t xml:space="preserve">ntity </w:t>
      </w:r>
      <w:r w:rsidR="009A741D">
        <w:rPr>
          <w:b/>
        </w:rPr>
        <w:t>n</w:t>
      </w:r>
      <w:r w:rsidRPr="009E5B97">
        <w:rPr>
          <w:b/>
        </w:rPr>
        <w:t>ame</w:t>
      </w:r>
      <w:r>
        <w:t xml:space="preserve"> as “</w:t>
      </w:r>
      <w:proofErr w:type="spellStart"/>
      <w:r w:rsidRPr="00E324AD">
        <w:rPr>
          <w:b/>
        </w:rPr>
        <w:t>CustomerBE</w:t>
      </w:r>
      <w:proofErr w:type="spellEnd"/>
      <w:r w:rsidR="009A741D">
        <w:t>”</w:t>
      </w:r>
      <w:r>
        <w:t>.</w:t>
      </w:r>
    </w:p>
    <w:p w:rsidR="00E324AD" w:rsidRDefault="00E324AD" w:rsidP="00E324AD">
      <w:pPr>
        <w:ind w:left="720"/>
      </w:pPr>
      <w:r w:rsidRPr="00E324AD">
        <w:rPr>
          <w:noProof/>
        </w:rPr>
        <w:drawing>
          <wp:inline distT="0" distB="0" distL="0" distR="0" wp14:anchorId="69FA946D" wp14:editId="78C115F2">
            <wp:extent cx="4922875" cy="1475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4849" cy="1479313"/>
                    </a:xfrm>
                    <a:prstGeom prst="rect">
                      <a:avLst/>
                    </a:prstGeom>
                  </pic:spPr>
                </pic:pic>
              </a:graphicData>
            </a:graphic>
          </wp:inline>
        </w:drawing>
      </w:r>
    </w:p>
    <w:p w:rsidR="009E5B97" w:rsidRDefault="009E5B97" w:rsidP="0090448A">
      <w:pPr>
        <w:pStyle w:val="ListParagraph"/>
        <w:numPr>
          <w:ilvl w:val="0"/>
          <w:numId w:val="8"/>
        </w:numPr>
      </w:pPr>
      <w:r>
        <w:t xml:space="preserve">Change the </w:t>
      </w:r>
      <w:r w:rsidRPr="009E5B97">
        <w:rPr>
          <w:b/>
        </w:rPr>
        <w:t>Inherits</w:t>
      </w:r>
      <w:r>
        <w:t xml:space="preserve"> class to </w:t>
      </w:r>
      <w:proofErr w:type="spellStart"/>
      <w:proofErr w:type="gramStart"/>
      <w:r w:rsidRPr="009E5B97">
        <w:rPr>
          <w:b/>
        </w:rPr>
        <w:t>Spark.Core.Service.SparkEntity</w:t>
      </w:r>
      <w:proofErr w:type="spellEnd"/>
      <w:proofErr w:type="gramEnd"/>
      <w:r w:rsidR="00E4071F" w:rsidRPr="00E4071F">
        <w:t xml:space="preserve"> and click </w:t>
      </w:r>
      <w:r w:rsidR="00E4071F" w:rsidRPr="00E4071F">
        <w:rPr>
          <w:b/>
        </w:rPr>
        <w:t>Next</w:t>
      </w:r>
      <w:r w:rsidR="00E4071F" w:rsidRPr="00E4071F">
        <w:t>.</w:t>
      </w:r>
    </w:p>
    <w:p w:rsidR="009E5B97" w:rsidRDefault="009E5B97" w:rsidP="0090448A">
      <w:pPr>
        <w:pStyle w:val="ListParagraph"/>
        <w:numPr>
          <w:ilvl w:val="0"/>
          <w:numId w:val="8"/>
        </w:numPr>
      </w:pPr>
      <w:r>
        <w:t>Select the “</w:t>
      </w:r>
      <w:r w:rsidRPr="009E5B97">
        <w:rPr>
          <w:b/>
        </w:rPr>
        <w:t>CRUD and Submit</w:t>
      </w:r>
      <w:r>
        <w:t xml:space="preserve">” </w:t>
      </w:r>
      <w:proofErr w:type="gramStart"/>
      <w:r>
        <w:t>option, and</w:t>
      </w:r>
      <w:proofErr w:type="gramEnd"/>
      <w:r>
        <w:t xml:space="preserve"> select </w:t>
      </w:r>
      <w:r w:rsidRPr="00A95BCB">
        <w:rPr>
          <w:b/>
        </w:rPr>
        <w:t>Database Table</w:t>
      </w:r>
      <w:r>
        <w:t>.</w:t>
      </w:r>
    </w:p>
    <w:p w:rsidR="009E5B97" w:rsidRDefault="009E5B97" w:rsidP="009E5B97">
      <w:pPr>
        <w:pStyle w:val="ListParagraph"/>
        <w:numPr>
          <w:ilvl w:val="1"/>
          <w:numId w:val="8"/>
        </w:numPr>
      </w:pPr>
      <w:r>
        <w:t>Connection: Sports20</w:t>
      </w:r>
      <w:r w:rsidR="00885347">
        <w:t>2</w:t>
      </w:r>
      <w:r>
        <w:t>0</w:t>
      </w:r>
    </w:p>
    <w:p w:rsidR="009E5B97" w:rsidRDefault="009E5B97" w:rsidP="009E5B97">
      <w:pPr>
        <w:pStyle w:val="ListParagraph"/>
        <w:numPr>
          <w:ilvl w:val="1"/>
          <w:numId w:val="8"/>
        </w:numPr>
      </w:pPr>
      <w:r>
        <w:t>Table: Customer</w:t>
      </w:r>
    </w:p>
    <w:p w:rsidR="009E5B97" w:rsidRDefault="009E5B97" w:rsidP="0090448A">
      <w:pPr>
        <w:pStyle w:val="ListParagraph"/>
        <w:numPr>
          <w:ilvl w:val="0"/>
          <w:numId w:val="8"/>
        </w:numPr>
      </w:pPr>
      <w:r>
        <w:t xml:space="preserve">Leave the </w:t>
      </w:r>
      <w:r w:rsidRPr="009E5B97">
        <w:rPr>
          <w:b/>
        </w:rPr>
        <w:t xml:space="preserve">Expose as a Data Object </w:t>
      </w:r>
      <w:r w:rsidR="00066B76">
        <w:t>s</w:t>
      </w:r>
      <w:r w:rsidRPr="00066B76">
        <w:t>ervice</w:t>
      </w:r>
      <w:r>
        <w:t xml:space="preserve"> option checked</w:t>
      </w:r>
    </w:p>
    <w:p w:rsidR="009E5B97" w:rsidRDefault="009E5B97" w:rsidP="0090448A">
      <w:pPr>
        <w:pStyle w:val="ListParagraph"/>
        <w:numPr>
          <w:ilvl w:val="0"/>
          <w:numId w:val="8"/>
        </w:numPr>
      </w:pPr>
      <w:r>
        <w:t xml:space="preserve">Change the </w:t>
      </w:r>
      <w:r w:rsidRPr="00E02EA2">
        <w:rPr>
          <w:b/>
        </w:rPr>
        <w:t>Resource URI</w:t>
      </w:r>
      <w:r>
        <w:t xml:space="preserve"> to simply “/customer” and click </w:t>
      </w:r>
      <w:r w:rsidRPr="009E5B97">
        <w:rPr>
          <w:b/>
        </w:rPr>
        <w:t>Finish</w:t>
      </w:r>
      <w:r>
        <w:t>.</w:t>
      </w:r>
    </w:p>
    <w:p w:rsidR="00805B8A" w:rsidRDefault="00805B8A" w:rsidP="00D217CD">
      <w:pPr>
        <w:pStyle w:val="ListParagraph"/>
        <w:numPr>
          <w:ilvl w:val="1"/>
          <w:numId w:val="8"/>
        </w:numPr>
      </w:pPr>
      <w:r>
        <w:t>If your screen resolution is low, y</w:t>
      </w:r>
      <w:r w:rsidR="00D217CD">
        <w:t>ou may not see the entire modal window—note the following screenshot for comparison if needed.</w:t>
      </w:r>
    </w:p>
    <w:p w:rsidR="00E520F4" w:rsidRDefault="00E520F4" w:rsidP="00805B8A">
      <w:pPr>
        <w:pStyle w:val="ListParagraph"/>
        <w:numPr>
          <w:ilvl w:val="0"/>
          <w:numId w:val="8"/>
        </w:numPr>
      </w:pPr>
      <w:r>
        <w:t>The new file will be created and opened for editing automatically.</w:t>
      </w:r>
    </w:p>
    <w:p w:rsidR="00A458BA" w:rsidRDefault="00A458BA" w:rsidP="00A458BA">
      <w:pPr>
        <w:ind w:left="720"/>
      </w:pPr>
      <w:r w:rsidRPr="00A458BA">
        <w:rPr>
          <w:noProof/>
        </w:rPr>
        <w:lastRenderedPageBreak/>
        <w:drawing>
          <wp:inline distT="0" distB="0" distL="0" distR="0" wp14:anchorId="2E856281" wp14:editId="06C8FA9B">
            <wp:extent cx="4731488" cy="56515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939" cy="5654428"/>
                    </a:xfrm>
                    <a:prstGeom prst="rect">
                      <a:avLst/>
                    </a:prstGeom>
                  </pic:spPr>
                </pic:pic>
              </a:graphicData>
            </a:graphic>
          </wp:inline>
        </w:drawing>
      </w:r>
    </w:p>
    <w:p w:rsidR="00A458BA" w:rsidRDefault="00A458BA" w:rsidP="00A458BA">
      <w:pPr>
        <w:pStyle w:val="Sub-headline"/>
      </w:pPr>
    </w:p>
    <w:p w:rsidR="00E520F4" w:rsidRDefault="00E520F4">
      <w:pPr>
        <w:spacing w:before="0"/>
        <w:rPr>
          <w:rFonts w:eastAsiaTheme="minorHAnsi" w:cs="Arial"/>
          <w:b/>
          <w:sz w:val="28"/>
          <w:szCs w:val="28"/>
        </w:rPr>
      </w:pPr>
      <w:r>
        <w:br w:type="page"/>
      </w:r>
    </w:p>
    <w:p w:rsidR="00A458BA" w:rsidRDefault="00A458BA" w:rsidP="000F7E22">
      <w:pPr>
        <w:pStyle w:val="Heading"/>
      </w:pPr>
      <w:r>
        <w:lastRenderedPageBreak/>
        <w:t>Code Refactoring</w:t>
      </w:r>
    </w:p>
    <w:p w:rsidR="000F7E22" w:rsidRDefault="00375F94" w:rsidP="000F7E22">
      <w:r>
        <w:t>Since</w:t>
      </w:r>
      <w:r w:rsidR="000F7E22">
        <w:t xml:space="preserve"> we inherited from the </w:t>
      </w:r>
      <w:proofErr w:type="spellStart"/>
      <w:proofErr w:type="gramStart"/>
      <w:r w:rsidRPr="00375F94">
        <w:rPr>
          <w:b/>
        </w:rPr>
        <w:t>Spark.Core.</w:t>
      </w:r>
      <w:r>
        <w:rPr>
          <w:b/>
        </w:rPr>
        <w:t>Service</w:t>
      </w:r>
      <w:r w:rsidRPr="00375F94">
        <w:rPr>
          <w:b/>
        </w:rPr>
        <w:t>.</w:t>
      </w:r>
      <w:r w:rsidR="000F7E22" w:rsidRPr="00375F94">
        <w:rPr>
          <w:b/>
        </w:rPr>
        <w:t>SparkEntity</w:t>
      </w:r>
      <w:proofErr w:type="spellEnd"/>
      <w:proofErr w:type="gramEnd"/>
      <w:r w:rsidR="000F7E22">
        <w:t xml:space="preserve"> class, we need to make some minor adjustments to accommodate this particular </w:t>
      </w:r>
      <w:r>
        <w:t xml:space="preserve">class. The </w:t>
      </w:r>
      <w:proofErr w:type="spellStart"/>
      <w:r>
        <w:t>SparkEntity</w:t>
      </w:r>
      <w:proofErr w:type="spellEnd"/>
      <w:r>
        <w:t xml:space="preserve"> provides some advanced features over the stock </w:t>
      </w:r>
      <w:proofErr w:type="spellStart"/>
      <w:proofErr w:type="gramStart"/>
      <w:r w:rsidRPr="00375F94">
        <w:rPr>
          <w:b/>
        </w:rPr>
        <w:t>OpenEdge.BusinessLogic.BusinessEntity</w:t>
      </w:r>
      <w:proofErr w:type="spellEnd"/>
      <w:proofErr w:type="gramEnd"/>
      <w:r>
        <w:t xml:space="preserve"> class, even though it still inherits that original class.</w:t>
      </w:r>
    </w:p>
    <w:p w:rsidR="003C5EF0" w:rsidRDefault="003C5EF0" w:rsidP="00A458BA">
      <w:pPr>
        <w:pStyle w:val="ListParagraph"/>
        <w:numPr>
          <w:ilvl w:val="0"/>
          <w:numId w:val="15"/>
        </w:numPr>
      </w:pPr>
      <w:r w:rsidRPr="008E7CF0">
        <w:t>Remove</w:t>
      </w:r>
      <w:r>
        <w:t xml:space="preserve"> the “define data-source” line at the top of the class file.</w:t>
      </w:r>
    </w:p>
    <w:p w:rsidR="003C5EF0" w:rsidRDefault="003C5EF0" w:rsidP="00A458BA">
      <w:pPr>
        <w:pStyle w:val="ListParagraph"/>
        <w:numPr>
          <w:ilvl w:val="0"/>
          <w:numId w:val="15"/>
        </w:numPr>
      </w:pPr>
      <w:r>
        <w:t xml:space="preserve">Adjust the </w:t>
      </w:r>
      <w:r w:rsidRPr="008E7CF0">
        <w:rPr>
          <w:b/>
        </w:rPr>
        <w:t>constructor</w:t>
      </w:r>
      <w:r>
        <w:t xml:space="preserve"> method as follows:</w:t>
      </w:r>
    </w:p>
    <w:p w:rsidR="003C5EF0" w:rsidRDefault="003C5EF0" w:rsidP="003C5EF0">
      <w:pPr>
        <w:autoSpaceDE w:val="0"/>
        <w:autoSpaceDN w:val="0"/>
        <w:adjustRightInd w:val="0"/>
        <w:spacing w:before="0"/>
        <w:rPr>
          <w:rFonts w:ascii="Source Code Pro" w:hAnsi="Source Code Pro" w:cs="Source Code Pro"/>
          <w:szCs w:val="22"/>
        </w:rPr>
      </w:pPr>
      <w:proofErr w:type="spellStart"/>
      <w:r>
        <w:rPr>
          <w:rFonts w:ascii="Source Code Pro" w:hAnsi="Source Code Pro" w:cs="Source Code Pro"/>
          <w:color w:val="000000"/>
          <w:szCs w:val="22"/>
        </w:rPr>
        <w:t>ProDataSet</w:t>
      </w:r>
      <w:proofErr w:type="spellEnd"/>
      <w:r>
        <w:rPr>
          <w:rFonts w:ascii="Source Code Pro" w:hAnsi="Source Code Pro" w:cs="Source Code Pro"/>
          <w:color w:val="000000"/>
          <w:szCs w:val="22"/>
        </w:rPr>
        <w:t xml:space="preserve"> = </w:t>
      </w:r>
      <w:r>
        <w:rPr>
          <w:rFonts w:ascii="Source Code Pro" w:hAnsi="Source Code Pro" w:cs="Source Code Pro"/>
          <w:color w:val="7F0055"/>
          <w:szCs w:val="22"/>
        </w:rPr>
        <w:t>dataset</w:t>
      </w:r>
      <w:r>
        <w:rPr>
          <w:rFonts w:ascii="Source Code Pro" w:hAnsi="Source Code Pro" w:cs="Source Code Pro"/>
          <w:color w:val="000000"/>
          <w:szCs w:val="22"/>
        </w:rPr>
        <w:t xml:space="preserve"> </w:t>
      </w:r>
      <w:proofErr w:type="spellStart"/>
      <w:proofErr w:type="gramStart"/>
      <w:r>
        <w:rPr>
          <w:rFonts w:ascii="Source Code Pro" w:hAnsi="Source Code Pro" w:cs="Source Code Pro"/>
          <w:color w:val="000000"/>
          <w:szCs w:val="22"/>
        </w:rPr>
        <w:t>dsCustomer:</w:t>
      </w:r>
      <w:r>
        <w:rPr>
          <w:rFonts w:ascii="Source Code Pro" w:hAnsi="Source Code Pro" w:cs="Source Code Pro"/>
          <w:color w:val="CD3A3A"/>
          <w:szCs w:val="22"/>
        </w:rPr>
        <w:t>handle</w:t>
      </w:r>
      <w:proofErr w:type="spellEnd"/>
      <w:proofErr w:type="gramEnd"/>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gramStart"/>
      <w:r>
        <w:rPr>
          <w:rFonts w:ascii="Source Code Pro" w:hAnsi="Source Code Pro" w:cs="Source Code Pro"/>
          <w:color w:val="7F0055"/>
          <w:szCs w:val="22"/>
        </w:rPr>
        <w:t>extent</w:t>
      </w:r>
      <w:r>
        <w:rPr>
          <w:rFonts w:ascii="Source Code Pro" w:hAnsi="Source Code Pro" w:cs="Source Code Pro"/>
          <w:color w:val="000000"/>
          <w:szCs w:val="22"/>
        </w:rPr>
        <w:t>(</w:t>
      </w:r>
      <w:proofErr w:type="spellStart"/>
      <w:proofErr w:type="gramEnd"/>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 xml:space="preserve">) = </w:t>
      </w:r>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r>
        <w:rPr>
          <w:rFonts w:ascii="Source Code Pro" w:hAnsi="Source Code Pro" w:cs="Source Code Pro"/>
          <w:color w:val="7F0055"/>
          <w:szCs w:val="22"/>
        </w:rPr>
        <w:t>create</w:t>
      </w:r>
      <w:r>
        <w:rPr>
          <w:rFonts w:ascii="Source Code Pro" w:hAnsi="Source Code Pro" w:cs="Source Code Pro"/>
          <w:color w:val="000000"/>
          <w:szCs w:val="22"/>
        </w:rPr>
        <w:t xml:space="preserve"> </w:t>
      </w:r>
      <w:r>
        <w:rPr>
          <w:rFonts w:ascii="Source Code Pro" w:hAnsi="Source Code Pro" w:cs="Source Code Pro"/>
          <w:color w:val="7F0055"/>
          <w:szCs w:val="22"/>
        </w:rPr>
        <w:t>data-source</w:t>
      </w:r>
      <w:r>
        <w:rPr>
          <w:rFonts w:ascii="Source Code Pro" w:hAnsi="Source Code Pro" w:cs="Source Code Pro"/>
          <w:color w:val="000000"/>
          <w:szCs w:val="22"/>
        </w:rPr>
        <w:t xml:space="preserve"> </w:t>
      </w:r>
      <w:proofErr w:type="spellStart"/>
      <w:proofErr w:type="gram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spellStart"/>
      <w:proofErr w:type="gram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w:t>
      </w:r>
      <w:r>
        <w:rPr>
          <w:rFonts w:ascii="Source Code Pro" w:hAnsi="Source Code Pro" w:cs="Source Code Pro"/>
          <w:color w:val="7F0055"/>
          <w:szCs w:val="22"/>
        </w:rPr>
        <w:t>add-source-buffer</w:t>
      </w:r>
      <w:r>
        <w:rPr>
          <w:rFonts w:ascii="Source Code Pro" w:hAnsi="Source Code Pro" w:cs="Source Code Pro"/>
          <w:color w:val="000000"/>
          <w:szCs w:val="22"/>
        </w:rPr>
        <w:t>(</w:t>
      </w:r>
      <w:r>
        <w:rPr>
          <w:rFonts w:ascii="Source Code Pro" w:hAnsi="Source Code Pro" w:cs="Source Code Pro"/>
          <w:color w:val="7F0055"/>
          <w:szCs w:val="22"/>
        </w:rPr>
        <w:t>buffer</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Customer:</w:t>
      </w:r>
      <w:r>
        <w:rPr>
          <w:rFonts w:ascii="Source Code Pro" w:hAnsi="Source Code Pro" w:cs="Source Code Pro"/>
          <w:color w:val="CD3A3A"/>
          <w:szCs w:val="22"/>
        </w:rPr>
        <w:t>handle</w:t>
      </w:r>
      <w:proofErr w:type="spellEnd"/>
      <w:r>
        <w:rPr>
          <w:rFonts w:ascii="Source Code Pro" w:hAnsi="Source Code Pro" w:cs="Source Code Pro"/>
          <w:color w:val="000000"/>
          <w:szCs w:val="22"/>
        </w:rPr>
        <w:t>, ?).</w:t>
      </w:r>
    </w:p>
    <w:p w:rsidR="003C5EF0" w:rsidRDefault="003C5EF0" w:rsidP="003C5EF0">
      <w:pPr>
        <w:autoSpaceDE w:val="0"/>
        <w:autoSpaceDN w:val="0"/>
        <w:adjustRightInd w:val="0"/>
        <w:spacing w:before="0"/>
        <w:rPr>
          <w:rFonts w:ascii="Source Code Pro" w:hAnsi="Source Code Pro" w:cs="Source Code Pro"/>
          <w:szCs w:val="22"/>
        </w:rPr>
      </w:pPr>
      <w:proofErr w:type="spellStart"/>
      <w:r>
        <w:rPr>
          <w:rFonts w:ascii="Source Code Pro" w:hAnsi="Source Code Pro" w:cs="Source Code Pro"/>
          <w:color w:val="000000"/>
          <w:szCs w:val="22"/>
        </w:rPr>
        <w:t>ProDataSource</w:t>
      </w:r>
      <w:proofErr w:type="spellEnd"/>
      <w:r>
        <w:rPr>
          <w:rFonts w:ascii="Source Code Pro" w:hAnsi="Source Code Pro" w:cs="Source Code Pro"/>
          <w:color w:val="000000"/>
          <w:szCs w:val="22"/>
        </w:rPr>
        <w:t xml:space="preserve"> = </w:t>
      </w:r>
      <w:proofErr w:type="spell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gramStart"/>
      <w:r>
        <w:rPr>
          <w:rFonts w:ascii="Source Code Pro" w:hAnsi="Source Code Pro" w:cs="Source Code Pro"/>
          <w:color w:val="7F0055"/>
          <w:szCs w:val="22"/>
        </w:rPr>
        <w:t>extent</w:t>
      </w:r>
      <w:r>
        <w:rPr>
          <w:rFonts w:ascii="Source Code Pro" w:hAnsi="Source Code Pro" w:cs="Source Code Pro"/>
          <w:color w:val="000000"/>
          <w:szCs w:val="22"/>
        </w:rPr>
        <w:t>(</w:t>
      </w:r>
      <w:proofErr w:type="spellStart"/>
      <w:proofErr w:type="gramEnd"/>
      <w:r>
        <w:rPr>
          <w:rFonts w:ascii="Source Code Pro" w:hAnsi="Source Code Pro" w:cs="Source Code Pro"/>
          <w:color w:val="000000"/>
          <w:szCs w:val="22"/>
        </w:rPr>
        <w:t>SkipListArray</w:t>
      </w:r>
      <w:proofErr w:type="spellEnd"/>
      <w:r>
        <w:rPr>
          <w:rFonts w:ascii="Source Code Pro" w:hAnsi="Source Code Pro" w:cs="Source Code Pro"/>
          <w:color w:val="000000"/>
          <w:szCs w:val="22"/>
        </w:rPr>
        <w:t xml:space="preserve">) = </w:t>
      </w:r>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spellStart"/>
      <w:proofErr w:type="gramStart"/>
      <w:r>
        <w:rPr>
          <w:rFonts w:ascii="Source Code Pro" w:hAnsi="Source Code Pro" w:cs="Source Code Pro"/>
          <w:color w:val="000000"/>
          <w:szCs w:val="22"/>
        </w:rPr>
        <w:t>SkipListArray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 xml:space="preserve">] = </w:t>
      </w:r>
      <w:r>
        <w:rPr>
          <w:rFonts w:ascii="Source Code Pro" w:hAnsi="Source Code Pro" w:cs="Source Code Pro"/>
          <w:color w:val="2A00FF"/>
          <w:szCs w:val="22"/>
        </w:rPr>
        <w:t>""</w:t>
      </w:r>
      <w:r>
        <w:rPr>
          <w:rFonts w:ascii="Source Code Pro" w:hAnsi="Source Code Pro" w:cs="Source Code Pro"/>
          <w:color w:val="000000"/>
          <w:szCs w:val="22"/>
        </w:rPr>
        <w:t>.</w:t>
      </w:r>
    </w:p>
    <w:p w:rsidR="003C5EF0" w:rsidRPr="003C5EF0" w:rsidRDefault="003C5EF0" w:rsidP="003C5EF0">
      <w:pPr>
        <w:autoSpaceDE w:val="0"/>
        <w:autoSpaceDN w:val="0"/>
        <w:adjustRightInd w:val="0"/>
        <w:spacing w:before="0"/>
        <w:rPr>
          <w:rFonts w:ascii="Source Code Pro" w:hAnsi="Source Code Pro" w:cs="Source Code Pro"/>
          <w:szCs w:val="22"/>
        </w:rPr>
      </w:pPr>
      <w:proofErr w:type="spellStart"/>
      <w:r w:rsidRPr="003C5EF0">
        <w:rPr>
          <w:rFonts w:ascii="Source Code Pro" w:hAnsi="Source Code Pro" w:cs="Source Code Pro"/>
          <w:color w:val="000000"/>
        </w:rPr>
        <w:t>SkipList</w:t>
      </w:r>
      <w:proofErr w:type="spellEnd"/>
      <w:r w:rsidRPr="003C5EF0">
        <w:rPr>
          <w:rFonts w:ascii="Source Code Pro" w:hAnsi="Source Code Pro" w:cs="Source Code Pro"/>
          <w:color w:val="000000"/>
        </w:rPr>
        <w:t xml:space="preserve"> = </w:t>
      </w:r>
      <w:proofErr w:type="spellStart"/>
      <w:r w:rsidRPr="003C5EF0">
        <w:rPr>
          <w:rFonts w:ascii="Source Code Pro" w:hAnsi="Source Code Pro" w:cs="Source Code Pro"/>
          <w:color w:val="000000"/>
        </w:rPr>
        <w:t>SkipListArray</w:t>
      </w:r>
      <w:proofErr w:type="spellEnd"/>
      <w:r w:rsidRPr="003C5EF0">
        <w:rPr>
          <w:rFonts w:ascii="Source Code Pro" w:hAnsi="Source Code Pro" w:cs="Source Code Pro"/>
          <w:color w:val="000000"/>
        </w:rPr>
        <w:t>.</w:t>
      </w:r>
    </w:p>
    <w:p w:rsidR="009660E6" w:rsidRDefault="009660E6" w:rsidP="00A458BA">
      <w:pPr>
        <w:pStyle w:val="ListParagraph"/>
        <w:numPr>
          <w:ilvl w:val="0"/>
          <w:numId w:val="15"/>
        </w:numPr>
      </w:pPr>
      <w:r>
        <w:t>Just above “</w:t>
      </w:r>
      <w:r w:rsidRPr="008E7CF0">
        <w:rPr>
          <w:b/>
        </w:rPr>
        <w:t xml:space="preserve">method public void </w:t>
      </w:r>
      <w:proofErr w:type="spellStart"/>
      <w:r w:rsidRPr="008E7CF0">
        <w:rPr>
          <w:b/>
        </w:rPr>
        <w:t>ReadCustomerBE</w:t>
      </w:r>
      <w:proofErr w:type="spellEnd"/>
      <w:r>
        <w:t>” add the following:</w:t>
      </w:r>
    </w:p>
    <w:p w:rsidR="003C5EF0" w:rsidRDefault="009660E6" w:rsidP="003C5EF0">
      <w:pPr>
        <w:autoSpaceDE w:val="0"/>
        <w:autoSpaceDN w:val="0"/>
        <w:adjustRightInd w:val="0"/>
        <w:spacing w:before="0"/>
        <w:ind w:right="-1440"/>
        <w:rPr>
          <w:rFonts w:ascii="Source Code Pro" w:hAnsi="Source Code Pro" w:cs="Source Code Pro"/>
          <w:szCs w:val="22"/>
        </w:rPr>
      </w:pPr>
      <w:r>
        <w:rPr>
          <w:rFonts w:ascii="Source Code Pro" w:hAnsi="Source Code Pro" w:cs="Source Code Pro"/>
          <w:color w:val="000000"/>
          <w:szCs w:val="22"/>
        </w:rPr>
        <w:t>@</w:t>
      </w:r>
      <w:proofErr w:type="spellStart"/>
      <w:proofErr w:type="gramStart"/>
      <w:r>
        <w:rPr>
          <w:rFonts w:ascii="Source Code Pro" w:hAnsi="Source Code Pro" w:cs="Source Code Pro"/>
          <w:color w:val="000000"/>
          <w:szCs w:val="22"/>
        </w:rPr>
        <w:t>openapi.openedge</w:t>
      </w:r>
      <w:proofErr w:type="gramEnd"/>
      <w:r>
        <w:rPr>
          <w:rFonts w:ascii="Source Code Pro" w:hAnsi="Source Code Pro" w:cs="Source Code Pro"/>
          <w:color w:val="000000"/>
          <w:szCs w:val="22"/>
        </w:rPr>
        <w:t>.method.property</w:t>
      </w:r>
      <w:proofErr w:type="spellEnd"/>
      <w:r>
        <w:rPr>
          <w:rFonts w:ascii="Source Code Pro" w:hAnsi="Source Code Pro" w:cs="Source Code Pro"/>
          <w:color w:val="000000"/>
          <w:szCs w:val="22"/>
        </w:rPr>
        <w:t>(</w:t>
      </w:r>
      <w:r>
        <w:rPr>
          <w:rFonts w:ascii="Source Code Pro" w:hAnsi="Source Code Pro" w:cs="Source Code Pro"/>
          <w:color w:val="7F0055"/>
          <w:szCs w:val="22"/>
        </w:rPr>
        <w:t>name</w:t>
      </w:r>
      <w:r>
        <w:rPr>
          <w:rFonts w:ascii="Source Code Pro" w:hAnsi="Source Code Pro" w:cs="Source Code Pro"/>
          <w:color w:val="000000"/>
          <w:szCs w:val="22"/>
        </w:rPr>
        <w:t>=</w:t>
      </w:r>
      <w:r>
        <w:rPr>
          <w:rFonts w:ascii="Source Code Pro" w:hAnsi="Source Code Pro" w:cs="Source Code Pro"/>
          <w:color w:val="2A00FF"/>
          <w:szCs w:val="22"/>
        </w:rPr>
        <w:t>"</w:t>
      </w:r>
      <w:proofErr w:type="spellStart"/>
      <w:r>
        <w:rPr>
          <w:rFonts w:ascii="Source Code Pro" w:hAnsi="Source Code Pro" w:cs="Source Code Pro"/>
          <w:color w:val="2A00FF"/>
          <w:szCs w:val="22"/>
        </w:rPr>
        <w:t>mappingType</w:t>
      </w:r>
      <w:proofErr w:type="spellEnd"/>
      <w:r>
        <w:rPr>
          <w:rFonts w:ascii="Source Code Pro" w:hAnsi="Source Code Pro" w:cs="Source Code Pro"/>
          <w:color w:val="2A00FF"/>
          <w:szCs w:val="22"/>
        </w:rPr>
        <w:t>"</w:t>
      </w:r>
      <w:r>
        <w:rPr>
          <w:rFonts w:ascii="Source Code Pro" w:hAnsi="Source Code Pro" w:cs="Source Code Pro"/>
          <w:color w:val="000000"/>
          <w:szCs w:val="22"/>
        </w:rPr>
        <w:t xml:space="preserve">, </w:t>
      </w:r>
      <w:r>
        <w:rPr>
          <w:rFonts w:ascii="Source Code Pro" w:hAnsi="Source Code Pro" w:cs="Source Code Pro"/>
          <w:color w:val="7F0055"/>
          <w:szCs w:val="22"/>
        </w:rPr>
        <w:t>value</w:t>
      </w:r>
      <w:r>
        <w:rPr>
          <w:rFonts w:ascii="Source Code Pro" w:hAnsi="Source Code Pro" w:cs="Source Code Pro"/>
          <w:color w:val="000000"/>
          <w:szCs w:val="22"/>
        </w:rPr>
        <w:t>=</w:t>
      </w:r>
      <w:r>
        <w:rPr>
          <w:rFonts w:ascii="Source Code Pro" w:hAnsi="Source Code Pro" w:cs="Source Code Pro"/>
          <w:color w:val="2A00FF"/>
          <w:szCs w:val="22"/>
        </w:rPr>
        <w:t>"AFP"</w:t>
      </w:r>
      <w:r>
        <w:rPr>
          <w:rFonts w:ascii="Source Code Pro" w:hAnsi="Source Code Pro" w:cs="Source Code Pro"/>
          <w:color w:val="000000"/>
          <w:szCs w:val="22"/>
        </w:rPr>
        <w:t>).</w:t>
      </w:r>
    </w:p>
    <w:p w:rsidR="009660E6" w:rsidRPr="003C5EF0" w:rsidRDefault="009660E6" w:rsidP="003C5EF0">
      <w:pPr>
        <w:autoSpaceDE w:val="0"/>
        <w:autoSpaceDN w:val="0"/>
        <w:adjustRightInd w:val="0"/>
        <w:spacing w:before="0"/>
        <w:ind w:right="-1440"/>
        <w:rPr>
          <w:rFonts w:ascii="Source Code Pro" w:hAnsi="Source Code Pro" w:cs="Source Code Pro"/>
          <w:szCs w:val="22"/>
        </w:rPr>
      </w:pPr>
      <w:r w:rsidRPr="009660E6">
        <w:rPr>
          <w:rFonts w:ascii="Source Code Pro" w:hAnsi="Source Code Pro" w:cs="Source Code Pro"/>
          <w:color w:val="000000"/>
        </w:rPr>
        <w:t>@</w:t>
      </w:r>
      <w:proofErr w:type="spellStart"/>
      <w:proofErr w:type="gramStart"/>
      <w:r w:rsidRPr="009660E6">
        <w:rPr>
          <w:rFonts w:ascii="Source Code Pro" w:hAnsi="Source Code Pro" w:cs="Source Code Pro"/>
          <w:color w:val="000000"/>
        </w:rPr>
        <w:t>openapi.openedge</w:t>
      </w:r>
      <w:proofErr w:type="gramEnd"/>
      <w:r w:rsidRPr="009660E6">
        <w:rPr>
          <w:rFonts w:ascii="Source Code Pro" w:hAnsi="Source Code Pro" w:cs="Source Code Pro"/>
          <w:color w:val="000000"/>
        </w:rPr>
        <w:t>.method.property</w:t>
      </w:r>
      <w:proofErr w:type="spellEnd"/>
      <w:r w:rsidRPr="009660E6">
        <w:rPr>
          <w:rFonts w:ascii="Source Code Pro" w:hAnsi="Source Code Pro" w:cs="Source Code Pro"/>
          <w:color w:val="000000"/>
        </w:rPr>
        <w:t>(</w:t>
      </w:r>
      <w:r w:rsidRPr="009660E6">
        <w:rPr>
          <w:rFonts w:ascii="Source Code Pro" w:hAnsi="Source Code Pro" w:cs="Source Code Pro"/>
          <w:color w:val="7F0055"/>
        </w:rPr>
        <w:t>name</w:t>
      </w:r>
      <w:r w:rsidRPr="009660E6">
        <w:rPr>
          <w:rFonts w:ascii="Source Code Pro" w:hAnsi="Source Code Pro" w:cs="Source Code Pro"/>
          <w:color w:val="000000"/>
        </w:rPr>
        <w:t>=</w:t>
      </w:r>
      <w:r w:rsidRPr="009660E6">
        <w:rPr>
          <w:rFonts w:ascii="Source Code Pro" w:hAnsi="Source Code Pro" w:cs="Source Code Pro"/>
          <w:color w:val="2A00FF"/>
        </w:rPr>
        <w:t>"capabilities"</w:t>
      </w:r>
      <w:r w:rsidRPr="009660E6">
        <w:rPr>
          <w:rFonts w:ascii="Source Code Pro" w:hAnsi="Source Code Pro" w:cs="Source Code Pro"/>
          <w:color w:val="000000"/>
        </w:rPr>
        <w:t xml:space="preserve">, </w:t>
      </w:r>
      <w:r w:rsidRPr="009660E6">
        <w:rPr>
          <w:rFonts w:ascii="Source Code Pro" w:hAnsi="Source Code Pro" w:cs="Source Code Pro"/>
          <w:color w:val="7F0055"/>
        </w:rPr>
        <w:t>value</w:t>
      </w:r>
      <w:r w:rsidRPr="009660E6">
        <w:rPr>
          <w:rFonts w:ascii="Source Code Pro" w:hAnsi="Source Code Pro" w:cs="Source Code Pro"/>
          <w:color w:val="000000"/>
        </w:rPr>
        <w:t>=</w:t>
      </w:r>
      <w:r w:rsidRPr="009660E6">
        <w:rPr>
          <w:rFonts w:ascii="Source Code Pro" w:hAnsi="Source Code Pro" w:cs="Source Code Pro"/>
          <w:color w:val="2A00FF"/>
        </w:rPr>
        <w:t>"</w:t>
      </w:r>
      <w:proofErr w:type="spellStart"/>
      <w:r w:rsidRPr="009660E6">
        <w:rPr>
          <w:rFonts w:ascii="Source Code Pro" w:hAnsi="Source Code Pro" w:cs="Source Code Pro"/>
          <w:color w:val="2A00FF"/>
        </w:rPr>
        <w:t>filter,top,skip,id,sort,orderBy</w:t>
      </w:r>
      <w:proofErr w:type="spellEnd"/>
      <w:r w:rsidRPr="009660E6">
        <w:rPr>
          <w:rFonts w:ascii="Source Code Pro" w:hAnsi="Source Code Pro" w:cs="Source Code Pro"/>
          <w:color w:val="2A00FF"/>
        </w:rPr>
        <w:t>"</w:t>
      </w:r>
      <w:r w:rsidRPr="009660E6">
        <w:rPr>
          <w:rFonts w:ascii="Source Code Pro" w:hAnsi="Source Code Pro" w:cs="Source Code Pro"/>
          <w:color w:val="000000"/>
        </w:rPr>
        <w:t>).</w:t>
      </w:r>
    </w:p>
    <w:p w:rsidR="009660E6" w:rsidRDefault="009660E6" w:rsidP="00A458BA">
      <w:pPr>
        <w:pStyle w:val="ListParagraph"/>
        <w:numPr>
          <w:ilvl w:val="0"/>
          <w:numId w:val="15"/>
        </w:numPr>
      </w:pPr>
      <w:r>
        <w:t>Replace the statement “</w:t>
      </w:r>
      <w:proofErr w:type="spellStart"/>
      <w:proofErr w:type="gramStart"/>
      <w:r w:rsidRPr="008E7CF0">
        <w:rPr>
          <w:b/>
        </w:rPr>
        <w:t>super:ReadData</w:t>
      </w:r>
      <w:proofErr w:type="spellEnd"/>
      <w:proofErr w:type="gramEnd"/>
      <w:r w:rsidRPr="008E7CF0">
        <w:rPr>
          <w:b/>
        </w:rPr>
        <w:t>(filter)</w:t>
      </w:r>
      <w:r>
        <w:t>” with the following:</w:t>
      </w:r>
    </w:p>
    <w:p w:rsidR="003C5EF0" w:rsidRDefault="009660E6" w:rsidP="003C5EF0">
      <w:pPr>
        <w:autoSpaceDE w:val="0"/>
        <w:autoSpaceDN w:val="0"/>
        <w:adjustRightInd w:val="0"/>
        <w:spacing w:before="0"/>
        <w:ind w:right="-1260"/>
        <w:rPr>
          <w:rFonts w:ascii="Source Code Pro" w:hAnsi="Source Code Pro" w:cs="Source Code Pro"/>
          <w:szCs w:val="22"/>
        </w:rPr>
      </w:pPr>
      <w:r>
        <w:rPr>
          <w:rFonts w:ascii="Source Code Pro" w:hAnsi="Source Code Pro" w:cs="Source Code Pro"/>
          <w:color w:val="7F0055"/>
          <w:szCs w:val="22"/>
        </w:rPr>
        <w:t>define</w:t>
      </w:r>
      <w:r>
        <w:rPr>
          <w:rFonts w:ascii="Source Code Pro" w:hAnsi="Source Code Pro" w:cs="Source Code Pro"/>
          <w:color w:val="000000"/>
          <w:szCs w:val="22"/>
        </w:rPr>
        <w:t xml:space="preserve"> </w:t>
      </w:r>
      <w:r>
        <w:rPr>
          <w:rFonts w:ascii="Source Code Pro" w:hAnsi="Source Code Pro" w:cs="Source Code Pro"/>
          <w:color w:val="7F0055"/>
          <w:szCs w:val="22"/>
        </w:rPr>
        <w:t>variable</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iNumRecs</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as</w:t>
      </w:r>
      <w:r>
        <w:rPr>
          <w:rFonts w:ascii="Source Code Pro" w:hAnsi="Source Code Pro" w:cs="Source Code Pro"/>
          <w:color w:val="000000"/>
          <w:szCs w:val="22"/>
        </w:rPr>
        <w:t xml:space="preserve"> </w:t>
      </w:r>
      <w:r>
        <w:rPr>
          <w:rFonts w:ascii="Source Code Pro" w:hAnsi="Source Code Pro" w:cs="Source Code Pro"/>
          <w:color w:val="CD3A3A"/>
          <w:szCs w:val="22"/>
        </w:rPr>
        <w:t>int64</w:t>
      </w:r>
      <w:r>
        <w:rPr>
          <w:rFonts w:ascii="Source Code Pro" w:hAnsi="Source Code Pro" w:cs="Source Code Pro"/>
          <w:color w:val="000000"/>
          <w:szCs w:val="22"/>
        </w:rPr>
        <w:t xml:space="preserve"> </w:t>
      </w:r>
      <w:r>
        <w:rPr>
          <w:rFonts w:ascii="Source Code Pro" w:hAnsi="Source Code Pro" w:cs="Source Code Pro"/>
          <w:color w:val="7F0055"/>
          <w:szCs w:val="22"/>
        </w:rPr>
        <w:t>no-undo</w:t>
      </w:r>
      <w:r>
        <w:rPr>
          <w:rFonts w:ascii="Source Code Pro" w:hAnsi="Source Code Pro" w:cs="Source Code Pro"/>
          <w:color w:val="000000"/>
          <w:szCs w:val="22"/>
        </w:rPr>
        <w:t>.</w:t>
      </w:r>
    </w:p>
    <w:p w:rsidR="009660E6" w:rsidRPr="003C5EF0" w:rsidRDefault="009660E6" w:rsidP="003C5EF0">
      <w:pPr>
        <w:autoSpaceDE w:val="0"/>
        <w:autoSpaceDN w:val="0"/>
        <w:adjustRightInd w:val="0"/>
        <w:spacing w:before="0"/>
        <w:ind w:right="-1260"/>
        <w:rPr>
          <w:rFonts w:ascii="Source Code Pro" w:hAnsi="Source Code Pro" w:cs="Source Code Pro"/>
          <w:szCs w:val="22"/>
        </w:rPr>
      </w:pPr>
      <w:proofErr w:type="spellStart"/>
      <w:proofErr w:type="gramStart"/>
      <w:r>
        <w:rPr>
          <w:rFonts w:ascii="Source Code Pro" w:hAnsi="Source Code Pro" w:cs="Source Code Pro"/>
          <w:color w:val="7F0055"/>
          <w:szCs w:val="22"/>
        </w:rPr>
        <w:t>super</w:t>
      </w:r>
      <w:r>
        <w:rPr>
          <w:rFonts w:ascii="Source Code Pro" w:hAnsi="Source Code Pro" w:cs="Source Code Pro"/>
          <w:color w:val="000000"/>
          <w:szCs w:val="22"/>
        </w:rPr>
        <w:t>:ReadData</w:t>
      </w:r>
      <w:proofErr w:type="spellEnd"/>
      <w:proofErr w:type="gramEnd"/>
      <w:r>
        <w:rPr>
          <w:rFonts w:ascii="Source Code Pro" w:hAnsi="Source Code Pro" w:cs="Source Code Pro"/>
          <w:color w:val="000000"/>
          <w:szCs w:val="22"/>
        </w:rPr>
        <w:t xml:space="preserve">(filter, </w:t>
      </w:r>
      <w:proofErr w:type="spellStart"/>
      <w:r>
        <w:rPr>
          <w:rFonts w:ascii="Source Code Pro" w:hAnsi="Source Code Pro" w:cs="Source Code Pro"/>
          <w:color w:val="000000"/>
          <w:szCs w:val="22"/>
        </w:rPr>
        <w:t>iNumRecs</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output</w:t>
      </w:r>
      <w:r>
        <w:rPr>
          <w:rFonts w:ascii="Source Code Pro" w:hAnsi="Source Code Pro" w:cs="Source Code Pro"/>
          <w:color w:val="000000"/>
          <w:szCs w:val="22"/>
        </w:rPr>
        <w:t xml:space="preserve"> </w:t>
      </w:r>
      <w:r>
        <w:rPr>
          <w:rFonts w:ascii="Source Code Pro" w:hAnsi="Source Code Pro" w:cs="Source Code Pro"/>
          <w:color w:val="7F0055"/>
          <w:szCs w:val="22"/>
        </w:rPr>
        <w:t>dataset</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dsCustomer</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by-reference</w:t>
      </w:r>
      <w:r>
        <w:rPr>
          <w:rFonts w:ascii="Source Code Pro" w:hAnsi="Source Code Pro" w:cs="Source Code Pro"/>
          <w:color w:val="000000"/>
          <w:szCs w:val="22"/>
        </w:rPr>
        <w:t>).</w:t>
      </w:r>
    </w:p>
    <w:p w:rsidR="007154E3" w:rsidRDefault="007154E3" w:rsidP="00A458BA">
      <w:pPr>
        <w:pStyle w:val="ListParagraph"/>
        <w:numPr>
          <w:ilvl w:val="0"/>
          <w:numId w:val="15"/>
        </w:numPr>
      </w:pPr>
      <w:r>
        <w:t xml:space="preserve">Open the </w:t>
      </w:r>
      <w:r w:rsidR="00F55668" w:rsidRPr="00F55668">
        <w:rPr>
          <w:b/>
        </w:rPr>
        <w:t>Ordering/</w:t>
      </w:r>
      <w:proofErr w:type="spellStart"/>
      <w:proofErr w:type="gramStart"/>
      <w:r w:rsidRPr="007154E3">
        <w:rPr>
          <w:b/>
        </w:rPr>
        <w:t>customerbe.i</w:t>
      </w:r>
      <w:proofErr w:type="spellEnd"/>
      <w:proofErr w:type="gramEnd"/>
      <w:r>
        <w:t xml:space="preserve"> include file</w:t>
      </w:r>
      <w:r w:rsidR="00C917B9">
        <w:t xml:space="preserve"> and adjust the schema as follows:</w:t>
      </w:r>
    </w:p>
    <w:p w:rsidR="00C917B9" w:rsidRDefault="00C917B9" w:rsidP="00C917B9">
      <w:pPr>
        <w:pStyle w:val="ListParagraph"/>
        <w:numPr>
          <w:ilvl w:val="1"/>
          <w:numId w:val="15"/>
        </w:numPr>
      </w:pPr>
      <w:r w:rsidRPr="00936F5E">
        <w:rPr>
          <w:b/>
        </w:rPr>
        <w:t>Add</w:t>
      </w:r>
      <w:r>
        <w:t xml:space="preserve"> a field “</w:t>
      </w:r>
      <w:r w:rsidRPr="00936F5E">
        <w:rPr>
          <w:b/>
        </w:rPr>
        <w:t>id”</w:t>
      </w:r>
      <w:r>
        <w:t xml:space="preserve"> as type </w:t>
      </w:r>
      <w:r w:rsidRPr="00936F5E">
        <w:rPr>
          <w:b/>
        </w:rPr>
        <w:t>character</w:t>
      </w:r>
      <w:r>
        <w:t>.</w:t>
      </w:r>
    </w:p>
    <w:p w:rsidR="00C917B9" w:rsidRDefault="00C917B9" w:rsidP="00C917B9">
      <w:pPr>
        <w:pStyle w:val="ListParagraph"/>
        <w:numPr>
          <w:ilvl w:val="1"/>
          <w:numId w:val="15"/>
        </w:numPr>
      </w:pPr>
      <w:r w:rsidRPr="00936F5E">
        <w:rPr>
          <w:b/>
        </w:rPr>
        <w:t>Add</w:t>
      </w:r>
      <w:r>
        <w:t xml:space="preserve"> a field “</w:t>
      </w:r>
      <w:r w:rsidRPr="00936F5E">
        <w:rPr>
          <w:b/>
        </w:rPr>
        <w:t>seq</w:t>
      </w:r>
      <w:r>
        <w:t xml:space="preserve">” as type </w:t>
      </w:r>
      <w:r w:rsidRPr="00936F5E">
        <w:rPr>
          <w:b/>
        </w:rPr>
        <w:t>integer</w:t>
      </w:r>
      <w:r>
        <w:t xml:space="preserve">, with </w:t>
      </w:r>
      <w:r w:rsidRPr="00936F5E">
        <w:rPr>
          <w:b/>
        </w:rPr>
        <w:t>initial</w:t>
      </w:r>
      <w:r>
        <w:t xml:space="preserve"> </w:t>
      </w:r>
      <w:proofErr w:type="gramStart"/>
      <w:r>
        <w:t xml:space="preserve">value </w:t>
      </w:r>
      <w:r w:rsidRPr="00936F5E">
        <w:rPr>
          <w:b/>
        </w:rPr>
        <w:t>?</w:t>
      </w:r>
      <w:proofErr w:type="gramEnd"/>
      <w:r>
        <w:t>.</w:t>
      </w:r>
    </w:p>
    <w:p w:rsidR="008A3173" w:rsidRDefault="008A3173" w:rsidP="008A3173">
      <w:pPr>
        <w:pStyle w:val="ListParagraph"/>
        <w:numPr>
          <w:ilvl w:val="1"/>
          <w:numId w:val="15"/>
        </w:numPr>
      </w:pPr>
      <w:r w:rsidRPr="00936F5E">
        <w:rPr>
          <w:b/>
        </w:rPr>
        <w:t>Remove</w:t>
      </w:r>
      <w:r>
        <w:t xml:space="preserve"> the “</w:t>
      </w:r>
      <w:r w:rsidRPr="00936F5E">
        <w:rPr>
          <w:b/>
        </w:rPr>
        <w:t>primary</w:t>
      </w:r>
      <w:r>
        <w:t>” keyword on any existing indexes.</w:t>
      </w:r>
    </w:p>
    <w:p w:rsidR="00C917B9" w:rsidRDefault="00C917B9" w:rsidP="008A3173">
      <w:pPr>
        <w:pStyle w:val="ListParagraph"/>
        <w:numPr>
          <w:ilvl w:val="1"/>
          <w:numId w:val="15"/>
        </w:numPr>
      </w:pPr>
      <w:r w:rsidRPr="00936F5E">
        <w:rPr>
          <w:b/>
        </w:rPr>
        <w:t>Add</w:t>
      </w:r>
      <w:r>
        <w:t xml:space="preserve"> an index “</w:t>
      </w:r>
      <w:proofErr w:type="spellStart"/>
      <w:r w:rsidRPr="00936F5E">
        <w:rPr>
          <w:b/>
        </w:rPr>
        <w:t>pkSeq</w:t>
      </w:r>
      <w:proofErr w:type="spellEnd"/>
      <w:r>
        <w:t xml:space="preserve">” as </w:t>
      </w:r>
      <w:r w:rsidRPr="00936F5E">
        <w:rPr>
          <w:b/>
        </w:rPr>
        <w:t>primary/unique</w:t>
      </w:r>
      <w:r>
        <w:t xml:space="preserve"> on “</w:t>
      </w:r>
      <w:r w:rsidRPr="00936F5E">
        <w:rPr>
          <w:b/>
        </w:rPr>
        <w:t>seq</w:t>
      </w:r>
      <w:r>
        <w:t>”.</w:t>
      </w:r>
    </w:p>
    <w:p w:rsidR="00C917B9" w:rsidRDefault="00C917B9" w:rsidP="00C917B9">
      <w:pPr>
        <w:pStyle w:val="ListParagraph"/>
        <w:numPr>
          <w:ilvl w:val="1"/>
          <w:numId w:val="15"/>
        </w:numPr>
      </w:pPr>
      <w:r w:rsidRPr="00936F5E">
        <w:rPr>
          <w:b/>
        </w:rPr>
        <w:t>Save</w:t>
      </w:r>
      <w:r>
        <w:t xml:space="preserve"> your changes to the file.</w:t>
      </w:r>
    </w:p>
    <w:p w:rsidR="00280EFF" w:rsidRDefault="00280EFF" w:rsidP="00A458BA">
      <w:pPr>
        <w:pStyle w:val="ListParagraph"/>
        <w:numPr>
          <w:ilvl w:val="0"/>
          <w:numId w:val="15"/>
        </w:numPr>
      </w:pPr>
      <w:r w:rsidRPr="00936F5E">
        <w:rPr>
          <w:b/>
        </w:rPr>
        <w:t>Save</w:t>
      </w:r>
      <w:r>
        <w:t xml:space="preserve"> and </w:t>
      </w:r>
      <w:r w:rsidRPr="00936F5E">
        <w:rPr>
          <w:b/>
        </w:rPr>
        <w:t>compile</w:t>
      </w:r>
      <w:r>
        <w:t xml:space="preserve"> the </w:t>
      </w:r>
      <w:proofErr w:type="spellStart"/>
      <w:r w:rsidRPr="00EE2B48">
        <w:rPr>
          <w:b/>
        </w:rPr>
        <w:t>CustomerBE</w:t>
      </w:r>
      <w:proofErr w:type="spellEnd"/>
      <w:r>
        <w:t xml:space="preserve"> file</w:t>
      </w:r>
      <w:r w:rsidR="007154E3">
        <w:t xml:space="preserve"> to pick up changes to the include file</w:t>
      </w:r>
      <w:r>
        <w:t>.</w:t>
      </w:r>
    </w:p>
    <w:p w:rsidR="009660E6" w:rsidRDefault="00EE3114" w:rsidP="00A458BA">
      <w:pPr>
        <w:pStyle w:val="ListParagraph"/>
        <w:numPr>
          <w:ilvl w:val="0"/>
          <w:numId w:val="15"/>
        </w:numPr>
      </w:pPr>
      <w:r>
        <w:t xml:space="preserve">Expand the list of </w:t>
      </w:r>
      <w:r w:rsidRPr="003C5EF0">
        <w:rPr>
          <w:b/>
        </w:rPr>
        <w:t>Defined Services</w:t>
      </w:r>
      <w:r>
        <w:t xml:space="preserve"> in the project, double-click on “</w:t>
      </w:r>
      <w:r w:rsidR="008E1468">
        <w:rPr>
          <w:b/>
        </w:rPr>
        <w:t>ordering</w:t>
      </w:r>
      <w:r>
        <w:t>”.</w:t>
      </w:r>
    </w:p>
    <w:p w:rsidR="00EE3114" w:rsidRDefault="00EE3114" w:rsidP="00A458BA">
      <w:pPr>
        <w:pStyle w:val="ListParagraph"/>
        <w:numPr>
          <w:ilvl w:val="0"/>
          <w:numId w:val="15"/>
        </w:numPr>
      </w:pPr>
      <w:r>
        <w:t xml:space="preserve">Click on </w:t>
      </w:r>
      <w:r w:rsidRPr="00EE3114">
        <w:rPr>
          <w:b/>
        </w:rPr>
        <w:t>Next</w:t>
      </w:r>
      <w:r w:rsidR="00377923">
        <w:t>,</w:t>
      </w:r>
      <w:r>
        <w:t xml:space="preserve"> select the new </w:t>
      </w:r>
      <w:proofErr w:type="spellStart"/>
      <w:r w:rsidRPr="00EE3114">
        <w:rPr>
          <w:b/>
        </w:rPr>
        <w:t>CustomerBE.cls</w:t>
      </w:r>
      <w:proofErr w:type="spellEnd"/>
      <w:r>
        <w:t xml:space="preserve"> class</w:t>
      </w:r>
      <w:r w:rsidR="00377923">
        <w:t xml:space="preserve">, and click </w:t>
      </w:r>
      <w:r w:rsidR="00377923" w:rsidRPr="00377923">
        <w:rPr>
          <w:b/>
        </w:rPr>
        <w:t>Finish</w:t>
      </w:r>
      <w:r>
        <w:t>.</w:t>
      </w:r>
    </w:p>
    <w:p w:rsidR="00CD0861" w:rsidRDefault="00CD0861" w:rsidP="00A458BA">
      <w:pPr>
        <w:pStyle w:val="ListParagraph"/>
        <w:numPr>
          <w:ilvl w:val="0"/>
          <w:numId w:val="15"/>
        </w:numPr>
      </w:pPr>
      <w:r w:rsidRPr="00CD0861">
        <w:rPr>
          <w:b/>
        </w:rPr>
        <w:t>Right-Click</w:t>
      </w:r>
      <w:r>
        <w:t xml:space="preserve"> on the </w:t>
      </w:r>
      <w:r w:rsidRPr="004D6EA2">
        <w:rPr>
          <w:b/>
        </w:rPr>
        <w:t>MyPAS1</w:t>
      </w:r>
      <w:r>
        <w:t xml:space="preserve"> server and select </w:t>
      </w:r>
      <w:r w:rsidRPr="00CD0861">
        <w:rPr>
          <w:b/>
        </w:rPr>
        <w:t>Publish</w:t>
      </w:r>
      <w:r>
        <w:t>.</w:t>
      </w:r>
    </w:p>
    <w:p w:rsidR="00CD0861" w:rsidRDefault="00CD0861" w:rsidP="00313DC4">
      <w:pPr>
        <w:pStyle w:val="ListParagraph"/>
        <w:numPr>
          <w:ilvl w:val="1"/>
          <w:numId w:val="15"/>
        </w:numPr>
      </w:pPr>
      <w:r w:rsidRPr="00CD0861">
        <w:t xml:space="preserve">If </w:t>
      </w:r>
      <w:r>
        <w:t xml:space="preserve">the server is already configured to perform an automatic publish, simply wait for PDSOE to acknowledge the </w:t>
      </w:r>
      <w:r w:rsidR="004D6EA2">
        <w:t xml:space="preserve">recent </w:t>
      </w:r>
      <w:r>
        <w:t>changes and</w:t>
      </w:r>
      <w:r w:rsidR="00313DC4">
        <w:t xml:space="preserve"> to</w:t>
      </w:r>
      <w:r>
        <w:t xml:space="preserve"> publish the </w:t>
      </w:r>
      <w:r w:rsidR="001D21F4">
        <w:t>updates</w:t>
      </w:r>
      <w:r w:rsidR="00313DC4">
        <w:t xml:space="preserve"> to the PAS instance</w:t>
      </w:r>
      <w:r>
        <w:t>.</w:t>
      </w:r>
    </w:p>
    <w:p w:rsidR="00415AB5" w:rsidRDefault="00415AB5" w:rsidP="00A458BA">
      <w:pPr>
        <w:pStyle w:val="ListParagraph"/>
        <w:numPr>
          <w:ilvl w:val="0"/>
          <w:numId w:val="15"/>
        </w:numPr>
      </w:pPr>
      <w:r>
        <w:lastRenderedPageBreak/>
        <w:t xml:space="preserve">Confirm the new </w:t>
      </w:r>
      <w:proofErr w:type="spellStart"/>
      <w:r>
        <w:t>CustomerBE</w:t>
      </w:r>
      <w:proofErr w:type="spellEnd"/>
      <w:r>
        <w:t xml:space="preserve"> resource is available by </w:t>
      </w:r>
      <w:r w:rsidR="003D2B78">
        <w:t>accessing</w:t>
      </w:r>
      <w:r>
        <w:t xml:space="preserve"> the catalog at </w:t>
      </w:r>
      <w:hyperlink r:id="rId34" w:history="1">
        <w:r w:rsidR="002B56B8">
          <w:rPr>
            <w:rStyle w:val="Hyperlink"/>
          </w:rPr>
          <w:t>http://localhost:8880/demo/web/pdo/ordering</w:t>
        </w:r>
      </w:hyperlink>
      <w:r>
        <w:t xml:space="preserve"> </w:t>
      </w:r>
    </w:p>
    <w:p w:rsidR="00415AB5" w:rsidRDefault="003101B5" w:rsidP="00A458BA">
      <w:pPr>
        <w:pStyle w:val="ListParagraph"/>
        <w:numPr>
          <w:ilvl w:val="0"/>
          <w:numId w:val="15"/>
        </w:numPr>
      </w:pPr>
      <w:r>
        <w:t xml:space="preserve">Test the new resource </w:t>
      </w:r>
      <w:r w:rsidR="00921469">
        <w:t>by visiting</w:t>
      </w:r>
      <w:r>
        <w:t xml:space="preserve"> </w:t>
      </w:r>
      <w:hyperlink r:id="rId35" w:history="1">
        <w:r w:rsidRPr="00A60DC9">
          <w:rPr>
            <w:rStyle w:val="Hyperlink"/>
          </w:rPr>
          <w:t>http://localhost:8880/demo/static/catview.html</w:t>
        </w:r>
      </w:hyperlink>
      <w:r w:rsidR="00921469">
        <w:t xml:space="preserve"> and loading </w:t>
      </w:r>
      <w:r w:rsidR="00202FB5">
        <w:t xml:space="preserve">from </w:t>
      </w:r>
      <w:r>
        <w:t>the cat</w:t>
      </w:r>
      <w:r w:rsidR="0009278C">
        <w:t>a</w:t>
      </w:r>
      <w:r>
        <w:t xml:space="preserve">log URL </w:t>
      </w:r>
      <w:r w:rsidR="00202FB5">
        <w:t>referenced in</w:t>
      </w:r>
      <w:r>
        <w:t xml:space="preserve"> the previous step.</w:t>
      </w:r>
    </w:p>
    <w:p w:rsidR="005B6529" w:rsidRDefault="005B6529" w:rsidP="005B6529">
      <w:pPr>
        <w:ind w:left="720"/>
      </w:pPr>
      <w:r w:rsidRPr="005B6529">
        <w:rPr>
          <w:noProof/>
        </w:rPr>
        <w:drawing>
          <wp:inline distT="0" distB="0" distL="0" distR="0" wp14:anchorId="7DD989E1" wp14:editId="1211F85C">
            <wp:extent cx="4976037" cy="346882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9109" cy="3470969"/>
                    </a:xfrm>
                    <a:prstGeom prst="rect">
                      <a:avLst/>
                    </a:prstGeom>
                  </pic:spPr>
                </pic:pic>
              </a:graphicData>
            </a:graphic>
          </wp:inline>
        </w:drawing>
      </w:r>
    </w:p>
    <w:p w:rsidR="00011205" w:rsidRDefault="00011205" w:rsidP="00A458BA">
      <w:pPr>
        <w:pStyle w:val="ListParagraph"/>
        <w:numPr>
          <w:ilvl w:val="0"/>
          <w:numId w:val="15"/>
        </w:numPr>
      </w:pPr>
      <w:r>
        <w:t xml:space="preserve">Expand the </w:t>
      </w:r>
      <w:proofErr w:type="spellStart"/>
      <w:r w:rsidRPr="00011205">
        <w:rPr>
          <w:b/>
        </w:rPr>
        <w:t>CustomerBE</w:t>
      </w:r>
      <w:proofErr w:type="spellEnd"/>
      <w:r>
        <w:t xml:space="preserve"> resource and click on the </w:t>
      </w:r>
      <w:r w:rsidRPr="00011205">
        <w:rPr>
          <w:b/>
        </w:rPr>
        <w:t>read</w:t>
      </w:r>
      <w:r>
        <w:t xml:space="preserve"> operation.</w:t>
      </w:r>
    </w:p>
    <w:p w:rsidR="00011205" w:rsidRDefault="00011205" w:rsidP="00A458BA">
      <w:pPr>
        <w:pStyle w:val="ListParagraph"/>
        <w:numPr>
          <w:ilvl w:val="0"/>
          <w:numId w:val="15"/>
        </w:numPr>
      </w:pPr>
      <w:r>
        <w:t xml:space="preserve">Expand the </w:t>
      </w:r>
      <w:r w:rsidRPr="00011205">
        <w:rPr>
          <w:b/>
        </w:rPr>
        <w:t>Sample Code</w:t>
      </w:r>
      <w:r>
        <w:t xml:space="preserve"> area and click on </w:t>
      </w:r>
      <w:r w:rsidRPr="00011205">
        <w:rPr>
          <w:b/>
        </w:rPr>
        <w:t>Run API</w:t>
      </w:r>
      <w:r>
        <w:t>.</w:t>
      </w:r>
    </w:p>
    <w:p w:rsidR="00011205" w:rsidRDefault="00011205" w:rsidP="00A458BA">
      <w:pPr>
        <w:pStyle w:val="ListParagraph"/>
        <w:numPr>
          <w:ilvl w:val="1"/>
          <w:numId w:val="15"/>
        </w:numPr>
      </w:pPr>
      <w:r>
        <w:t xml:space="preserve">Confirm </w:t>
      </w:r>
      <w:r w:rsidR="0010356F">
        <w:t xml:space="preserve">a response is returned </w:t>
      </w:r>
      <w:r>
        <w:t xml:space="preserve">for the </w:t>
      </w:r>
      <w:proofErr w:type="spellStart"/>
      <w:r>
        <w:t>dsCustomer</w:t>
      </w:r>
      <w:proofErr w:type="spellEnd"/>
      <w:r>
        <w:t xml:space="preserve"> dataset.</w:t>
      </w:r>
    </w:p>
    <w:p w:rsidR="000F32CE" w:rsidRDefault="000F32CE" w:rsidP="000F32CE">
      <w:r>
        <w:t>At this point you should have an annotated Business Entity</w:t>
      </w:r>
      <w:r w:rsidR="00723754">
        <w:t xml:space="preserve"> (BE)</w:t>
      </w:r>
      <w:r>
        <w:t xml:space="preserve"> which is capable of leveraging </w:t>
      </w:r>
      <w:r w:rsidR="00202FB5">
        <w:t xml:space="preserve">any other classes or services within </w:t>
      </w:r>
      <w:r w:rsidR="00723754">
        <w:t xml:space="preserve">the </w:t>
      </w:r>
      <w:r w:rsidR="00EC6B36" w:rsidRPr="00BA418B">
        <w:rPr>
          <w:b/>
        </w:rPr>
        <w:t>Progress Spark Toolkit</w:t>
      </w:r>
      <w:r w:rsidR="00723754">
        <w:t xml:space="preserve"> directly. In addition, the modifications made to the default BE class pattern and annotations will provide for filtering, sorting, and paging of results through the AFP mapping type. This </w:t>
      </w:r>
      <w:r w:rsidR="00C2315C">
        <w:t xml:space="preserve">pattern </w:t>
      </w:r>
      <w:r w:rsidR="00723754">
        <w:t xml:space="preserve">utilizes the natural format of </w:t>
      </w:r>
      <w:proofErr w:type="spellStart"/>
      <w:r w:rsidR="00723754">
        <w:t>KendoUI</w:t>
      </w:r>
      <w:r w:rsidR="00C2315C">
        <w:t>’s</w:t>
      </w:r>
      <w:proofErr w:type="spellEnd"/>
      <w:r w:rsidR="00723754">
        <w:t xml:space="preserve"> </w:t>
      </w:r>
      <w:proofErr w:type="spellStart"/>
      <w:r w:rsidR="00723754">
        <w:t>KendoGrid</w:t>
      </w:r>
      <w:proofErr w:type="spellEnd"/>
      <w:r w:rsidR="00723754">
        <w:t xml:space="preserve"> widget and supports returning the record count within the READ operation.</w:t>
      </w:r>
      <w:r w:rsidR="00FA3EFC">
        <w:t xml:space="preserve"> For more information about AFP, please consult the </w:t>
      </w:r>
      <w:r w:rsidR="00E172BF">
        <w:t xml:space="preserve">supplemental </w:t>
      </w:r>
      <w:r w:rsidR="00FA3EFC">
        <w:t xml:space="preserve">documentation included with the </w:t>
      </w:r>
      <w:r w:rsidR="00EC6B36" w:rsidRPr="00BA418B">
        <w:rPr>
          <w:b/>
        </w:rPr>
        <w:t>Progress Spark Toolkit</w:t>
      </w:r>
      <w:r w:rsidR="00FA3EFC">
        <w:t>.</w:t>
      </w:r>
    </w:p>
    <w:p w:rsidR="00F73B61" w:rsidRDefault="00F73B61" w:rsidP="00F73B61"/>
    <w:p w:rsidR="005B6529" w:rsidRDefault="005B6529">
      <w:pPr>
        <w:spacing w:before="0"/>
        <w:rPr>
          <w:rFonts w:eastAsiaTheme="minorHAnsi" w:cs="Arial"/>
          <w:b/>
          <w:sz w:val="40"/>
          <w:szCs w:val="40"/>
        </w:rPr>
      </w:pPr>
      <w:r>
        <w:br w:type="page"/>
      </w:r>
    </w:p>
    <w:p w:rsidR="00F73B61" w:rsidRPr="00191FD6" w:rsidRDefault="00F73B61" w:rsidP="00191FD6">
      <w:pPr>
        <w:pStyle w:val="Heading"/>
      </w:pPr>
      <w:r w:rsidRPr="00191FD6">
        <w:lastRenderedPageBreak/>
        <w:t>Enhancing Security</w:t>
      </w:r>
    </w:p>
    <w:p w:rsidR="00F73B61" w:rsidRDefault="00F73B61" w:rsidP="00F73B61">
      <w:r>
        <w:t xml:space="preserve">So </w:t>
      </w:r>
      <w:proofErr w:type="gramStart"/>
      <w:r>
        <w:t>far</w:t>
      </w:r>
      <w:proofErr w:type="gramEnd"/>
      <w:r>
        <w:t xml:space="preserve"> we’ve been working with the Anonymous security model, as we have not been required to log in. This allowed us to confirm that our server was operational and capable of returning data. But now we need to begin adjusting the security model to lock out unauthorized users.</w:t>
      </w:r>
    </w:p>
    <w:p w:rsidR="003327AD" w:rsidRDefault="003327AD" w:rsidP="003327AD">
      <w:pPr>
        <w:pStyle w:val="ListParagraph"/>
        <w:numPr>
          <w:ilvl w:val="0"/>
          <w:numId w:val="13"/>
        </w:numPr>
      </w:pPr>
      <w:r>
        <w:t xml:space="preserve">Open the </w:t>
      </w:r>
      <w:proofErr w:type="spellStart"/>
      <w:r w:rsidRPr="000D18DF">
        <w:rPr>
          <w:b/>
        </w:rPr>
        <w:t>oeablSecurity.properties</w:t>
      </w:r>
      <w:proofErr w:type="spellEnd"/>
      <w:r>
        <w:t xml:space="preserve"> file</w:t>
      </w:r>
      <w:r w:rsidR="003C3E7C">
        <w:t xml:space="preserve"> </w:t>
      </w:r>
      <w:r w:rsidR="00867177">
        <w:t xml:space="preserve">in </w:t>
      </w:r>
      <w:r w:rsidR="00867177" w:rsidRPr="00867177">
        <w:rPr>
          <w:b/>
        </w:rPr>
        <w:t>/</w:t>
      </w:r>
      <w:proofErr w:type="spellStart"/>
      <w:r w:rsidR="00867177" w:rsidRPr="00867177">
        <w:rPr>
          <w:b/>
        </w:rPr>
        <w:t>MyDemo</w:t>
      </w:r>
      <w:proofErr w:type="spellEnd"/>
      <w:r w:rsidR="00867177" w:rsidRPr="00867177">
        <w:rPr>
          <w:b/>
        </w:rPr>
        <w:t>/</w:t>
      </w:r>
      <w:proofErr w:type="spellStart"/>
      <w:r w:rsidR="00867177" w:rsidRPr="00867177">
        <w:rPr>
          <w:b/>
        </w:rPr>
        <w:t>PASOEContent</w:t>
      </w:r>
      <w:proofErr w:type="spellEnd"/>
      <w:r w:rsidR="00867177" w:rsidRPr="00867177">
        <w:rPr>
          <w:b/>
        </w:rPr>
        <w:t>/WEB-INF</w:t>
      </w:r>
    </w:p>
    <w:p w:rsidR="003327AD" w:rsidRDefault="003327AD" w:rsidP="003327AD">
      <w:pPr>
        <w:pStyle w:val="ListParagraph"/>
        <w:numPr>
          <w:ilvl w:val="0"/>
          <w:numId w:val="13"/>
        </w:numPr>
      </w:pPr>
      <w:r>
        <w:t xml:space="preserve">Change the </w:t>
      </w:r>
      <w:proofErr w:type="spellStart"/>
      <w:r w:rsidRPr="003327AD">
        <w:rPr>
          <w:b/>
        </w:rPr>
        <w:t>client.</w:t>
      </w:r>
      <w:proofErr w:type="gramStart"/>
      <w:r w:rsidRPr="003327AD">
        <w:rPr>
          <w:b/>
        </w:rPr>
        <w:t>login.model</w:t>
      </w:r>
      <w:proofErr w:type="spellEnd"/>
      <w:proofErr w:type="gramEnd"/>
      <w:r>
        <w:t xml:space="preserve"> value from “anonymous” to “form”.</w:t>
      </w:r>
    </w:p>
    <w:p w:rsidR="00050E41" w:rsidRDefault="00050E41" w:rsidP="00050E41">
      <w:pPr>
        <w:pStyle w:val="ListParagraph"/>
        <w:numPr>
          <w:ilvl w:val="1"/>
          <w:numId w:val="13"/>
        </w:numPr>
      </w:pPr>
      <w:r>
        <w:t xml:space="preserve">Leave the </w:t>
      </w:r>
      <w:proofErr w:type="spellStart"/>
      <w:proofErr w:type="gramStart"/>
      <w:r w:rsidRPr="00050E41">
        <w:rPr>
          <w:b/>
        </w:rPr>
        <w:t>http.all.authmanager</w:t>
      </w:r>
      <w:proofErr w:type="spellEnd"/>
      <w:proofErr w:type="gramEnd"/>
      <w:r>
        <w:t xml:space="preserve"> set to “local” to utilize </w:t>
      </w:r>
      <w:proofErr w:type="spellStart"/>
      <w:r>
        <w:t>users.properties</w:t>
      </w:r>
      <w:proofErr w:type="spellEnd"/>
    </w:p>
    <w:p w:rsidR="003327AD" w:rsidRDefault="003C3E7C" w:rsidP="003327AD">
      <w:pPr>
        <w:pStyle w:val="ListParagraph"/>
        <w:numPr>
          <w:ilvl w:val="0"/>
          <w:numId w:val="13"/>
        </w:numPr>
      </w:pPr>
      <w:r w:rsidRPr="00BD31EB">
        <w:rPr>
          <w:b/>
        </w:rPr>
        <w:t>Save</w:t>
      </w:r>
      <w:r>
        <w:t xml:space="preserve"> the file, </w:t>
      </w:r>
      <w:r w:rsidRPr="00BD31EB">
        <w:rPr>
          <w:b/>
        </w:rPr>
        <w:t>Publish</w:t>
      </w:r>
      <w:r>
        <w:t xml:space="preserve">, and </w:t>
      </w:r>
      <w:r w:rsidRPr="00BD31EB">
        <w:rPr>
          <w:b/>
        </w:rPr>
        <w:t>R</w:t>
      </w:r>
      <w:r w:rsidR="003327AD" w:rsidRPr="00BD31EB">
        <w:rPr>
          <w:b/>
        </w:rPr>
        <w:t>estart</w:t>
      </w:r>
      <w:r w:rsidR="003327AD">
        <w:t xml:space="preserve"> the </w:t>
      </w:r>
      <w:r w:rsidR="003327AD" w:rsidRPr="00BD31EB">
        <w:rPr>
          <w:b/>
        </w:rPr>
        <w:t>MyPAS1</w:t>
      </w:r>
      <w:r w:rsidR="003327AD">
        <w:t xml:space="preserve"> instance.</w:t>
      </w:r>
    </w:p>
    <w:p w:rsidR="00657FEE" w:rsidRDefault="00C65C89" w:rsidP="003327AD">
      <w:pPr>
        <w:pStyle w:val="ListParagraph"/>
        <w:numPr>
          <w:ilvl w:val="0"/>
          <w:numId w:val="13"/>
        </w:numPr>
      </w:pPr>
      <w:r>
        <w:t xml:space="preserve">Return to the </w:t>
      </w:r>
      <w:r w:rsidRPr="00BD31EB">
        <w:rPr>
          <w:b/>
        </w:rPr>
        <w:t>Catalog Viewer</w:t>
      </w:r>
      <w:r>
        <w:t xml:space="preserve"> </w:t>
      </w:r>
      <w:r w:rsidR="006F4C9F">
        <w:t xml:space="preserve">at </w:t>
      </w:r>
      <w:hyperlink r:id="rId37" w:history="1">
        <w:r w:rsidR="006F4C9F" w:rsidRPr="00A60DC9">
          <w:rPr>
            <w:rStyle w:val="Hyperlink"/>
          </w:rPr>
          <w:t>http://localhost:8880/demo/static/catview.html</w:t>
        </w:r>
      </w:hyperlink>
    </w:p>
    <w:p w:rsidR="00C65C89" w:rsidRDefault="00657FEE" w:rsidP="003327AD">
      <w:pPr>
        <w:pStyle w:val="ListParagraph"/>
        <w:numPr>
          <w:ilvl w:val="0"/>
          <w:numId w:val="13"/>
        </w:numPr>
      </w:pPr>
      <w:r>
        <w:t>A</w:t>
      </w:r>
      <w:r w:rsidR="00C65C89">
        <w:t xml:space="preserve">ttempt to run the </w:t>
      </w:r>
      <w:proofErr w:type="spellStart"/>
      <w:r w:rsidR="00C65C89">
        <w:t>CustomerBE’s</w:t>
      </w:r>
      <w:proofErr w:type="spellEnd"/>
      <w:r w:rsidR="00C65C89">
        <w:t xml:space="preserve"> </w:t>
      </w:r>
      <w:r w:rsidR="00C65C89" w:rsidRPr="00021E64">
        <w:rPr>
          <w:b/>
        </w:rPr>
        <w:t>read</w:t>
      </w:r>
      <w:r w:rsidR="00C65C89">
        <w:t xml:space="preserve"> operation again.</w:t>
      </w:r>
    </w:p>
    <w:p w:rsidR="00BC318C" w:rsidRDefault="00BC318C" w:rsidP="00BC318C">
      <w:pPr>
        <w:pStyle w:val="ListParagraph"/>
        <w:numPr>
          <w:ilvl w:val="1"/>
          <w:numId w:val="13"/>
        </w:numPr>
      </w:pPr>
      <w:r>
        <w:t>A dialog should appear requiring you to log in.</w:t>
      </w:r>
    </w:p>
    <w:p w:rsidR="00BC318C" w:rsidRDefault="00BC318C" w:rsidP="00BC318C">
      <w:pPr>
        <w:pStyle w:val="ListParagraph"/>
        <w:numPr>
          <w:ilvl w:val="1"/>
          <w:numId w:val="13"/>
        </w:numPr>
      </w:pPr>
      <w:r>
        <w:t>Use “dev” and “progress” as the username/</w:t>
      </w:r>
      <w:proofErr w:type="gramStart"/>
      <w:r>
        <w:t>password, and</w:t>
      </w:r>
      <w:proofErr w:type="gramEnd"/>
      <w:r>
        <w:t xml:space="preserve"> click </w:t>
      </w:r>
      <w:r w:rsidRPr="00BC318C">
        <w:rPr>
          <w:b/>
        </w:rPr>
        <w:t>Login</w:t>
      </w:r>
      <w:r>
        <w:t>.</w:t>
      </w:r>
    </w:p>
    <w:p w:rsidR="00BC318C" w:rsidRDefault="00BC318C" w:rsidP="00BC318C">
      <w:pPr>
        <w:pStyle w:val="ListParagraph"/>
        <w:numPr>
          <w:ilvl w:val="1"/>
          <w:numId w:val="13"/>
        </w:numPr>
      </w:pPr>
      <w:r>
        <w:t>The dialog should disappear if the login was a success.</w:t>
      </w:r>
    </w:p>
    <w:p w:rsidR="00ED77BE" w:rsidRDefault="00BC318C" w:rsidP="00ED77BE">
      <w:pPr>
        <w:pStyle w:val="ListParagraph"/>
        <w:numPr>
          <w:ilvl w:val="0"/>
          <w:numId w:val="13"/>
        </w:numPr>
      </w:pPr>
      <w:r>
        <w:t>Re-run the API request to confirm that authentica</w:t>
      </w:r>
      <w:r w:rsidR="00331221">
        <w:t xml:space="preserve">tion </w:t>
      </w:r>
      <w:proofErr w:type="gramStart"/>
      <w:r w:rsidR="00331221">
        <w:t>worked</w:t>
      </w:r>
      <w:proofErr w:type="gramEnd"/>
      <w:r w:rsidR="00331221">
        <w:t xml:space="preserve"> and data returned</w:t>
      </w:r>
      <w:r>
        <w:t>.</w:t>
      </w:r>
    </w:p>
    <w:p w:rsidR="00792E52" w:rsidRPr="00CD0861" w:rsidRDefault="00792E52" w:rsidP="00ED77BE"/>
    <w:sectPr w:rsidR="00792E52" w:rsidRPr="00CD0861" w:rsidSect="00EB33F1">
      <w:headerReference w:type="even" r:id="rId38"/>
      <w:headerReference w:type="default" r:id="rId39"/>
      <w:footerReference w:type="even" r:id="rId40"/>
      <w:footerReference w:type="default" r:id="rId41"/>
      <w:headerReference w:type="first" r:id="rId42"/>
      <w:footerReference w:type="first" r:id="rId43"/>
      <w:pgSz w:w="12240" w:h="15840"/>
      <w:pgMar w:top="990" w:right="1800" w:bottom="1440" w:left="180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7134" w:rsidRDefault="00E97134" w:rsidP="00EA0C8E">
      <w:r>
        <w:separator/>
      </w:r>
    </w:p>
    <w:p w:rsidR="00E97134" w:rsidRDefault="00E97134" w:rsidP="00EA0C8E"/>
  </w:endnote>
  <w:endnote w:type="continuationSeparator" w:id="0">
    <w:p w:rsidR="00E97134" w:rsidRDefault="00E97134" w:rsidP="00EA0C8E">
      <w:r>
        <w:continuationSeparator/>
      </w:r>
    </w:p>
    <w:p w:rsidR="00E97134" w:rsidRDefault="00E97134" w:rsidP="00EA0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Source Code Pro">
    <w:altName w:val="Consolas"/>
    <w:panose1 w:val="020B0604020202020204"/>
    <w:charset w:val="00"/>
    <w:family w:val="modern"/>
    <w:pitch w:val="fixed"/>
    <w:sig w:usb0="200002F7" w:usb1="0200380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Default="00165424" w:rsidP="00775273">
    <w:pPr>
      <w:pStyle w:val="Footer"/>
      <w:framePr w:wrap="around" w:vAnchor="text" w:hAnchor="margin" w:xAlign="right" w:y="1"/>
      <w:rPr>
        <w:rStyle w:val="PageNumber"/>
      </w:rPr>
    </w:pPr>
    <w:r>
      <w:rPr>
        <w:rStyle w:val="PageNumber"/>
      </w:rPr>
      <w:fldChar w:fldCharType="begin"/>
    </w:r>
    <w:r w:rsidR="00EA0C8E">
      <w:rPr>
        <w:rStyle w:val="PageNumber"/>
      </w:rPr>
      <w:instrText xml:space="preserve">PAGE  </w:instrText>
    </w:r>
    <w:r>
      <w:rPr>
        <w:rStyle w:val="PageNumber"/>
      </w:rPr>
      <w:fldChar w:fldCharType="end"/>
    </w:r>
  </w:p>
  <w:p w:rsidR="005E27EB" w:rsidRDefault="005E27EB" w:rsidP="00EA0C8E">
    <w:pPr>
      <w:pStyle w:val="Footer"/>
      <w:ind w:right="360"/>
      <w:rPr>
        <w:rStyle w:val="PageNumber"/>
      </w:rPr>
    </w:pPr>
  </w:p>
  <w:p w:rsidR="005E27EB" w:rsidRDefault="00165424" w:rsidP="00EA0C8E">
    <w:pPr>
      <w:pStyle w:val="Footer"/>
      <w:rPr>
        <w:rStyle w:val="PageNumber"/>
      </w:rPr>
    </w:pPr>
    <w:r>
      <w:rPr>
        <w:rStyle w:val="PageNumber"/>
      </w:rPr>
      <w:fldChar w:fldCharType="begin"/>
    </w:r>
    <w:r w:rsidR="005E27EB">
      <w:rPr>
        <w:rStyle w:val="PageNumber"/>
      </w:rPr>
      <w:instrText xml:space="preserve">PAGE  </w:instrText>
    </w:r>
    <w:r>
      <w:rPr>
        <w:rStyle w:val="PageNumber"/>
      </w:rPr>
      <w:fldChar w:fldCharType="end"/>
    </w:r>
  </w:p>
  <w:p w:rsidR="005E27EB" w:rsidRDefault="005E27EB" w:rsidP="00EA0C8E">
    <w:pPr>
      <w:pStyle w:val="Footer"/>
    </w:pPr>
  </w:p>
  <w:p w:rsidR="00953594" w:rsidRDefault="00953594" w:rsidP="00EA0C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Pr="00B56BA6" w:rsidRDefault="00165424" w:rsidP="00775273">
    <w:pPr>
      <w:pStyle w:val="Footer"/>
      <w:framePr w:wrap="around" w:vAnchor="text" w:hAnchor="margin" w:xAlign="right" w:y="1"/>
      <w:rPr>
        <w:rStyle w:val="PageNumber"/>
        <w:color w:val="4B4B4B"/>
        <w:sz w:val="18"/>
      </w:rPr>
    </w:pPr>
    <w:r w:rsidRPr="00B56BA6">
      <w:rPr>
        <w:rStyle w:val="PageNumber"/>
        <w:color w:val="4B4B4B"/>
        <w:sz w:val="18"/>
      </w:rPr>
      <w:fldChar w:fldCharType="begin"/>
    </w:r>
    <w:r w:rsidR="00EA0C8E" w:rsidRPr="00B56BA6">
      <w:rPr>
        <w:rStyle w:val="PageNumber"/>
        <w:color w:val="4B4B4B"/>
        <w:sz w:val="18"/>
      </w:rPr>
      <w:instrText xml:space="preserve">PAGE  </w:instrText>
    </w:r>
    <w:r w:rsidRPr="00B56BA6">
      <w:rPr>
        <w:rStyle w:val="PageNumber"/>
        <w:color w:val="4B4B4B"/>
        <w:sz w:val="18"/>
      </w:rPr>
      <w:fldChar w:fldCharType="separate"/>
    </w:r>
    <w:r w:rsidR="00EB33F1">
      <w:rPr>
        <w:rStyle w:val="PageNumber"/>
        <w:noProof/>
        <w:color w:val="4B4B4B"/>
        <w:sz w:val="18"/>
      </w:rPr>
      <w:t>3</w:t>
    </w:r>
    <w:r w:rsidRPr="00B56BA6">
      <w:rPr>
        <w:rStyle w:val="PageNumber"/>
        <w:color w:val="4B4B4B"/>
        <w:sz w:val="18"/>
      </w:rPr>
      <w:fldChar w:fldCharType="end"/>
    </w:r>
  </w:p>
  <w:p w:rsidR="00953594" w:rsidRPr="00B56BA6" w:rsidRDefault="0021180B" w:rsidP="00B56BA6">
    <w:pPr>
      <w:pStyle w:val="Footer"/>
      <w:ind w:right="360"/>
      <w:rPr>
        <w:color w:val="4B4B4B"/>
        <w:sz w:val="18"/>
      </w:rPr>
    </w:pPr>
    <w:r>
      <w:rPr>
        <w:noProof/>
        <w:lang w:val="en-GB" w:eastAsia="en-GB"/>
      </w:rPr>
      <mc:AlternateContent>
        <mc:Choice Requires="wps">
          <w:drawing>
            <wp:anchor distT="0" distB="0" distL="114300" distR="114300" simplePos="0" relativeHeight="251661312" behindDoc="0" locked="0" layoutInCell="1" allowOverlap="1" wp14:anchorId="0BFDB5A8" wp14:editId="1F2E9B97">
              <wp:simplePos x="0" y="0"/>
              <wp:positionH relativeFrom="column">
                <wp:posOffset>-247262</wp:posOffset>
              </wp:positionH>
              <wp:positionV relativeFrom="paragraph">
                <wp:posOffset>68671</wp:posOffset>
              </wp:positionV>
              <wp:extent cx="4875245" cy="485775"/>
              <wp:effectExtent l="0" t="0" r="1905" b="9525"/>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245"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w="0">
                            <a:solidFill>
                              <a:srgbClr val="000000"/>
                            </a:solidFill>
                            <a:miter lim="800000"/>
                            <a:headEnd/>
                            <a:tailEnd/>
                          </a14:hiddenLine>
                        </a:ext>
                      </a:extLst>
                    </wps:spPr>
                    <wps:txbx>
                      <w:txbxContent>
                        <w:p w:rsidR="0021180B" w:rsidRPr="00F21822" w:rsidRDefault="0021180B" w:rsidP="00F05224">
                          <w:pPr>
                            <w:pStyle w:val="ReturnAddress"/>
                            <w:tabs>
                              <w:tab w:val="left" w:pos="360"/>
                            </w:tabs>
                            <w:spacing w:before="0"/>
                            <w:ind w:left="270"/>
                            <w:rPr>
                              <w:rFonts w:cs="Arial"/>
                              <w:b/>
                              <w:color w:val="000000" w:themeColor="text1"/>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DB5A8" id="_x0000_t202" coordsize="21600,21600" o:spt="202" path="m,l,21600r21600,l21600,xe">
              <v:stroke joinstyle="miter"/>
              <v:path gradientshapeok="t" o:connecttype="rect"/>
            </v:shapetype>
            <v:shape id="Text Box 1" o:spid="_x0000_s1026" type="#_x0000_t202" style="position:absolute;margin-left:-19.45pt;margin-top:5.4pt;width:383.9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" stroked="f">
              <v:textbox>
                <w:txbxContent>
                  <w:p w:rsidR="0021180B" w:rsidRPr="00F21822" w:rsidRDefault="0021180B" w:rsidP="00F05224">
                    <w:pPr>
                      <w:pStyle w:val="ReturnAddress"/>
                      <w:tabs>
                        <w:tab w:val="left" w:pos="360"/>
                      </w:tabs>
                      <w:spacing w:before="0"/>
                      <w:ind w:left="270"/>
                      <w:rPr>
                        <w:rFonts w:cs="Arial"/>
                        <w:b/>
                        <w:color w:val="000000" w:themeColor="text1"/>
                        <w:szCs w:val="16"/>
                      </w:rPr>
                    </w:pPr>
                  </w:p>
                </w:txbxContent>
              </v:textbox>
            </v:shape>
          </w:pict>
        </mc:Fallback>
      </mc:AlternateContent>
    </w:r>
    <w:r w:rsidR="00EA0C8E" w:rsidRPr="00B56BA6">
      <w:rPr>
        <w:rStyle w:val="PageNumber"/>
        <w:rFonts w:ascii="Arial Narrow" w:hAnsi="Arial Narrow"/>
        <w:color w:val="4B4B4B"/>
        <w:sz w:val="16"/>
        <w:szCs w:val="20"/>
      </w:rPr>
      <w:tab/>
    </w:r>
    <w:r w:rsidR="00EA0C8E" w:rsidRPr="00B56BA6">
      <w:rPr>
        <w:rStyle w:val="PageNumber"/>
        <w:rFonts w:ascii="Arial Narrow" w:hAnsi="Arial Narrow"/>
        <w:color w:val="4B4B4B"/>
        <w:sz w:val="16"/>
        <w:szCs w:val="20"/>
      </w:rPr>
      <w:tab/>
    </w:r>
    <w:r w:rsidR="00BE7147" w:rsidRPr="00B56BA6">
      <w:rPr>
        <w:rStyle w:val="PageNumber"/>
        <w:rFonts w:ascii="Arial Narrow" w:hAnsi="Arial Narrow"/>
        <w:color w:val="4B4B4B"/>
        <w:sz w:val="18"/>
        <w:szCs w:val="20"/>
      </w:rPr>
      <w:tab/>
    </w:r>
    <w:r w:rsidR="00BE7147" w:rsidRPr="00B56BA6">
      <w:rPr>
        <w:rStyle w:val="PageNumber"/>
        <w:rFonts w:ascii="Arial Narrow" w:hAnsi="Arial Narrow"/>
        <w:color w:val="4B4B4B"/>
        <w:sz w:val="18"/>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6681" w:rsidRPr="008D3C64" w:rsidRDefault="00076681" w:rsidP="00076681">
    <w:pPr>
      <w:pStyle w:val="Footer"/>
      <w:jc w:val="both"/>
      <w:rPr>
        <w:sz w:val="16"/>
      </w:rPr>
    </w:pPr>
    <w:r w:rsidRPr="008D3C64">
      <w:rPr>
        <w:sz w:val="16"/>
      </w:rPr>
      <w:t>©</w:t>
    </w:r>
    <w:r>
      <w:rPr>
        <w:sz w:val="16"/>
      </w:rPr>
      <w:t xml:space="preserve"> 201</w:t>
    </w:r>
    <w:r w:rsidR="001F4ED6">
      <w:rPr>
        <w:sz w:val="16"/>
      </w:rPr>
      <w:t>9</w:t>
    </w:r>
    <w:r>
      <w:rPr>
        <w:sz w:val="16"/>
      </w:rPr>
      <w:t xml:space="preserve"> </w:t>
    </w:r>
    <w:r w:rsidRPr="008D3C64">
      <w:rPr>
        <w:sz w:val="16"/>
      </w:rPr>
      <w:t>Progress Software Corporation and/or its subsidiaries or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7134" w:rsidRDefault="00E97134" w:rsidP="00EA0C8E">
      <w:r>
        <w:separator/>
      </w:r>
    </w:p>
    <w:p w:rsidR="00E97134" w:rsidRDefault="00E97134" w:rsidP="00EA0C8E"/>
  </w:footnote>
  <w:footnote w:type="continuationSeparator" w:id="0">
    <w:p w:rsidR="00E97134" w:rsidRDefault="00E97134" w:rsidP="00EA0C8E">
      <w:r>
        <w:continuationSeparator/>
      </w:r>
    </w:p>
    <w:p w:rsidR="00E97134" w:rsidRDefault="00E97134" w:rsidP="00EA0C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44F9" w:rsidRDefault="002F44F9" w:rsidP="00211CA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F7E7A" w:rsidRDefault="00056767" w:rsidP="002F44F9">
    <w:pPr>
      <w:ind w:right="360"/>
    </w:pPr>
    <w:r>
      <w:cr/>
    </w:r>
  </w:p>
  <w:p w:rsidR="00953594" w:rsidRDefault="00953594" w:rsidP="00EA0C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Default="00BE1E71" w:rsidP="002F44F9">
    <w:pPr>
      <w:pStyle w:val="Header"/>
      <w:ind w:left="-1800" w:right="360"/>
    </w:pPr>
    <w:r w:rsidRPr="00BE1E71">
      <w:rPr>
        <w:noProof/>
        <w:lang w:val="en-GB" w:eastAsia="en-GB"/>
      </w:rPr>
      <w:drawing>
        <wp:inline distT="0" distB="0" distL="0" distR="0" wp14:anchorId="1DCFB929" wp14:editId="44FF2A11">
          <wp:extent cx="7480935" cy="9586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8852" cy="991667"/>
                  </a:xfrm>
                  <a:prstGeom prst="rect">
                    <a:avLst/>
                  </a:prstGeom>
                  <a:noFill/>
                  <a:ln>
                    <a:noFill/>
                  </a:ln>
                </pic:spPr>
              </pic:pic>
            </a:graphicData>
          </a:graphic>
        </wp:inline>
      </w:drawing>
    </w:r>
  </w:p>
  <w:p w:rsidR="007C293C" w:rsidRDefault="007C293C" w:rsidP="002F44F9">
    <w:pPr>
      <w:pStyle w:val="Header"/>
      <w:ind w:left="-1800" w:right="360"/>
    </w:pPr>
  </w:p>
  <w:p w:rsidR="007C293C" w:rsidRDefault="007C293C" w:rsidP="002F44F9">
    <w:pPr>
      <w:pStyle w:val="Header"/>
      <w:ind w:left="-1800"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7EB" w:rsidRDefault="002F44F9" w:rsidP="002F44F9">
    <w:pPr>
      <w:pStyle w:val="Header"/>
      <w:ind w:left="-1800"/>
      <w:jc w:val="right"/>
    </w:pPr>
    <w:r w:rsidRPr="00BE1E71">
      <w:rPr>
        <w:noProof/>
        <w:lang w:val="en-GB" w:eastAsia="en-GB"/>
      </w:rPr>
      <w:drawing>
        <wp:inline distT="0" distB="0" distL="0" distR="0" wp14:anchorId="5A13B41D" wp14:editId="40F1A895">
          <wp:extent cx="7480935" cy="95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6275" cy="1024969"/>
                  </a:xfrm>
                  <a:prstGeom prst="rect">
                    <a:avLst/>
                  </a:prstGeom>
                  <a:noFill/>
                  <a:ln>
                    <a:noFill/>
                  </a:ln>
                </pic:spPr>
              </pic:pic>
            </a:graphicData>
          </a:graphic>
        </wp:inline>
      </w:drawing>
    </w:r>
  </w:p>
  <w:p w:rsidR="002F44F9" w:rsidRDefault="002F44F9" w:rsidP="002F44F9">
    <w:pPr>
      <w:pStyle w:val="Header"/>
      <w:ind w:left="-1800"/>
      <w:jc w:val="right"/>
    </w:pPr>
  </w:p>
  <w:p w:rsidR="005E27EB" w:rsidRDefault="005E27EB" w:rsidP="00EA0C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11155"/>
    <w:multiLevelType w:val="hybridMultilevel"/>
    <w:tmpl w:val="1E0AC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50003"/>
    <w:multiLevelType w:val="hybridMultilevel"/>
    <w:tmpl w:val="00063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97DCA"/>
    <w:multiLevelType w:val="hybridMultilevel"/>
    <w:tmpl w:val="05AE1E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32F96"/>
    <w:multiLevelType w:val="hybridMultilevel"/>
    <w:tmpl w:val="B6DEF240"/>
    <w:lvl w:ilvl="0" w:tplc="0EF40DD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5651E"/>
    <w:multiLevelType w:val="hybridMultilevel"/>
    <w:tmpl w:val="00FE8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F555B9"/>
    <w:multiLevelType w:val="hybridMultilevel"/>
    <w:tmpl w:val="A6C0A8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B224AB"/>
    <w:multiLevelType w:val="hybridMultilevel"/>
    <w:tmpl w:val="ECC046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21A4D"/>
    <w:multiLevelType w:val="hybridMultilevel"/>
    <w:tmpl w:val="7B68E9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B34DA1"/>
    <w:multiLevelType w:val="hybridMultilevel"/>
    <w:tmpl w:val="A5E4B1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E177AA"/>
    <w:multiLevelType w:val="hybridMultilevel"/>
    <w:tmpl w:val="22FEA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6B20B0"/>
    <w:multiLevelType w:val="hybridMultilevel"/>
    <w:tmpl w:val="6DACC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EDB313E"/>
    <w:multiLevelType w:val="hybridMultilevel"/>
    <w:tmpl w:val="A2B6A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6E2897"/>
    <w:multiLevelType w:val="hybridMultilevel"/>
    <w:tmpl w:val="A1327C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7B6D11"/>
    <w:multiLevelType w:val="hybridMultilevel"/>
    <w:tmpl w:val="1E0AC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1805EB"/>
    <w:multiLevelType w:val="hybridMultilevel"/>
    <w:tmpl w:val="266A0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3"/>
  </w:num>
  <w:num w:numId="4">
    <w:abstractNumId w:val="12"/>
  </w:num>
  <w:num w:numId="5">
    <w:abstractNumId w:val="5"/>
  </w:num>
  <w:num w:numId="6">
    <w:abstractNumId w:val="9"/>
  </w:num>
  <w:num w:numId="7">
    <w:abstractNumId w:val="6"/>
  </w:num>
  <w:num w:numId="8">
    <w:abstractNumId w:val="1"/>
  </w:num>
  <w:num w:numId="9">
    <w:abstractNumId w:val="14"/>
  </w:num>
  <w:num w:numId="10">
    <w:abstractNumId w:val="11"/>
  </w:num>
  <w:num w:numId="11">
    <w:abstractNumId w:val="2"/>
  </w:num>
  <w:num w:numId="12">
    <w:abstractNumId w:val="4"/>
  </w:num>
  <w:num w:numId="13">
    <w:abstractNumId w:val="8"/>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ED"/>
    <w:rsid w:val="00000A1E"/>
    <w:rsid w:val="0000115F"/>
    <w:rsid w:val="000027F8"/>
    <w:rsid w:val="00011205"/>
    <w:rsid w:val="00014587"/>
    <w:rsid w:val="00015326"/>
    <w:rsid w:val="0002039D"/>
    <w:rsid w:val="000203E6"/>
    <w:rsid w:val="00021E64"/>
    <w:rsid w:val="00023277"/>
    <w:rsid w:val="00024E20"/>
    <w:rsid w:val="00027841"/>
    <w:rsid w:val="000313A8"/>
    <w:rsid w:val="00031816"/>
    <w:rsid w:val="00032EF8"/>
    <w:rsid w:val="000353A4"/>
    <w:rsid w:val="0003624B"/>
    <w:rsid w:val="000372A9"/>
    <w:rsid w:val="00037769"/>
    <w:rsid w:val="00037A22"/>
    <w:rsid w:val="00037B66"/>
    <w:rsid w:val="0004258B"/>
    <w:rsid w:val="00043478"/>
    <w:rsid w:val="000443E4"/>
    <w:rsid w:val="00050E41"/>
    <w:rsid w:val="000538EA"/>
    <w:rsid w:val="00054956"/>
    <w:rsid w:val="00056767"/>
    <w:rsid w:val="00060B8F"/>
    <w:rsid w:val="0006251B"/>
    <w:rsid w:val="00063338"/>
    <w:rsid w:val="00064993"/>
    <w:rsid w:val="0006584A"/>
    <w:rsid w:val="00066B76"/>
    <w:rsid w:val="000675BC"/>
    <w:rsid w:val="000702DA"/>
    <w:rsid w:val="000728C5"/>
    <w:rsid w:val="00074E96"/>
    <w:rsid w:val="0007617C"/>
    <w:rsid w:val="000763F2"/>
    <w:rsid w:val="00076681"/>
    <w:rsid w:val="0008014A"/>
    <w:rsid w:val="00081092"/>
    <w:rsid w:val="0008308B"/>
    <w:rsid w:val="00084066"/>
    <w:rsid w:val="0008412C"/>
    <w:rsid w:val="00084CFD"/>
    <w:rsid w:val="00085B5D"/>
    <w:rsid w:val="00087870"/>
    <w:rsid w:val="00090F4B"/>
    <w:rsid w:val="000913E2"/>
    <w:rsid w:val="000924C4"/>
    <w:rsid w:val="0009278C"/>
    <w:rsid w:val="00093F03"/>
    <w:rsid w:val="000940F9"/>
    <w:rsid w:val="000A27BF"/>
    <w:rsid w:val="000B15EF"/>
    <w:rsid w:val="000B3CAE"/>
    <w:rsid w:val="000B7E59"/>
    <w:rsid w:val="000C3B86"/>
    <w:rsid w:val="000C60BC"/>
    <w:rsid w:val="000C6326"/>
    <w:rsid w:val="000D0337"/>
    <w:rsid w:val="000D18DF"/>
    <w:rsid w:val="000D270F"/>
    <w:rsid w:val="000E09A2"/>
    <w:rsid w:val="000E0F94"/>
    <w:rsid w:val="000E12A9"/>
    <w:rsid w:val="000E156D"/>
    <w:rsid w:val="000E247B"/>
    <w:rsid w:val="000E2533"/>
    <w:rsid w:val="000E57F3"/>
    <w:rsid w:val="000E653C"/>
    <w:rsid w:val="000E7679"/>
    <w:rsid w:val="000E7EC4"/>
    <w:rsid w:val="000F32CE"/>
    <w:rsid w:val="000F3351"/>
    <w:rsid w:val="000F64AE"/>
    <w:rsid w:val="000F67EF"/>
    <w:rsid w:val="000F7E22"/>
    <w:rsid w:val="00100141"/>
    <w:rsid w:val="0010356F"/>
    <w:rsid w:val="00103D92"/>
    <w:rsid w:val="001051EA"/>
    <w:rsid w:val="00105467"/>
    <w:rsid w:val="00105974"/>
    <w:rsid w:val="001073C0"/>
    <w:rsid w:val="0010779E"/>
    <w:rsid w:val="00112291"/>
    <w:rsid w:val="001129F3"/>
    <w:rsid w:val="00112B21"/>
    <w:rsid w:val="00116F19"/>
    <w:rsid w:val="00120A24"/>
    <w:rsid w:val="00123E8C"/>
    <w:rsid w:val="001260AC"/>
    <w:rsid w:val="00131023"/>
    <w:rsid w:val="0013249B"/>
    <w:rsid w:val="001325CD"/>
    <w:rsid w:val="00136B25"/>
    <w:rsid w:val="00140390"/>
    <w:rsid w:val="001412E1"/>
    <w:rsid w:val="00143D44"/>
    <w:rsid w:val="00145079"/>
    <w:rsid w:val="001510D8"/>
    <w:rsid w:val="0015312E"/>
    <w:rsid w:val="00154EF9"/>
    <w:rsid w:val="00156A37"/>
    <w:rsid w:val="00156C2B"/>
    <w:rsid w:val="00161D54"/>
    <w:rsid w:val="00165265"/>
    <w:rsid w:val="00165424"/>
    <w:rsid w:val="00165BEA"/>
    <w:rsid w:val="001668CF"/>
    <w:rsid w:val="001721A6"/>
    <w:rsid w:val="00173E47"/>
    <w:rsid w:val="001763FF"/>
    <w:rsid w:val="001765ED"/>
    <w:rsid w:val="001800F1"/>
    <w:rsid w:val="00182149"/>
    <w:rsid w:val="00183420"/>
    <w:rsid w:val="0018461E"/>
    <w:rsid w:val="001856F0"/>
    <w:rsid w:val="001858C3"/>
    <w:rsid w:val="00187C6F"/>
    <w:rsid w:val="00191FD6"/>
    <w:rsid w:val="001926DA"/>
    <w:rsid w:val="00192A8B"/>
    <w:rsid w:val="00192BF1"/>
    <w:rsid w:val="001938CE"/>
    <w:rsid w:val="00193FA4"/>
    <w:rsid w:val="00194FC4"/>
    <w:rsid w:val="001A00DD"/>
    <w:rsid w:val="001A099F"/>
    <w:rsid w:val="001A0BEE"/>
    <w:rsid w:val="001A1BE5"/>
    <w:rsid w:val="001A2394"/>
    <w:rsid w:val="001A5241"/>
    <w:rsid w:val="001A5DCF"/>
    <w:rsid w:val="001A64EE"/>
    <w:rsid w:val="001A651E"/>
    <w:rsid w:val="001A6C81"/>
    <w:rsid w:val="001B1E18"/>
    <w:rsid w:val="001B245E"/>
    <w:rsid w:val="001B266A"/>
    <w:rsid w:val="001B3957"/>
    <w:rsid w:val="001B39C8"/>
    <w:rsid w:val="001C032D"/>
    <w:rsid w:val="001C08EB"/>
    <w:rsid w:val="001D1EBD"/>
    <w:rsid w:val="001D21F4"/>
    <w:rsid w:val="001D6A90"/>
    <w:rsid w:val="001D6F51"/>
    <w:rsid w:val="001E059B"/>
    <w:rsid w:val="001E05BD"/>
    <w:rsid w:val="001E255C"/>
    <w:rsid w:val="001E4F3B"/>
    <w:rsid w:val="001E7EE7"/>
    <w:rsid w:val="001F4ED6"/>
    <w:rsid w:val="001F743C"/>
    <w:rsid w:val="001F7A2A"/>
    <w:rsid w:val="00201607"/>
    <w:rsid w:val="00202FB5"/>
    <w:rsid w:val="00203426"/>
    <w:rsid w:val="002037CD"/>
    <w:rsid w:val="002068F2"/>
    <w:rsid w:val="00206BA3"/>
    <w:rsid w:val="0021180B"/>
    <w:rsid w:val="00211D77"/>
    <w:rsid w:val="00213321"/>
    <w:rsid w:val="00213FD2"/>
    <w:rsid w:val="0021486E"/>
    <w:rsid w:val="00214B8F"/>
    <w:rsid w:val="00215E52"/>
    <w:rsid w:val="00224D35"/>
    <w:rsid w:val="00225CDB"/>
    <w:rsid w:val="00230A62"/>
    <w:rsid w:val="0023110D"/>
    <w:rsid w:val="00231AC6"/>
    <w:rsid w:val="00234625"/>
    <w:rsid w:val="00235AC4"/>
    <w:rsid w:val="00237E31"/>
    <w:rsid w:val="0024375B"/>
    <w:rsid w:val="00244B22"/>
    <w:rsid w:val="00245DAE"/>
    <w:rsid w:val="0024617D"/>
    <w:rsid w:val="00250404"/>
    <w:rsid w:val="00250BF8"/>
    <w:rsid w:val="00251923"/>
    <w:rsid w:val="00252A1B"/>
    <w:rsid w:val="002530BF"/>
    <w:rsid w:val="00253F1C"/>
    <w:rsid w:val="00255C5B"/>
    <w:rsid w:val="002563CA"/>
    <w:rsid w:val="00262EFE"/>
    <w:rsid w:val="00265B7D"/>
    <w:rsid w:val="00271547"/>
    <w:rsid w:val="002738E0"/>
    <w:rsid w:val="00273F05"/>
    <w:rsid w:val="002746E5"/>
    <w:rsid w:val="00275838"/>
    <w:rsid w:val="0028060D"/>
    <w:rsid w:val="00280EFF"/>
    <w:rsid w:val="00283176"/>
    <w:rsid w:val="00285185"/>
    <w:rsid w:val="00285896"/>
    <w:rsid w:val="002860DE"/>
    <w:rsid w:val="00286416"/>
    <w:rsid w:val="00286CF8"/>
    <w:rsid w:val="00290373"/>
    <w:rsid w:val="00292301"/>
    <w:rsid w:val="00293433"/>
    <w:rsid w:val="00293F00"/>
    <w:rsid w:val="00295098"/>
    <w:rsid w:val="002A1E56"/>
    <w:rsid w:val="002B02D2"/>
    <w:rsid w:val="002B058C"/>
    <w:rsid w:val="002B070A"/>
    <w:rsid w:val="002B1FCB"/>
    <w:rsid w:val="002B21DE"/>
    <w:rsid w:val="002B2323"/>
    <w:rsid w:val="002B2D49"/>
    <w:rsid w:val="002B4F8F"/>
    <w:rsid w:val="002B56B8"/>
    <w:rsid w:val="002C0EF4"/>
    <w:rsid w:val="002C1A16"/>
    <w:rsid w:val="002C2CD5"/>
    <w:rsid w:val="002C3A7F"/>
    <w:rsid w:val="002C4EDF"/>
    <w:rsid w:val="002D0C8E"/>
    <w:rsid w:val="002D2EC4"/>
    <w:rsid w:val="002D3455"/>
    <w:rsid w:val="002D5583"/>
    <w:rsid w:val="002D5A0B"/>
    <w:rsid w:val="002D74E0"/>
    <w:rsid w:val="002D7841"/>
    <w:rsid w:val="002E1A86"/>
    <w:rsid w:val="002E5E8D"/>
    <w:rsid w:val="002E7390"/>
    <w:rsid w:val="002F2C80"/>
    <w:rsid w:val="002F44F9"/>
    <w:rsid w:val="002F519D"/>
    <w:rsid w:val="002F57A0"/>
    <w:rsid w:val="002F6462"/>
    <w:rsid w:val="002F6941"/>
    <w:rsid w:val="002F7036"/>
    <w:rsid w:val="002F7F9C"/>
    <w:rsid w:val="003101B5"/>
    <w:rsid w:val="00311AEA"/>
    <w:rsid w:val="00312345"/>
    <w:rsid w:val="00313DC4"/>
    <w:rsid w:val="00315E6C"/>
    <w:rsid w:val="00317CFA"/>
    <w:rsid w:val="00321B8A"/>
    <w:rsid w:val="00323C00"/>
    <w:rsid w:val="0032730F"/>
    <w:rsid w:val="003276D4"/>
    <w:rsid w:val="00331221"/>
    <w:rsid w:val="003327AD"/>
    <w:rsid w:val="00336E89"/>
    <w:rsid w:val="00341E14"/>
    <w:rsid w:val="00343639"/>
    <w:rsid w:val="00355C55"/>
    <w:rsid w:val="003602E4"/>
    <w:rsid w:val="0036264A"/>
    <w:rsid w:val="003627AF"/>
    <w:rsid w:val="003644AB"/>
    <w:rsid w:val="003665B8"/>
    <w:rsid w:val="0036695E"/>
    <w:rsid w:val="00367682"/>
    <w:rsid w:val="003727BB"/>
    <w:rsid w:val="003753F2"/>
    <w:rsid w:val="00375F94"/>
    <w:rsid w:val="00377923"/>
    <w:rsid w:val="003857CC"/>
    <w:rsid w:val="00386294"/>
    <w:rsid w:val="003912EC"/>
    <w:rsid w:val="00392D2A"/>
    <w:rsid w:val="003965B5"/>
    <w:rsid w:val="00397DDF"/>
    <w:rsid w:val="003A0074"/>
    <w:rsid w:val="003A1DC2"/>
    <w:rsid w:val="003A3095"/>
    <w:rsid w:val="003B20E0"/>
    <w:rsid w:val="003B426A"/>
    <w:rsid w:val="003B5AFF"/>
    <w:rsid w:val="003B771A"/>
    <w:rsid w:val="003C0FF5"/>
    <w:rsid w:val="003C3E7C"/>
    <w:rsid w:val="003C4FD4"/>
    <w:rsid w:val="003C5EF0"/>
    <w:rsid w:val="003C6A31"/>
    <w:rsid w:val="003D125F"/>
    <w:rsid w:val="003D241C"/>
    <w:rsid w:val="003D2717"/>
    <w:rsid w:val="003D28C7"/>
    <w:rsid w:val="003D2B78"/>
    <w:rsid w:val="003D5D39"/>
    <w:rsid w:val="003E4A9C"/>
    <w:rsid w:val="003E4B33"/>
    <w:rsid w:val="003F2711"/>
    <w:rsid w:val="003F6C09"/>
    <w:rsid w:val="004004BC"/>
    <w:rsid w:val="00400B64"/>
    <w:rsid w:val="004029B6"/>
    <w:rsid w:val="0040314D"/>
    <w:rsid w:val="0040345D"/>
    <w:rsid w:val="00403974"/>
    <w:rsid w:val="004043E4"/>
    <w:rsid w:val="00404E65"/>
    <w:rsid w:val="004067C8"/>
    <w:rsid w:val="004102E8"/>
    <w:rsid w:val="004118DC"/>
    <w:rsid w:val="00414169"/>
    <w:rsid w:val="004154F1"/>
    <w:rsid w:val="00415AB5"/>
    <w:rsid w:val="00421332"/>
    <w:rsid w:val="0042165C"/>
    <w:rsid w:val="00421976"/>
    <w:rsid w:val="00421CB8"/>
    <w:rsid w:val="004227AD"/>
    <w:rsid w:val="00422BAD"/>
    <w:rsid w:val="00427785"/>
    <w:rsid w:val="00430FA2"/>
    <w:rsid w:val="00432312"/>
    <w:rsid w:val="004326FB"/>
    <w:rsid w:val="004339A5"/>
    <w:rsid w:val="00441789"/>
    <w:rsid w:val="004428B1"/>
    <w:rsid w:val="00442AE3"/>
    <w:rsid w:val="00453822"/>
    <w:rsid w:val="00454102"/>
    <w:rsid w:val="0046132C"/>
    <w:rsid w:val="00461A2D"/>
    <w:rsid w:val="00474B94"/>
    <w:rsid w:val="00474DC4"/>
    <w:rsid w:val="00475BD1"/>
    <w:rsid w:val="00476764"/>
    <w:rsid w:val="00476A2E"/>
    <w:rsid w:val="00481156"/>
    <w:rsid w:val="00481554"/>
    <w:rsid w:val="004A2189"/>
    <w:rsid w:val="004A475E"/>
    <w:rsid w:val="004A5B2E"/>
    <w:rsid w:val="004A786B"/>
    <w:rsid w:val="004B17E3"/>
    <w:rsid w:val="004C065C"/>
    <w:rsid w:val="004C0EA1"/>
    <w:rsid w:val="004C25D7"/>
    <w:rsid w:val="004C2CED"/>
    <w:rsid w:val="004C6470"/>
    <w:rsid w:val="004C6538"/>
    <w:rsid w:val="004C6EF8"/>
    <w:rsid w:val="004D09EE"/>
    <w:rsid w:val="004D1BDB"/>
    <w:rsid w:val="004D51A6"/>
    <w:rsid w:val="004D5B86"/>
    <w:rsid w:val="004D6EA2"/>
    <w:rsid w:val="004D70AD"/>
    <w:rsid w:val="004E021A"/>
    <w:rsid w:val="004E2BEC"/>
    <w:rsid w:val="004E2EBF"/>
    <w:rsid w:val="004E315E"/>
    <w:rsid w:val="004E3BDF"/>
    <w:rsid w:val="004E635A"/>
    <w:rsid w:val="004E7325"/>
    <w:rsid w:val="004E7ECB"/>
    <w:rsid w:val="004F1410"/>
    <w:rsid w:val="004F2692"/>
    <w:rsid w:val="004F299B"/>
    <w:rsid w:val="004F3E23"/>
    <w:rsid w:val="004F5AB3"/>
    <w:rsid w:val="004F5FD0"/>
    <w:rsid w:val="004F61F2"/>
    <w:rsid w:val="004F68D1"/>
    <w:rsid w:val="004F6A45"/>
    <w:rsid w:val="005035A3"/>
    <w:rsid w:val="00503653"/>
    <w:rsid w:val="00510738"/>
    <w:rsid w:val="005129AB"/>
    <w:rsid w:val="00512FCF"/>
    <w:rsid w:val="00514B96"/>
    <w:rsid w:val="00516FEA"/>
    <w:rsid w:val="00517460"/>
    <w:rsid w:val="00520E87"/>
    <w:rsid w:val="00520F33"/>
    <w:rsid w:val="00521397"/>
    <w:rsid w:val="00521CD4"/>
    <w:rsid w:val="005230AA"/>
    <w:rsid w:val="00523194"/>
    <w:rsid w:val="00523644"/>
    <w:rsid w:val="0052519E"/>
    <w:rsid w:val="005274F1"/>
    <w:rsid w:val="00530B56"/>
    <w:rsid w:val="005367CC"/>
    <w:rsid w:val="00540AD9"/>
    <w:rsid w:val="00540F21"/>
    <w:rsid w:val="00545CB6"/>
    <w:rsid w:val="00546F5E"/>
    <w:rsid w:val="00552987"/>
    <w:rsid w:val="00552D90"/>
    <w:rsid w:val="00553CE4"/>
    <w:rsid w:val="00560F70"/>
    <w:rsid w:val="00561F41"/>
    <w:rsid w:val="005623B9"/>
    <w:rsid w:val="00564309"/>
    <w:rsid w:val="005660E9"/>
    <w:rsid w:val="00566948"/>
    <w:rsid w:val="00566D1F"/>
    <w:rsid w:val="0057026C"/>
    <w:rsid w:val="00570D0F"/>
    <w:rsid w:val="00571F88"/>
    <w:rsid w:val="00573512"/>
    <w:rsid w:val="00573AF9"/>
    <w:rsid w:val="00577F80"/>
    <w:rsid w:val="00581010"/>
    <w:rsid w:val="005813DB"/>
    <w:rsid w:val="00582408"/>
    <w:rsid w:val="00582712"/>
    <w:rsid w:val="00584F79"/>
    <w:rsid w:val="005854C2"/>
    <w:rsid w:val="00586F6A"/>
    <w:rsid w:val="0058753F"/>
    <w:rsid w:val="005925CA"/>
    <w:rsid w:val="00596A33"/>
    <w:rsid w:val="00596F69"/>
    <w:rsid w:val="005A48E4"/>
    <w:rsid w:val="005A55FE"/>
    <w:rsid w:val="005B1E44"/>
    <w:rsid w:val="005B2EF4"/>
    <w:rsid w:val="005B4FBE"/>
    <w:rsid w:val="005B6529"/>
    <w:rsid w:val="005C0707"/>
    <w:rsid w:val="005C0B3D"/>
    <w:rsid w:val="005C3F6C"/>
    <w:rsid w:val="005C4CA5"/>
    <w:rsid w:val="005C7C71"/>
    <w:rsid w:val="005D0823"/>
    <w:rsid w:val="005D19FC"/>
    <w:rsid w:val="005D2987"/>
    <w:rsid w:val="005D30D5"/>
    <w:rsid w:val="005D488E"/>
    <w:rsid w:val="005D5101"/>
    <w:rsid w:val="005E15B4"/>
    <w:rsid w:val="005E1FB3"/>
    <w:rsid w:val="005E27EB"/>
    <w:rsid w:val="005E368A"/>
    <w:rsid w:val="005E5994"/>
    <w:rsid w:val="005F1846"/>
    <w:rsid w:val="005F1C9B"/>
    <w:rsid w:val="005F2E55"/>
    <w:rsid w:val="005F2EF1"/>
    <w:rsid w:val="005F5B19"/>
    <w:rsid w:val="005F6489"/>
    <w:rsid w:val="005F66EC"/>
    <w:rsid w:val="005F767D"/>
    <w:rsid w:val="00600339"/>
    <w:rsid w:val="00600FB8"/>
    <w:rsid w:val="006027AE"/>
    <w:rsid w:val="00602B64"/>
    <w:rsid w:val="00602CEF"/>
    <w:rsid w:val="00611599"/>
    <w:rsid w:val="00615BC6"/>
    <w:rsid w:val="00615EA3"/>
    <w:rsid w:val="006160FE"/>
    <w:rsid w:val="006200B3"/>
    <w:rsid w:val="006242D6"/>
    <w:rsid w:val="00625B45"/>
    <w:rsid w:val="0063059C"/>
    <w:rsid w:val="00631CC0"/>
    <w:rsid w:val="00634452"/>
    <w:rsid w:val="00634E0C"/>
    <w:rsid w:val="00635AF0"/>
    <w:rsid w:val="0063614E"/>
    <w:rsid w:val="006369DB"/>
    <w:rsid w:val="0064079C"/>
    <w:rsid w:val="00641FAD"/>
    <w:rsid w:val="00652D64"/>
    <w:rsid w:val="006569AC"/>
    <w:rsid w:val="00657834"/>
    <w:rsid w:val="00657BB7"/>
    <w:rsid w:val="00657FEE"/>
    <w:rsid w:val="00662EB0"/>
    <w:rsid w:val="006648A9"/>
    <w:rsid w:val="00665F56"/>
    <w:rsid w:val="00671433"/>
    <w:rsid w:val="0067190C"/>
    <w:rsid w:val="0067273B"/>
    <w:rsid w:val="00673B01"/>
    <w:rsid w:val="00675EA4"/>
    <w:rsid w:val="00677811"/>
    <w:rsid w:val="00680235"/>
    <w:rsid w:val="006822A0"/>
    <w:rsid w:val="00684920"/>
    <w:rsid w:val="006872A6"/>
    <w:rsid w:val="006929AA"/>
    <w:rsid w:val="00692A08"/>
    <w:rsid w:val="00692B35"/>
    <w:rsid w:val="00694397"/>
    <w:rsid w:val="006A0727"/>
    <w:rsid w:val="006A1BD2"/>
    <w:rsid w:val="006A39A4"/>
    <w:rsid w:val="006A3B0A"/>
    <w:rsid w:val="006A4009"/>
    <w:rsid w:val="006B1541"/>
    <w:rsid w:val="006B21E6"/>
    <w:rsid w:val="006B365A"/>
    <w:rsid w:val="006B49FD"/>
    <w:rsid w:val="006B661A"/>
    <w:rsid w:val="006B7601"/>
    <w:rsid w:val="006C5232"/>
    <w:rsid w:val="006C53A1"/>
    <w:rsid w:val="006C77FE"/>
    <w:rsid w:val="006C7FAF"/>
    <w:rsid w:val="006D1B2D"/>
    <w:rsid w:val="006D383C"/>
    <w:rsid w:val="006D3DCA"/>
    <w:rsid w:val="006D47E6"/>
    <w:rsid w:val="006D7191"/>
    <w:rsid w:val="006D74F7"/>
    <w:rsid w:val="006E4030"/>
    <w:rsid w:val="006E41C2"/>
    <w:rsid w:val="006E4966"/>
    <w:rsid w:val="006E4D12"/>
    <w:rsid w:val="006E6855"/>
    <w:rsid w:val="006F0200"/>
    <w:rsid w:val="006F07C3"/>
    <w:rsid w:val="006F3DBD"/>
    <w:rsid w:val="006F4C9F"/>
    <w:rsid w:val="006F56CF"/>
    <w:rsid w:val="006F5FB5"/>
    <w:rsid w:val="006F6108"/>
    <w:rsid w:val="00700834"/>
    <w:rsid w:val="00700CD1"/>
    <w:rsid w:val="00703A78"/>
    <w:rsid w:val="0070515E"/>
    <w:rsid w:val="0070542A"/>
    <w:rsid w:val="007057E3"/>
    <w:rsid w:val="007103D6"/>
    <w:rsid w:val="00710BE0"/>
    <w:rsid w:val="00712F2C"/>
    <w:rsid w:val="00713852"/>
    <w:rsid w:val="00714BC6"/>
    <w:rsid w:val="007154E3"/>
    <w:rsid w:val="0071579C"/>
    <w:rsid w:val="0071799B"/>
    <w:rsid w:val="00723754"/>
    <w:rsid w:val="00724885"/>
    <w:rsid w:val="00725F0A"/>
    <w:rsid w:val="007266ED"/>
    <w:rsid w:val="00730CEF"/>
    <w:rsid w:val="00732F7F"/>
    <w:rsid w:val="007332E1"/>
    <w:rsid w:val="00733C1A"/>
    <w:rsid w:val="00734EBC"/>
    <w:rsid w:val="00735D0D"/>
    <w:rsid w:val="00742245"/>
    <w:rsid w:val="00742C89"/>
    <w:rsid w:val="00744B76"/>
    <w:rsid w:val="00746E85"/>
    <w:rsid w:val="00751597"/>
    <w:rsid w:val="007524CA"/>
    <w:rsid w:val="0075299B"/>
    <w:rsid w:val="00753B4A"/>
    <w:rsid w:val="00755F51"/>
    <w:rsid w:val="007566D6"/>
    <w:rsid w:val="00756BC2"/>
    <w:rsid w:val="00764FAF"/>
    <w:rsid w:val="00765431"/>
    <w:rsid w:val="007654B0"/>
    <w:rsid w:val="007704B1"/>
    <w:rsid w:val="00770F7B"/>
    <w:rsid w:val="0077422F"/>
    <w:rsid w:val="007805A9"/>
    <w:rsid w:val="0078147A"/>
    <w:rsid w:val="00781F83"/>
    <w:rsid w:val="00782B68"/>
    <w:rsid w:val="00785AA7"/>
    <w:rsid w:val="00791ABE"/>
    <w:rsid w:val="00792E52"/>
    <w:rsid w:val="00794065"/>
    <w:rsid w:val="00794D47"/>
    <w:rsid w:val="00795206"/>
    <w:rsid w:val="0079637C"/>
    <w:rsid w:val="00796786"/>
    <w:rsid w:val="007A0B65"/>
    <w:rsid w:val="007A2571"/>
    <w:rsid w:val="007A6085"/>
    <w:rsid w:val="007A7E1C"/>
    <w:rsid w:val="007B0C63"/>
    <w:rsid w:val="007B5C66"/>
    <w:rsid w:val="007B7885"/>
    <w:rsid w:val="007C0EA9"/>
    <w:rsid w:val="007C2892"/>
    <w:rsid w:val="007C293C"/>
    <w:rsid w:val="007C4DD6"/>
    <w:rsid w:val="007C7E0B"/>
    <w:rsid w:val="007D0081"/>
    <w:rsid w:val="007D6366"/>
    <w:rsid w:val="007D6A3E"/>
    <w:rsid w:val="007E0AF2"/>
    <w:rsid w:val="007E3A26"/>
    <w:rsid w:val="007E41E8"/>
    <w:rsid w:val="007E5ED2"/>
    <w:rsid w:val="007F0668"/>
    <w:rsid w:val="007F17C1"/>
    <w:rsid w:val="007F17CE"/>
    <w:rsid w:val="007F2568"/>
    <w:rsid w:val="007F2F10"/>
    <w:rsid w:val="007F5322"/>
    <w:rsid w:val="007F5573"/>
    <w:rsid w:val="007F6BB7"/>
    <w:rsid w:val="007F6DAA"/>
    <w:rsid w:val="007F78E8"/>
    <w:rsid w:val="00800161"/>
    <w:rsid w:val="00800854"/>
    <w:rsid w:val="00801233"/>
    <w:rsid w:val="00803401"/>
    <w:rsid w:val="008050CD"/>
    <w:rsid w:val="00805B8A"/>
    <w:rsid w:val="0080787F"/>
    <w:rsid w:val="00810B51"/>
    <w:rsid w:val="00810BA2"/>
    <w:rsid w:val="00813394"/>
    <w:rsid w:val="00814BFD"/>
    <w:rsid w:val="0081500E"/>
    <w:rsid w:val="00815B15"/>
    <w:rsid w:val="00817571"/>
    <w:rsid w:val="00820504"/>
    <w:rsid w:val="0082261C"/>
    <w:rsid w:val="008257A6"/>
    <w:rsid w:val="00837342"/>
    <w:rsid w:val="00837EF0"/>
    <w:rsid w:val="0084035D"/>
    <w:rsid w:val="00840AFD"/>
    <w:rsid w:val="00844251"/>
    <w:rsid w:val="008455FC"/>
    <w:rsid w:val="00851642"/>
    <w:rsid w:val="008547BC"/>
    <w:rsid w:val="00861CA7"/>
    <w:rsid w:val="00864C4F"/>
    <w:rsid w:val="00865E49"/>
    <w:rsid w:val="00867177"/>
    <w:rsid w:val="00872D49"/>
    <w:rsid w:val="0087548E"/>
    <w:rsid w:val="00877FFE"/>
    <w:rsid w:val="00881E1C"/>
    <w:rsid w:val="00885347"/>
    <w:rsid w:val="008879E8"/>
    <w:rsid w:val="00890326"/>
    <w:rsid w:val="00890ACF"/>
    <w:rsid w:val="0089256C"/>
    <w:rsid w:val="008932A7"/>
    <w:rsid w:val="00895370"/>
    <w:rsid w:val="00897197"/>
    <w:rsid w:val="008A3173"/>
    <w:rsid w:val="008A3490"/>
    <w:rsid w:val="008A789D"/>
    <w:rsid w:val="008A7F23"/>
    <w:rsid w:val="008A7FC3"/>
    <w:rsid w:val="008B1969"/>
    <w:rsid w:val="008B26F2"/>
    <w:rsid w:val="008B6248"/>
    <w:rsid w:val="008B7CDA"/>
    <w:rsid w:val="008C1BAF"/>
    <w:rsid w:val="008C3041"/>
    <w:rsid w:val="008C3827"/>
    <w:rsid w:val="008C5B14"/>
    <w:rsid w:val="008C754F"/>
    <w:rsid w:val="008C769B"/>
    <w:rsid w:val="008D06A7"/>
    <w:rsid w:val="008D174E"/>
    <w:rsid w:val="008D475C"/>
    <w:rsid w:val="008D5497"/>
    <w:rsid w:val="008D5942"/>
    <w:rsid w:val="008E0EC7"/>
    <w:rsid w:val="008E1468"/>
    <w:rsid w:val="008E4A82"/>
    <w:rsid w:val="008E5C92"/>
    <w:rsid w:val="008E7CF0"/>
    <w:rsid w:val="008F0878"/>
    <w:rsid w:val="008F15D8"/>
    <w:rsid w:val="008F1AE8"/>
    <w:rsid w:val="008F1DAC"/>
    <w:rsid w:val="008F20B8"/>
    <w:rsid w:val="008F4834"/>
    <w:rsid w:val="008F519E"/>
    <w:rsid w:val="00900B6F"/>
    <w:rsid w:val="009037F8"/>
    <w:rsid w:val="0090448A"/>
    <w:rsid w:val="00907A95"/>
    <w:rsid w:val="00916900"/>
    <w:rsid w:val="00920620"/>
    <w:rsid w:val="0092095F"/>
    <w:rsid w:val="00920AEB"/>
    <w:rsid w:val="00921301"/>
    <w:rsid w:val="00921469"/>
    <w:rsid w:val="00925CCF"/>
    <w:rsid w:val="009264A7"/>
    <w:rsid w:val="009303FC"/>
    <w:rsid w:val="00931649"/>
    <w:rsid w:val="009332BC"/>
    <w:rsid w:val="00933803"/>
    <w:rsid w:val="00936CEB"/>
    <w:rsid w:val="00936F5E"/>
    <w:rsid w:val="00937185"/>
    <w:rsid w:val="00937C4D"/>
    <w:rsid w:val="009424F6"/>
    <w:rsid w:val="00943AD2"/>
    <w:rsid w:val="00944B38"/>
    <w:rsid w:val="00950437"/>
    <w:rsid w:val="00953594"/>
    <w:rsid w:val="00954870"/>
    <w:rsid w:val="009557E3"/>
    <w:rsid w:val="009565D8"/>
    <w:rsid w:val="009571E8"/>
    <w:rsid w:val="00957B49"/>
    <w:rsid w:val="0096478D"/>
    <w:rsid w:val="00964B42"/>
    <w:rsid w:val="00965C20"/>
    <w:rsid w:val="00965F7A"/>
    <w:rsid w:val="009660E6"/>
    <w:rsid w:val="00966D6D"/>
    <w:rsid w:val="00967DCD"/>
    <w:rsid w:val="00972595"/>
    <w:rsid w:val="009744FF"/>
    <w:rsid w:val="00975B88"/>
    <w:rsid w:val="009761D9"/>
    <w:rsid w:val="009769FE"/>
    <w:rsid w:val="00981C3F"/>
    <w:rsid w:val="00982932"/>
    <w:rsid w:val="00982F9D"/>
    <w:rsid w:val="00984364"/>
    <w:rsid w:val="00985503"/>
    <w:rsid w:val="009856E6"/>
    <w:rsid w:val="009870A2"/>
    <w:rsid w:val="00987A8D"/>
    <w:rsid w:val="00990154"/>
    <w:rsid w:val="009912D2"/>
    <w:rsid w:val="00991B64"/>
    <w:rsid w:val="00994008"/>
    <w:rsid w:val="0099621D"/>
    <w:rsid w:val="009A1CEF"/>
    <w:rsid w:val="009A2019"/>
    <w:rsid w:val="009A445C"/>
    <w:rsid w:val="009A549C"/>
    <w:rsid w:val="009A5F26"/>
    <w:rsid w:val="009A6F87"/>
    <w:rsid w:val="009A741D"/>
    <w:rsid w:val="009A793F"/>
    <w:rsid w:val="009B0F93"/>
    <w:rsid w:val="009B4019"/>
    <w:rsid w:val="009B457F"/>
    <w:rsid w:val="009B7502"/>
    <w:rsid w:val="009B791E"/>
    <w:rsid w:val="009C3BEA"/>
    <w:rsid w:val="009C4F3A"/>
    <w:rsid w:val="009C66E4"/>
    <w:rsid w:val="009C685A"/>
    <w:rsid w:val="009C6DF9"/>
    <w:rsid w:val="009C709A"/>
    <w:rsid w:val="009D1AE7"/>
    <w:rsid w:val="009D1E96"/>
    <w:rsid w:val="009D21CF"/>
    <w:rsid w:val="009D48E1"/>
    <w:rsid w:val="009D5033"/>
    <w:rsid w:val="009E4140"/>
    <w:rsid w:val="009E440C"/>
    <w:rsid w:val="009E5262"/>
    <w:rsid w:val="009E5B97"/>
    <w:rsid w:val="009E5F42"/>
    <w:rsid w:val="009F1319"/>
    <w:rsid w:val="009F2245"/>
    <w:rsid w:val="009F3682"/>
    <w:rsid w:val="009F4D8D"/>
    <w:rsid w:val="009F5AAD"/>
    <w:rsid w:val="00A00E36"/>
    <w:rsid w:val="00A0509A"/>
    <w:rsid w:val="00A0563C"/>
    <w:rsid w:val="00A06A54"/>
    <w:rsid w:val="00A07795"/>
    <w:rsid w:val="00A07CE2"/>
    <w:rsid w:val="00A117E0"/>
    <w:rsid w:val="00A11A33"/>
    <w:rsid w:val="00A11DFE"/>
    <w:rsid w:val="00A12B88"/>
    <w:rsid w:val="00A13270"/>
    <w:rsid w:val="00A13569"/>
    <w:rsid w:val="00A14D48"/>
    <w:rsid w:val="00A16ED9"/>
    <w:rsid w:val="00A17107"/>
    <w:rsid w:val="00A200B3"/>
    <w:rsid w:val="00A202BD"/>
    <w:rsid w:val="00A21631"/>
    <w:rsid w:val="00A22D36"/>
    <w:rsid w:val="00A232A3"/>
    <w:rsid w:val="00A24248"/>
    <w:rsid w:val="00A25AE4"/>
    <w:rsid w:val="00A263EC"/>
    <w:rsid w:val="00A279BD"/>
    <w:rsid w:val="00A27EB6"/>
    <w:rsid w:val="00A30EF4"/>
    <w:rsid w:val="00A310A7"/>
    <w:rsid w:val="00A3399E"/>
    <w:rsid w:val="00A3487B"/>
    <w:rsid w:val="00A432CC"/>
    <w:rsid w:val="00A458BA"/>
    <w:rsid w:val="00A461A5"/>
    <w:rsid w:val="00A559FD"/>
    <w:rsid w:val="00A56373"/>
    <w:rsid w:val="00A63B3A"/>
    <w:rsid w:val="00A66A3E"/>
    <w:rsid w:val="00A70603"/>
    <w:rsid w:val="00A7135A"/>
    <w:rsid w:val="00A713FF"/>
    <w:rsid w:val="00A756F7"/>
    <w:rsid w:val="00A761AF"/>
    <w:rsid w:val="00A80D38"/>
    <w:rsid w:val="00A8757D"/>
    <w:rsid w:val="00A90756"/>
    <w:rsid w:val="00A93C15"/>
    <w:rsid w:val="00A95BCB"/>
    <w:rsid w:val="00A96765"/>
    <w:rsid w:val="00AA2A55"/>
    <w:rsid w:val="00AA344C"/>
    <w:rsid w:val="00AA5E0D"/>
    <w:rsid w:val="00AA5EEB"/>
    <w:rsid w:val="00AA650E"/>
    <w:rsid w:val="00AA70C7"/>
    <w:rsid w:val="00AA774C"/>
    <w:rsid w:val="00AA7956"/>
    <w:rsid w:val="00AB38F2"/>
    <w:rsid w:val="00AB7FFB"/>
    <w:rsid w:val="00AC6E0C"/>
    <w:rsid w:val="00AD11FD"/>
    <w:rsid w:val="00AD1981"/>
    <w:rsid w:val="00AD2359"/>
    <w:rsid w:val="00AD2410"/>
    <w:rsid w:val="00AD2F85"/>
    <w:rsid w:val="00AD3889"/>
    <w:rsid w:val="00AD3C28"/>
    <w:rsid w:val="00AD4361"/>
    <w:rsid w:val="00AD4665"/>
    <w:rsid w:val="00AE3CDD"/>
    <w:rsid w:val="00AF0302"/>
    <w:rsid w:val="00AF3A80"/>
    <w:rsid w:val="00AF3B9F"/>
    <w:rsid w:val="00AF4C6B"/>
    <w:rsid w:val="00AF6051"/>
    <w:rsid w:val="00AF6768"/>
    <w:rsid w:val="00AF725D"/>
    <w:rsid w:val="00AF739F"/>
    <w:rsid w:val="00AF7E7A"/>
    <w:rsid w:val="00B00CDD"/>
    <w:rsid w:val="00B044B8"/>
    <w:rsid w:val="00B04B9F"/>
    <w:rsid w:val="00B05B93"/>
    <w:rsid w:val="00B06563"/>
    <w:rsid w:val="00B0659D"/>
    <w:rsid w:val="00B06C2D"/>
    <w:rsid w:val="00B137DC"/>
    <w:rsid w:val="00B175D9"/>
    <w:rsid w:val="00B26486"/>
    <w:rsid w:val="00B27175"/>
    <w:rsid w:val="00B33AE3"/>
    <w:rsid w:val="00B33EF4"/>
    <w:rsid w:val="00B34F1F"/>
    <w:rsid w:val="00B34F31"/>
    <w:rsid w:val="00B35553"/>
    <w:rsid w:val="00B36181"/>
    <w:rsid w:val="00B413DF"/>
    <w:rsid w:val="00B41CCF"/>
    <w:rsid w:val="00B441DF"/>
    <w:rsid w:val="00B460F3"/>
    <w:rsid w:val="00B51955"/>
    <w:rsid w:val="00B51D9A"/>
    <w:rsid w:val="00B52C82"/>
    <w:rsid w:val="00B52D65"/>
    <w:rsid w:val="00B55CDA"/>
    <w:rsid w:val="00B56BA6"/>
    <w:rsid w:val="00B602EB"/>
    <w:rsid w:val="00B6059B"/>
    <w:rsid w:val="00B61463"/>
    <w:rsid w:val="00B6752C"/>
    <w:rsid w:val="00B73376"/>
    <w:rsid w:val="00B74470"/>
    <w:rsid w:val="00B76376"/>
    <w:rsid w:val="00B766FC"/>
    <w:rsid w:val="00B76E5E"/>
    <w:rsid w:val="00B77DBD"/>
    <w:rsid w:val="00B804EF"/>
    <w:rsid w:val="00B82053"/>
    <w:rsid w:val="00B83059"/>
    <w:rsid w:val="00B834C6"/>
    <w:rsid w:val="00B92C90"/>
    <w:rsid w:val="00B93C3F"/>
    <w:rsid w:val="00B94031"/>
    <w:rsid w:val="00B96ED6"/>
    <w:rsid w:val="00BA33AE"/>
    <w:rsid w:val="00BA418B"/>
    <w:rsid w:val="00BA4E08"/>
    <w:rsid w:val="00BA5842"/>
    <w:rsid w:val="00BA6190"/>
    <w:rsid w:val="00BB0724"/>
    <w:rsid w:val="00BB28D9"/>
    <w:rsid w:val="00BB56F1"/>
    <w:rsid w:val="00BB61BF"/>
    <w:rsid w:val="00BC14AC"/>
    <w:rsid w:val="00BC318C"/>
    <w:rsid w:val="00BC4734"/>
    <w:rsid w:val="00BC4959"/>
    <w:rsid w:val="00BC56FC"/>
    <w:rsid w:val="00BC60A9"/>
    <w:rsid w:val="00BD2D63"/>
    <w:rsid w:val="00BD31EB"/>
    <w:rsid w:val="00BD747C"/>
    <w:rsid w:val="00BE1E71"/>
    <w:rsid w:val="00BE39E1"/>
    <w:rsid w:val="00BE7147"/>
    <w:rsid w:val="00BE7855"/>
    <w:rsid w:val="00BF566F"/>
    <w:rsid w:val="00BF5947"/>
    <w:rsid w:val="00BF7A69"/>
    <w:rsid w:val="00C01BD3"/>
    <w:rsid w:val="00C01C19"/>
    <w:rsid w:val="00C024B7"/>
    <w:rsid w:val="00C03447"/>
    <w:rsid w:val="00C0459E"/>
    <w:rsid w:val="00C049A8"/>
    <w:rsid w:val="00C124F5"/>
    <w:rsid w:val="00C176ED"/>
    <w:rsid w:val="00C22A9B"/>
    <w:rsid w:val="00C2315C"/>
    <w:rsid w:val="00C238F3"/>
    <w:rsid w:val="00C23E3D"/>
    <w:rsid w:val="00C25F81"/>
    <w:rsid w:val="00C276CF"/>
    <w:rsid w:val="00C31341"/>
    <w:rsid w:val="00C37F5B"/>
    <w:rsid w:val="00C40DBE"/>
    <w:rsid w:val="00C45E3F"/>
    <w:rsid w:val="00C47039"/>
    <w:rsid w:val="00C506B0"/>
    <w:rsid w:val="00C50F6A"/>
    <w:rsid w:val="00C51FD3"/>
    <w:rsid w:val="00C53EE4"/>
    <w:rsid w:val="00C60936"/>
    <w:rsid w:val="00C60B15"/>
    <w:rsid w:val="00C62B63"/>
    <w:rsid w:val="00C648DB"/>
    <w:rsid w:val="00C64FC8"/>
    <w:rsid w:val="00C65C89"/>
    <w:rsid w:val="00C66B54"/>
    <w:rsid w:val="00C67088"/>
    <w:rsid w:val="00C675E7"/>
    <w:rsid w:val="00C722BE"/>
    <w:rsid w:val="00C75B50"/>
    <w:rsid w:val="00C837B5"/>
    <w:rsid w:val="00C917B9"/>
    <w:rsid w:val="00C944C2"/>
    <w:rsid w:val="00C9582E"/>
    <w:rsid w:val="00C96BE1"/>
    <w:rsid w:val="00CA117E"/>
    <w:rsid w:val="00CA1F8E"/>
    <w:rsid w:val="00CA2948"/>
    <w:rsid w:val="00CA303E"/>
    <w:rsid w:val="00CA50BC"/>
    <w:rsid w:val="00CA52BF"/>
    <w:rsid w:val="00CA5F97"/>
    <w:rsid w:val="00CA68E3"/>
    <w:rsid w:val="00CB13EE"/>
    <w:rsid w:val="00CB2855"/>
    <w:rsid w:val="00CB4042"/>
    <w:rsid w:val="00CB61B8"/>
    <w:rsid w:val="00CB6647"/>
    <w:rsid w:val="00CB66C6"/>
    <w:rsid w:val="00CB69CF"/>
    <w:rsid w:val="00CC0F37"/>
    <w:rsid w:val="00CC3D6F"/>
    <w:rsid w:val="00CC6070"/>
    <w:rsid w:val="00CC6D44"/>
    <w:rsid w:val="00CD0861"/>
    <w:rsid w:val="00CD2AF0"/>
    <w:rsid w:val="00CE0282"/>
    <w:rsid w:val="00CE21E6"/>
    <w:rsid w:val="00CE7228"/>
    <w:rsid w:val="00CF2B74"/>
    <w:rsid w:val="00CF647A"/>
    <w:rsid w:val="00D0101D"/>
    <w:rsid w:val="00D059AC"/>
    <w:rsid w:val="00D05A72"/>
    <w:rsid w:val="00D0631B"/>
    <w:rsid w:val="00D07E7C"/>
    <w:rsid w:val="00D07FFE"/>
    <w:rsid w:val="00D111E7"/>
    <w:rsid w:val="00D11EC7"/>
    <w:rsid w:val="00D217CD"/>
    <w:rsid w:val="00D21B7C"/>
    <w:rsid w:val="00D258B7"/>
    <w:rsid w:val="00D274EB"/>
    <w:rsid w:val="00D3134A"/>
    <w:rsid w:val="00D32D39"/>
    <w:rsid w:val="00D35206"/>
    <w:rsid w:val="00D36AD8"/>
    <w:rsid w:val="00D3720A"/>
    <w:rsid w:val="00D41C69"/>
    <w:rsid w:val="00D42382"/>
    <w:rsid w:val="00D4465A"/>
    <w:rsid w:val="00D44AA6"/>
    <w:rsid w:val="00D44ABB"/>
    <w:rsid w:val="00D457E0"/>
    <w:rsid w:val="00D45980"/>
    <w:rsid w:val="00D46BB4"/>
    <w:rsid w:val="00D47D30"/>
    <w:rsid w:val="00D501A5"/>
    <w:rsid w:val="00D502EA"/>
    <w:rsid w:val="00D51159"/>
    <w:rsid w:val="00D55981"/>
    <w:rsid w:val="00D601D4"/>
    <w:rsid w:val="00D63872"/>
    <w:rsid w:val="00D6708D"/>
    <w:rsid w:val="00D679ED"/>
    <w:rsid w:val="00D70473"/>
    <w:rsid w:val="00D707F8"/>
    <w:rsid w:val="00D743BC"/>
    <w:rsid w:val="00D74E44"/>
    <w:rsid w:val="00D76744"/>
    <w:rsid w:val="00D87670"/>
    <w:rsid w:val="00D87898"/>
    <w:rsid w:val="00D87C92"/>
    <w:rsid w:val="00D87F6F"/>
    <w:rsid w:val="00D90FBA"/>
    <w:rsid w:val="00D92D62"/>
    <w:rsid w:val="00D94BD1"/>
    <w:rsid w:val="00D95061"/>
    <w:rsid w:val="00D97287"/>
    <w:rsid w:val="00DA02AC"/>
    <w:rsid w:val="00DA25E5"/>
    <w:rsid w:val="00DA3BAD"/>
    <w:rsid w:val="00DA595A"/>
    <w:rsid w:val="00DA78B3"/>
    <w:rsid w:val="00DB0184"/>
    <w:rsid w:val="00DB646C"/>
    <w:rsid w:val="00DB6AD2"/>
    <w:rsid w:val="00DB7121"/>
    <w:rsid w:val="00DB730E"/>
    <w:rsid w:val="00DC4B04"/>
    <w:rsid w:val="00DC4B47"/>
    <w:rsid w:val="00DC76CC"/>
    <w:rsid w:val="00DC7CFE"/>
    <w:rsid w:val="00DD1D37"/>
    <w:rsid w:val="00DD37E5"/>
    <w:rsid w:val="00DD7EBA"/>
    <w:rsid w:val="00DE07D6"/>
    <w:rsid w:val="00DE09A2"/>
    <w:rsid w:val="00DE102A"/>
    <w:rsid w:val="00DE1281"/>
    <w:rsid w:val="00DE20AF"/>
    <w:rsid w:val="00DE2202"/>
    <w:rsid w:val="00DE2B96"/>
    <w:rsid w:val="00DE3CC8"/>
    <w:rsid w:val="00DE4956"/>
    <w:rsid w:val="00DE6704"/>
    <w:rsid w:val="00DF3CFB"/>
    <w:rsid w:val="00DF41DD"/>
    <w:rsid w:val="00DF5B6A"/>
    <w:rsid w:val="00DF6BDB"/>
    <w:rsid w:val="00DF7777"/>
    <w:rsid w:val="00E00DC0"/>
    <w:rsid w:val="00E02DEE"/>
    <w:rsid w:val="00E02EA2"/>
    <w:rsid w:val="00E07AC8"/>
    <w:rsid w:val="00E1327A"/>
    <w:rsid w:val="00E16879"/>
    <w:rsid w:val="00E16942"/>
    <w:rsid w:val="00E171D2"/>
    <w:rsid w:val="00E172BF"/>
    <w:rsid w:val="00E175AF"/>
    <w:rsid w:val="00E208EB"/>
    <w:rsid w:val="00E22874"/>
    <w:rsid w:val="00E238C4"/>
    <w:rsid w:val="00E241E5"/>
    <w:rsid w:val="00E26696"/>
    <w:rsid w:val="00E269C5"/>
    <w:rsid w:val="00E31445"/>
    <w:rsid w:val="00E324AD"/>
    <w:rsid w:val="00E3268C"/>
    <w:rsid w:val="00E359AB"/>
    <w:rsid w:val="00E4071F"/>
    <w:rsid w:val="00E4610F"/>
    <w:rsid w:val="00E4792A"/>
    <w:rsid w:val="00E517AC"/>
    <w:rsid w:val="00E520F4"/>
    <w:rsid w:val="00E53EAC"/>
    <w:rsid w:val="00E56065"/>
    <w:rsid w:val="00E60BCE"/>
    <w:rsid w:val="00E62D77"/>
    <w:rsid w:val="00E64851"/>
    <w:rsid w:val="00E6574F"/>
    <w:rsid w:val="00E65B61"/>
    <w:rsid w:val="00E668B5"/>
    <w:rsid w:val="00E67500"/>
    <w:rsid w:val="00E713A7"/>
    <w:rsid w:val="00E72CC1"/>
    <w:rsid w:val="00E74B5A"/>
    <w:rsid w:val="00E75901"/>
    <w:rsid w:val="00E76B4A"/>
    <w:rsid w:val="00E77550"/>
    <w:rsid w:val="00E853D1"/>
    <w:rsid w:val="00E85C18"/>
    <w:rsid w:val="00E8606E"/>
    <w:rsid w:val="00E8724C"/>
    <w:rsid w:val="00E87932"/>
    <w:rsid w:val="00E9320D"/>
    <w:rsid w:val="00E9710B"/>
    <w:rsid w:val="00E97134"/>
    <w:rsid w:val="00E97A03"/>
    <w:rsid w:val="00EA0732"/>
    <w:rsid w:val="00EA0C8E"/>
    <w:rsid w:val="00EA1561"/>
    <w:rsid w:val="00EA7A5D"/>
    <w:rsid w:val="00EB0BB7"/>
    <w:rsid w:val="00EB112C"/>
    <w:rsid w:val="00EB33F1"/>
    <w:rsid w:val="00EB4417"/>
    <w:rsid w:val="00EB56F6"/>
    <w:rsid w:val="00EC39E7"/>
    <w:rsid w:val="00EC3EBB"/>
    <w:rsid w:val="00EC6B36"/>
    <w:rsid w:val="00EC6DD8"/>
    <w:rsid w:val="00ED0414"/>
    <w:rsid w:val="00ED0F48"/>
    <w:rsid w:val="00ED2948"/>
    <w:rsid w:val="00ED507D"/>
    <w:rsid w:val="00ED5F1D"/>
    <w:rsid w:val="00ED6829"/>
    <w:rsid w:val="00ED77BE"/>
    <w:rsid w:val="00ED7811"/>
    <w:rsid w:val="00EE115C"/>
    <w:rsid w:val="00EE2B48"/>
    <w:rsid w:val="00EE3114"/>
    <w:rsid w:val="00EE4B3C"/>
    <w:rsid w:val="00EE587F"/>
    <w:rsid w:val="00EE6682"/>
    <w:rsid w:val="00EE6B60"/>
    <w:rsid w:val="00EF011D"/>
    <w:rsid w:val="00EF6973"/>
    <w:rsid w:val="00EF79BB"/>
    <w:rsid w:val="00F01661"/>
    <w:rsid w:val="00F037DE"/>
    <w:rsid w:val="00F04570"/>
    <w:rsid w:val="00F05224"/>
    <w:rsid w:val="00F10741"/>
    <w:rsid w:val="00F11105"/>
    <w:rsid w:val="00F11685"/>
    <w:rsid w:val="00F12360"/>
    <w:rsid w:val="00F144FE"/>
    <w:rsid w:val="00F15DF1"/>
    <w:rsid w:val="00F15F2A"/>
    <w:rsid w:val="00F1624E"/>
    <w:rsid w:val="00F175A3"/>
    <w:rsid w:val="00F17B28"/>
    <w:rsid w:val="00F2052F"/>
    <w:rsid w:val="00F21822"/>
    <w:rsid w:val="00F226D9"/>
    <w:rsid w:val="00F26012"/>
    <w:rsid w:val="00F2646C"/>
    <w:rsid w:val="00F26730"/>
    <w:rsid w:val="00F272E6"/>
    <w:rsid w:val="00F32C79"/>
    <w:rsid w:val="00F33BAE"/>
    <w:rsid w:val="00F43506"/>
    <w:rsid w:val="00F50B91"/>
    <w:rsid w:val="00F552E3"/>
    <w:rsid w:val="00F55668"/>
    <w:rsid w:val="00F559C7"/>
    <w:rsid w:val="00F56B70"/>
    <w:rsid w:val="00F572C1"/>
    <w:rsid w:val="00F61844"/>
    <w:rsid w:val="00F61A5E"/>
    <w:rsid w:val="00F61F9F"/>
    <w:rsid w:val="00F65941"/>
    <w:rsid w:val="00F66386"/>
    <w:rsid w:val="00F6697A"/>
    <w:rsid w:val="00F678F0"/>
    <w:rsid w:val="00F70E76"/>
    <w:rsid w:val="00F73B61"/>
    <w:rsid w:val="00F7430C"/>
    <w:rsid w:val="00F7496A"/>
    <w:rsid w:val="00F75547"/>
    <w:rsid w:val="00F804DA"/>
    <w:rsid w:val="00F831B0"/>
    <w:rsid w:val="00F84985"/>
    <w:rsid w:val="00F91283"/>
    <w:rsid w:val="00F91DDE"/>
    <w:rsid w:val="00FA3648"/>
    <w:rsid w:val="00FA3A10"/>
    <w:rsid w:val="00FA3EFC"/>
    <w:rsid w:val="00FA7416"/>
    <w:rsid w:val="00FB42B1"/>
    <w:rsid w:val="00FB4F75"/>
    <w:rsid w:val="00FB73F4"/>
    <w:rsid w:val="00FC12EA"/>
    <w:rsid w:val="00FC17F1"/>
    <w:rsid w:val="00FC369B"/>
    <w:rsid w:val="00FD2132"/>
    <w:rsid w:val="00FD62B6"/>
    <w:rsid w:val="00FD6328"/>
    <w:rsid w:val="00FD77DA"/>
    <w:rsid w:val="00FE0ECE"/>
    <w:rsid w:val="00FE280C"/>
    <w:rsid w:val="00FE407C"/>
    <w:rsid w:val="00FE6756"/>
    <w:rsid w:val="00FE68EE"/>
    <w:rsid w:val="00FF27FE"/>
    <w:rsid w:val="00FF31CE"/>
    <w:rsid w:val="00FF3A6B"/>
    <w:rsid w:val="00FF429D"/>
    <w:rsid w:val="00FF4815"/>
    <w:rsid w:val="00FF4B61"/>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C116360"/>
  <w15:docId w15:val="{6DD41A3F-BA5C-444A-AFC3-28BE43870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A0C8E"/>
    <w:pPr>
      <w:spacing w:before="180"/>
    </w:pPr>
    <w:rPr>
      <w:rFonts w:ascii="Arial" w:hAnsi="Arial"/>
      <w:sz w:val="22"/>
      <w:szCs w:val="24"/>
    </w:rPr>
  </w:style>
  <w:style w:type="paragraph" w:styleId="Heading1">
    <w:name w:val="heading 1"/>
    <w:basedOn w:val="Normal"/>
    <w:next w:val="Normal"/>
    <w:link w:val="Heading1Char"/>
    <w:uiPriority w:val="9"/>
    <w:qFormat/>
    <w:rsid w:val="00C944C2"/>
    <w:pPr>
      <w:keepNext/>
      <w:keepLines/>
      <w:spacing w:line="276" w:lineRule="auto"/>
      <w:outlineLvl w:val="0"/>
    </w:pPr>
    <w:rPr>
      <w:rFonts w:eastAsiaTheme="majorEastAsia" w:cstheme="majorBidi"/>
      <w:b/>
      <w:bCs/>
      <w:color w:val="FF6600"/>
      <w:sz w:val="36"/>
      <w:szCs w:val="28"/>
    </w:rPr>
  </w:style>
  <w:style w:type="paragraph" w:styleId="Heading2">
    <w:name w:val="heading 2"/>
    <w:basedOn w:val="Normal"/>
    <w:next w:val="Normal"/>
    <w:link w:val="Heading2Char"/>
    <w:uiPriority w:val="9"/>
    <w:unhideWhenUsed/>
    <w:qFormat/>
    <w:rsid w:val="00C944C2"/>
    <w:pPr>
      <w:keepNext/>
      <w:keepLines/>
      <w:spacing w:before="240" w:line="276" w:lineRule="auto"/>
      <w:outlineLvl w:val="1"/>
    </w:pPr>
    <w:rPr>
      <w:rFonts w:eastAsiaTheme="majorEastAsia"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9F5AAD"/>
    <w:pPr>
      <w:keepNext/>
      <w:keepLines/>
      <w:spacing w:before="200" w:line="276" w:lineRule="auto"/>
      <w:outlineLvl w:val="2"/>
    </w:pPr>
    <w:rPr>
      <w:rFonts w:eastAsiaTheme="majorEastAsia" w:cstheme="majorBidi"/>
      <w:b/>
      <w:bCs/>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rsid w:val="00422BAD"/>
    <w:pPr>
      <w:keepLines/>
      <w:framePr w:w="4320" w:h="965" w:hSpace="187" w:vSpace="187" w:wrap="notBeside" w:vAnchor="page" w:hAnchor="margin" w:xAlign="right" w:y="966" w:anchorLock="1"/>
      <w:tabs>
        <w:tab w:val="left" w:pos="2160"/>
      </w:tabs>
      <w:spacing w:line="160" w:lineRule="atLeast"/>
    </w:pPr>
    <w:rPr>
      <w:sz w:val="14"/>
      <w:szCs w:val="20"/>
    </w:rPr>
  </w:style>
  <w:style w:type="paragraph" w:styleId="Header">
    <w:name w:val="header"/>
    <w:basedOn w:val="Normal"/>
    <w:rsid w:val="008F519E"/>
    <w:pPr>
      <w:tabs>
        <w:tab w:val="center" w:pos="4320"/>
        <w:tab w:val="right" w:pos="8640"/>
      </w:tabs>
    </w:pPr>
  </w:style>
  <w:style w:type="paragraph" w:styleId="Footer">
    <w:name w:val="footer"/>
    <w:basedOn w:val="Normal"/>
    <w:link w:val="FooterChar"/>
    <w:uiPriority w:val="99"/>
    <w:rsid w:val="008F519E"/>
    <w:pPr>
      <w:tabs>
        <w:tab w:val="center" w:pos="4320"/>
        <w:tab w:val="right" w:pos="8640"/>
      </w:tabs>
    </w:pPr>
  </w:style>
  <w:style w:type="character" w:styleId="PageNumber">
    <w:name w:val="page number"/>
    <w:basedOn w:val="DefaultParagraphFont"/>
    <w:rsid w:val="008F519E"/>
  </w:style>
  <w:style w:type="paragraph" w:customStyle="1" w:styleId="Style1">
    <w:name w:val="Style1"/>
    <w:basedOn w:val="Normal"/>
    <w:link w:val="Style1Char"/>
    <w:qFormat/>
    <w:rsid w:val="00E9710B"/>
    <w:rPr>
      <w:rFonts w:ascii="Arial Narrow" w:hAnsi="Arial Narrow"/>
    </w:rPr>
  </w:style>
  <w:style w:type="paragraph" w:styleId="BalloonText">
    <w:name w:val="Balloon Text"/>
    <w:basedOn w:val="Normal"/>
    <w:link w:val="BalloonTextChar"/>
    <w:rsid w:val="00CA52BF"/>
    <w:rPr>
      <w:rFonts w:ascii="Tahoma" w:hAnsi="Tahoma" w:cs="Tahoma"/>
      <w:sz w:val="16"/>
      <w:szCs w:val="16"/>
    </w:rPr>
  </w:style>
  <w:style w:type="character" w:customStyle="1" w:styleId="Style1Char">
    <w:name w:val="Style1 Char"/>
    <w:link w:val="Style1"/>
    <w:rsid w:val="00E9710B"/>
    <w:rPr>
      <w:rFonts w:ascii="Arial Narrow" w:hAnsi="Arial Narrow"/>
      <w:sz w:val="24"/>
      <w:szCs w:val="24"/>
    </w:rPr>
  </w:style>
  <w:style w:type="character" w:customStyle="1" w:styleId="BalloonTextChar">
    <w:name w:val="Balloon Text Char"/>
    <w:basedOn w:val="DefaultParagraphFont"/>
    <w:link w:val="BalloonText"/>
    <w:rsid w:val="00CA52BF"/>
    <w:rPr>
      <w:rFonts w:ascii="Tahoma" w:hAnsi="Tahoma" w:cs="Tahoma"/>
      <w:sz w:val="16"/>
      <w:szCs w:val="16"/>
    </w:rPr>
  </w:style>
  <w:style w:type="character" w:customStyle="1" w:styleId="Heading1Char">
    <w:name w:val="Heading 1 Char"/>
    <w:basedOn w:val="DefaultParagraphFont"/>
    <w:link w:val="Heading1"/>
    <w:uiPriority w:val="9"/>
    <w:rsid w:val="00C944C2"/>
    <w:rPr>
      <w:rFonts w:ascii="Arial" w:eastAsiaTheme="majorEastAsia" w:hAnsi="Arial" w:cstheme="majorBidi"/>
      <w:b/>
      <w:bCs/>
      <w:color w:val="FF6600"/>
      <w:sz w:val="36"/>
      <w:szCs w:val="28"/>
    </w:rPr>
  </w:style>
  <w:style w:type="character" w:customStyle="1" w:styleId="Heading2Char">
    <w:name w:val="Heading 2 Char"/>
    <w:basedOn w:val="DefaultParagraphFont"/>
    <w:link w:val="Heading2"/>
    <w:uiPriority w:val="9"/>
    <w:rsid w:val="00C944C2"/>
    <w:rPr>
      <w:rFonts w:ascii="Arial" w:eastAsiaTheme="majorEastAsia" w:hAnsi="Arial" w:cstheme="majorBidi"/>
      <w:b/>
      <w:bCs/>
      <w:color w:val="7F7F7F" w:themeColor="text1" w:themeTint="80"/>
      <w:sz w:val="26"/>
      <w:szCs w:val="26"/>
    </w:rPr>
  </w:style>
  <w:style w:type="character" w:customStyle="1" w:styleId="Heading3Char">
    <w:name w:val="Heading 3 Char"/>
    <w:basedOn w:val="DefaultParagraphFont"/>
    <w:link w:val="Heading3"/>
    <w:uiPriority w:val="9"/>
    <w:rsid w:val="009F5AAD"/>
    <w:rPr>
      <w:rFonts w:ascii="Arial" w:eastAsiaTheme="majorEastAsia" w:hAnsi="Arial" w:cstheme="majorBidi"/>
      <w:b/>
      <w:bCs/>
      <w:color w:val="000000" w:themeColor="text1"/>
      <w:sz w:val="22"/>
      <w:szCs w:val="22"/>
    </w:rPr>
  </w:style>
  <w:style w:type="paragraph" w:styleId="ListParagraph">
    <w:name w:val="List Paragraph"/>
    <w:basedOn w:val="Normal"/>
    <w:uiPriority w:val="34"/>
    <w:qFormat/>
    <w:rsid w:val="00EA0C8E"/>
    <w:pPr>
      <w:numPr>
        <w:numId w:val="1"/>
      </w:numPr>
      <w:spacing w:after="200" w:line="276" w:lineRule="auto"/>
      <w:contextualSpacing/>
    </w:pPr>
    <w:rPr>
      <w:rFonts w:eastAsiaTheme="minorHAnsi" w:cstheme="minorBidi"/>
      <w:szCs w:val="22"/>
    </w:rPr>
  </w:style>
  <w:style w:type="paragraph" w:customStyle="1" w:styleId="Boilerplate">
    <w:name w:val="Boilerplate"/>
    <w:basedOn w:val="Normal"/>
    <w:link w:val="BoilerplateChar"/>
    <w:qFormat/>
    <w:rsid w:val="00AD3889"/>
    <w:pPr>
      <w:autoSpaceDE w:val="0"/>
      <w:autoSpaceDN w:val="0"/>
      <w:adjustRightInd w:val="0"/>
    </w:pPr>
    <w:rPr>
      <w:rFonts w:ascii="Arial Narrow" w:hAnsi="Arial Narrow"/>
      <w:color w:val="4B4B4B"/>
      <w:sz w:val="16"/>
      <w:szCs w:val="16"/>
    </w:rPr>
  </w:style>
  <w:style w:type="character" w:customStyle="1" w:styleId="BoilerplateChar">
    <w:name w:val="Boilerplate Char"/>
    <w:basedOn w:val="DefaultParagraphFont"/>
    <w:link w:val="Boilerplate"/>
    <w:rsid w:val="00AD3889"/>
    <w:rPr>
      <w:rFonts w:ascii="Arial Narrow" w:hAnsi="Arial Narrow"/>
      <w:color w:val="4B4B4B"/>
      <w:sz w:val="16"/>
      <w:szCs w:val="16"/>
    </w:rPr>
  </w:style>
  <w:style w:type="character" w:customStyle="1" w:styleId="apple-converted-space">
    <w:name w:val="apple-converted-space"/>
    <w:basedOn w:val="DefaultParagraphFont"/>
    <w:rsid w:val="00AD3889"/>
  </w:style>
  <w:style w:type="paragraph" w:customStyle="1" w:styleId="Heading">
    <w:name w:val="Heading"/>
    <w:link w:val="HeadingChar"/>
    <w:qFormat/>
    <w:rsid w:val="009B7502"/>
    <w:pPr>
      <w:spacing w:after="200" w:line="276" w:lineRule="auto"/>
    </w:pPr>
    <w:rPr>
      <w:rFonts w:ascii="Arial" w:eastAsiaTheme="minorHAnsi" w:hAnsi="Arial" w:cs="Arial"/>
      <w:b/>
      <w:sz w:val="40"/>
      <w:szCs w:val="40"/>
    </w:rPr>
  </w:style>
  <w:style w:type="character" w:customStyle="1" w:styleId="HeadingChar">
    <w:name w:val="Heading Char"/>
    <w:basedOn w:val="DefaultParagraphFont"/>
    <w:link w:val="Heading"/>
    <w:rsid w:val="009B7502"/>
    <w:rPr>
      <w:rFonts w:ascii="Arial" w:eastAsiaTheme="minorHAnsi" w:hAnsi="Arial" w:cs="Arial"/>
      <w:b/>
      <w:sz w:val="40"/>
      <w:szCs w:val="40"/>
    </w:rPr>
  </w:style>
  <w:style w:type="paragraph" w:customStyle="1" w:styleId="Sub-headline">
    <w:name w:val="Sub-headline"/>
    <w:link w:val="Sub-headlineChar"/>
    <w:qFormat/>
    <w:rsid w:val="009B7502"/>
    <w:pPr>
      <w:spacing w:after="200" w:line="276" w:lineRule="auto"/>
    </w:pPr>
    <w:rPr>
      <w:rFonts w:ascii="Arial" w:eastAsiaTheme="minorHAnsi" w:hAnsi="Arial" w:cs="Arial"/>
      <w:b/>
      <w:sz w:val="28"/>
      <w:szCs w:val="28"/>
    </w:rPr>
  </w:style>
  <w:style w:type="character" w:customStyle="1" w:styleId="Sub-headlineChar">
    <w:name w:val="Sub-headline Char"/>
    <w:basedOn w:val="HeadingChar"/>
    <w:link w:val="Sub-headline"/>
    <w:rsid w:val="009B7502"/>
    <w:rPr>
      <w:rFonts w:ascii="Arial" w:eastAsiaTheme="minorHAnsi" w:hAnsi="Arial" w:cs="Arial"/>
      <w:b/>
      <w:sz w:val="28"/>
      <w:szCs w:val="28"/>
    </w:rPr>
  </w:style>
  <w:style w:type="character" w:customStyle="1" w:styleId="FooterChar">
    <w:name w:val="Footer Char"/>
    <w:basedOn w:val="DefaultParagraphFont"/>
    <w:link w:val="Footer"/>
    <w:uiPriority w:val="99"/>
    <w:rsid w:val="00076681"/>
    <w:rPr>
      <w:rFonts w:ascii="Arial" w:hAnsi="Arial"/>
      <w:sz w:val="22"/>
      <w:szCs w:val="24"/>
    </w:rPr>
  </w:style>
  <w:style w:type="character" w:styleId="Hyperlink">
    <w:name w:val="Hyperlink"/>
    <w:basedOn w:val="DefaultParagraphFont"/>
    <w:rsid w:val="00C64FC8"/>
    <w:rPr>
      <w:color w:val="0000FF" w:themeColor="hyperlink"/>
      <w:u w:val="single"/>
    </w:rPr>
  </w:style>
  <w:style w:type="character" w:styleId="UnresolvedMention">
    <w:name w:val="Unresolved Mention"/>
    <w:basedOn w:val="DefaultParagraphFont"/>
    <w:rsid w:val="00C64FC8"/>
    <w:rPr>
      <w:color w:val="808080"/>
      <w:shd w:val="clear" w:color="auto" w:fill="E6E6E6"/>
    </w:rPr>
  </w:style>
  <w:style w:type="character" w:styleId="FollowedHyperlink">
    <w:name w:val="FollowedHyperlink"/>
    <w:basedOn w:val="DefaultParagraphFont"/>
    <w:rsid w:val="00156A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106034">
      <w:bodyDiv w:val="1"/>
      <w:marLeft w:val="0"/>
      <w:marRight w:val="0"/>
      <w:marTop w:val="0"/>
      <w:marBottom w:val="0"/>
      <w:divBdr>
        <w:top w:val="none" w:sz="0" w:space="0" w:color="auto"/>
        <w:left w:val="none" w:sz="0" w:space="0" w:color="auto"/>
        <w:bottom w:val="none" w:sz="0" w:space="0" w:color="auto"/>
        <w:right w:val="none" w:sz="0" w:space="0" w:color="auto"/>
      </w:divBdr>
    </w:div>
    <w:div w:id="54409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hyperlink" Target="http://localhost:8880/demo/web/pdo/ordering" TargetMode="External"/><Relationship Id="rId42" Type="http://schemas.openxmlformats.org/officeDocument/2006/relationships/header" Target="header3.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github.com/progress/Spark-Tookit-Demos/release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0.tiff"/><Relationship Id="rId32" Type="http://schemas.openxmlformats.org/officeDocument/2006/relationships/image" Target="media/image15.png"/><Relationship Id="rId37" Type="http://schemas.openxmlformats.org/officeDocument/2006/relationships/hyperlink" Target="http://localhost:8880/demo/static/catview.ht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tiff"/><Relationship Id="rId36" Type="http://schemas.openxmlformats.org/officeDocument/2006/relationships/image" Target="media/image17.png"/><Relationship Id="rId10" Type="http://schemas.openxmlformats.org/officeDocument/2006/relationships/webSettings" Target="webSettings.xml"/><Relationship Id="rId19" Type="http://schemas.openxmlformats.org/officeDocument/2006/relationships/image" Target="media/image5.tiff"/><Relationship Id="rId31" Type="http://schemas.openxmlformats.org/officeDocument/2006/relationships/hyperlink" Target="http://localhost:9090"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s://github.com/progress/Spark-Toolkit-Demos" TargetMode="External"/><Relationship Id="rId22" Type="http://schemas.openxmlformats.org/officeDocument/2006/relationships/image" Target="media/image8.png"/><Relationship Id="rId27" Type="http://schemas.openxmlformats.org/officeDocument/2006/relationships/hyperlink" Target="http://localhost:8880" TargetMode="External"/><Relationship Id="rId30" Type="http://schemas.openxmlformats.org/officeDocument/2006/relationships/hyperlink" Target="http://localhost:8880/demo/static/home.jsp" TargetMode="External"/><Relationship Id="rId35" Type="http://schemas.openxmlformats.org/officeDocument/2006/relationships/hyperlink" Target="http://localhost:8880/demo/static/catview.html" TargetMode="External"/><Relationship Id="rId43" Type="http://schemas.openxmlformats.org/officeDocument/2006/relationships/footer" Target="footer3.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8.emf"/></Relationships>
</file>

<file path=word/_rels/header3.xml.rels><?xml version="1.0" encoding="UTF-8" standalone="yes"?>
<Relationships xmlns="http://schemas.openxmlformats.org/package/2006/relationships"><Relationship Id="rId1"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grau/Dropbox/Documents/Progress%20Software/Branding/US_2018_Template-with-Title-and-Subtit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LongProperties xmlns="http://schemas.microsoft.com/office/2006/metadata/long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olicy xmlns="0dfb052e-cb13-4d19-82cf-940ca1bb85b7">false</Policy>
    <Location1_0 xmlns="0dfb052e-cb13-4d19-82cf-940ca1bb85b7">
      <Terms xmlns="http://schemas.microsoft.com/office/infopath/2007/PartnerControls"/>
    </Location1_0>
    <MetaDescription xmlns="0dfb052e-cb13-4d19-82cf-940ca1bb85b7" xsi:nil="true"/>
    <Category1_0 xmlns="0dfb052e-cb13-4d19-82cf-940ca1bb85b7">
      <Terms xmlns="http://schemas.microsoft.com/office/infopath/2007/PartnerControls">
        <TermInfo xmlns="http://schemas.microsoft.com/office/infopath/2007/PartnerControls">
          <TermName xmlns="http://schemas.microsoft.com/office/infopath/2007/PartnerControls">Stationery</TermName>
          <TermId xmlns="http://schemas.microsoft.com/office/infopath/2007/PartnerControls">8ab65b12-1366-49ac-836e-4f4aa18a184c</TermId>
        </TermInfo>
      </Terms>
    </Category1_0>
    <l58a9cb184754a90a3d0c9fae6dfc0fc xmlns="0dfb052e-cb13-4d19-82cf-940ca1bb85b7">
      <Terms xmlns="http://schemas.microsoft.com/office/infopath/2007/PartnerControls"/>
    </l58a9cb184754a90a3d0c9fae6dfc0fc>
    <efbf5ec808454fc39dd6e73fb30f9800 xmlns="0dfb052e-cb13-4d19-82cf-940ca1bb85b7">
      <Terms xmlns="http://schemas.microsoft.com/office/infopath/2007/PartnerControls"/>
    </efbf5ec808454fc39dd6e73fb30f9800>
    <ContentType1_0 xmlns="0dfb052e-cb13-4d19-82cf-940ca1bb85b7">
      <Terms xmlns="http://schemas.microsoft.com/office/infopath/2007/PartnerControls"/>
    </ContentType1_0>
    <Industry_0 xmlns="0dfb052e-cb13-4d19-82cf-940ca1bb85b7">
      <Terms xmlns="http://schemas.microsoft.com/office/infopath/2007/PartnerControls"/>
    </Industry_0>
    <g7620f54b84d4877b8ce49e3874564d0 xmlns="0dfb052e-cb13-4d19-82cf-940ca1bb85b7">
      <Terms xmlns="http://schemas.microsoft.com/office/infopath/2007/PartnerControls"/>
    </g7620f54b84d4877b8ce49e3874564d0>
    <m3946e80dba8470d9700658463930af8 xmlns="0dfb052e-cb13-4d19-82cf-940ca1bb85b7">
      <Terms xmlns="http://schemas.microsoft.com/office/infopath/2007/PartnerControls"/>
    </m3946e80dba8470d9700658463930af8>
    <Solution_0 xmlns="0dfb052e-cb13-4d19-82cf-940ca1bb85b7">
      <Terms xmlns="http://schemas.microsoft.com/office/infopath/2007/PartnerControls"/>
    </Solution_0>
    <e88edf6f69774249aa5a94de92e0b3ee xmlns="0dfb052e-cb13-4d19-82cf-940ca1bb85b7">
      <Terms xmlns="http://schemas.microsoft.com/office/infopath/2007/PartnerControls"/>
    </e88edf6f69774249aa5a94de92e0b3ee>
    <c60905045b3141dfb44ebee3a51fd0a7 xmlns="0dfb052e-cb13-4d19-82cf-940ca1bb85b7">
      <Terms xmlns="http://schemas.microsoft.com/office/infopath/2007/PartnerControls"/>
    </c60905045b3141dfb44ebee3a51fd0a7>
    <TaxCatchAll xmlns="0dfb052e-cb13-4d19-82cf-940ca1bb85b7">
      <Value>192</Value>
    </TaxCatchAll>
    <h2f9ec3728094124b933b9cf7e867a92 xmlns="0dfb052e-cb13-4d19-82cf-940ca1bb85b7">
      <Terms xmlns="http://schemas.microsoft.com/office/infopath/2007/PartnerControls"/>
    </h2f9ec3728094124b933b9cf7e867a92>
    <h847452f74b44b57bc4a2a741f9c94e9 xmlns="0dfb052e-cb13-4d19-82cf-940ca1bb85b7">
      <Terms xmlns="http://schemas.microsoft.com/office/infopath/2007/PartnerControls"/>
    </h847452f74b44b57bc4a2a741f9c94e9>
    <Summary xmlns="0dfb052e-cb13-4d19-82cf-940ca1bb85b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Marketing Document" ma:contentTypeID="0x01010077500574B4721043A1B2E65B865EB440010003476895775C2446B96EE1200BFBC494" ma:contentTypeVersion="49" ma:contentTypeDescription="Create a new document." ma:contentTypeScope="" ma:versionID="377ba89ba879a838786c58561a7d97b6">
  <xsd:schema xmlns:xsd="http://www.w3.org/2001/XMLSchema" xmlns:xs="http://www.w3.org/2001/XMLSchema" xmlns:p="http://schemas.microsoft.com/office/2006/metadata/properties" xmlns:ns2="0dfb052e-cb13-4d19-82cf-940ca1bb85b7" xmlns:ns3="9e282a2b-0d30-4048-ad8b-cd441d000a08" xmlns:ns4="9e244160-759d-472e-925e-0993d518e217" targetNamespace="http://schemas.microsoft.com/office/2006/metadata/properties" ma:root="true" ma:fieldsID="a7fd2dd7e61343e11d7c9e99d21fa2fc" ns2:_="" ns3:_="" ns4:_="">
    <xsd:import namespace="0dfb052e-cb13-4d19-82cf-940ca1bb85b7"/>
    <xsd:import namespace="9e282a2b-0d30-4048-ad8b-cd441d000a08"/>
    <xsd:import namespace="9e244160-759d-472e-925e-0993d518e217"/>
    <xsd:element name="properties">
      <xsd:complexType>
        <xsd:sequence>
          <xsd:element name="documentManagement">
            <xsd:complexType>
              <xsd:all>
                <xsd:element ref="ns2:MetaDescription" minOccurs="0"/>
                <xsd:element ref="ns2:Location1_0" minOccurs="0"/>
                <xsd:element ref="ns2:TaxCatchAll" minOccurs="0"/>
                <xsd:element ref="ns2:Policy" minOccurs="0"/>
                <xsd:element ref="ns2:Category1_0" minOccurs="0"/>
                <xsd:element ref="ns2:Summary" minOccurs="0"/>
                <xsd:element ref="ns2:ContentType1_0" minOccurs="0"/>
                <xsd:element ref="ns2:Solution_0" minOccurs="0"/>
                <xsd:element ref="ns2:Industry_0" minOccurs="0"/>
                <xsd:element ref="ns2:TaxCatchAllLabel" minOccurs="0"/>
                <xsd:element ref="ns2:c60905045b3141dfb44ebee3a51fd0a7" minOccurs="0"/>
                <xsd:element ref="ns2:g7620f54b84d4877b8ce49e3874564d0" minOccurs="0"/>
                <xsd:element ref="ns2:m3946e80dba8470d9700658463930af8" minOccurs="0"/>
                <xsd:element ref="ns2:l58a9cb184754a90a3d0c9fae6dfc0fc" minOccurs="0"/>
                <xsd:element ref="ns2:e88edf6f69774249aa5a94de92e0b3ee" minOccurs="0"/>
                <xsd:element ref="ns2:h2f9ec3728094124b933b9cf7e867a92" minOccurs="0"/>
                <xsd:element ref="ns2:efbf5ec808454fc39dd6e73fb30f9800" minOccurs="0"/>
                <xsd:element ref="ns2:h847452f74b44b57bc4a2a741f9c94e9" minOccurs="0"/>
                <xsd:element ref="ns4:SharedWithUsers" minOccurs="0"/>
                <xsd:element ref="ns4: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fb052e-cb13-4d19-82cf-940ca1bb85b7" elementFormDefault="qualified">
    <xsd:import namespace="http://schemas.microsoft.com/office/2006/documentManagement/types"/>
    <xsd:import namespace="http://schemas.microsoft.com/office/infopath/2007/PartnerControls"/>
    <xsd:element name="MetaDescription" ma:index="4" nillable="true" ma:displayName="Meta Description" ma:hidden="true" ma:internalName="MetaDescription" ma:readOnly="false">
      <xsd:simpleType>
        <xsd:restriction base="dms:Note"/>
      </xsd:simpleType>
    </xsd:element>
    <xsd:element name="Location1_0" ma:index="6" nillable="true" ma:taxonomy="true" ma:internalName="Location1_0" ma:taxonomyFieldName="Location1" ma:displayName="Location" ma:readOnly="false" ma:fieldId="{4a19d0fd-e2d8-4bdf-9d9f-62784e6d291e}" ma:taxonomyMulti="true" ma:sspId="c28caf4e-97a5-482b-b76c-1611355cdda6" ma:termSetId="5d5ade69-8899-4ea1-b4cd-6f75a73c5675" ma:anchorId="00000000-0000-0000-0000-000000000000" ma:open="false" ma:isKeyword="false">
      <xsd:complexType>
        <xsd:sequence>
          <xsd:element ref="pc:Terms" minOccurs="0" maxOccurs="1"/>
        </xsd:sequence>
      </xsd:complexType>
    </xsd:element>
    <xsd:element name="TaxCatchAll" ma:index="7" nillable="true" ma:displayName="Taxonomy Catch All Column" ma:description="" ma:hidden="true" ma:list="{5a6fbd45-8148-49f2-9d71-c89d30ccd127}" ma:internalName="TaxCatchAll" ma:showField="CatchAllData" ma:web="66ce2be7-4046-4dfa-b424-f8e40678743a">
      <xsd:complexType>
        <xsd:complexContent>
          <xsd:extension base="dms:MultiChoiceLookup">
            <xsd:sequence>
              <xsd:element name="Value" type="dms:Lookup" maxOccurs="unbounded" minOccurs="0" nillable="true"/>
            </xsd:sequence>
          </xsd:extension>
        </xsd:complexContent>
      </xsd:complexType>
    </xsd:element>
    <xsd:element name="Policy" ma:index="8" nillable="true" ma:displayName="Policy" ma:internalName="Policy" ma:readOnly="false">
      <xsd:simpleType>
        <xsd:restriction base="dms:Boolean"/>
      </xsd:simpleType>
    </xsd:element>
    <xsd:element name="Category1_0" ma:index="10" nillable="true" ma:taxonomy="true" ma:internalName="Category1_0" ma:taxonomyFieldName="Category1" ma:displayName="Category" ma:readOnly="false" ma:fieldId="{76361ab5-a999-4bf4-b0a9-d3c0bdaba2c4}" ma:taxonomyMulti="true" ma:sspId="c28caf4e-97a5-482b-b76c-1611355cdda6" ma:termSetId="1572b638-1401-4969-aa89-db18e7f6a1ce" ma:anchorId="31a2e036-7419-4c75-9a05-8f1ac47321f7" ma:open="false" ma:isKeyword="false">
      <xsd:complexType>
        <xsd:sequence>
          <xsd:element ref="pc:Terms" minOccurs="0" maxOccurs="1"/>
        </xsd:sequence>
      </xsd:complexType>
    </xsd:element>
    <xsd:element name="Summary" ma:index="11" nillable="true" ma:displayName="Summary" ma:internalName="Summary" ma:readOnly="false">
      <xsd:simpleType>
        <xsd:restriction base="dms:Unknown"/>
      </xsd:simpleType>
    </xsd:element>
    <xsd:element name="ContentType1_0" ma:index="13" nillable="true" ma:taxonomy="true" ma:internalName="ContentType1_0" ma:taxonomyFieldName="ContentType1" ma:displayName="Content Type" ma:readOnly="false" ma:fieldId="{11444373-c56f-4b66-a200-4ad1b94ffae6}" ma:taxonomyMulti="true" ma:sspId="c28caf4e-97a5-482b-b76c-1611355cdda6" ma:termSetId="a8ef4eb4-ec32-4700-85c6-2a80481fa78f" ma:anchorId="00000000-0000-0000-0000-000000000000" ma:open="false" ma:isKeyword="false">
      <xsd:complexType>
        <xsd:sequence>
          <xsd:element ref="pc:Terms" minOccurs="0" maxOccurs="1"/>
        </xsd:sequence>
      </xsd:complexType>
    </xsd:element>
    <xsd:element name="Solution_0" ma:index="15" nillable="true" ma:taxonomy="true" ma:internalName="Solution_0" ma:taxonomyFieldName="Solution0" ma:displayName="Solution" ma:readOnly="false" ma:fieldId="{08ee8523-5519-4869-bd80-fd97b8eed69f}" ma:taxonomyMulti="true" ma:sspId="c28caf4e-97a5-482b-b76c-1611355cdda6" ma:termSetId="f17f8854-3894-4535-bae0-80545d600d13" ma:anchorId="00000000-0000-0000-0000-000000000000" ma:open="false" ma:isKeyword="false">
      <xsd:complexType>
        <xsd:sequence>
          <xsd:element ref="pc:Terms" minOccurs="0" maxOccurs="1"/>
        </xsd:sequence>
      </xsd:complexType>
    </xsd:element>
    <xsd:element name="Industry_0" ma:index="17" nillable="true" ma:taxonomy="true" ma:internalName="Industry_0" ma:taxonomyFieldName="Industry" ma:displayName="Industry" ma:readOnly="false" ma:fieldId="{54782f52-600e-43b5-a6fd-b215e0434802}" ma:taxonomyMulti="true" ma:sspId="c28caf4e-97a5-482b-b76c-1611355cdda6" ma:termSetId="5d315633-6a67-4a63-95ca-fb8755b86945" ma:anchorId="00000000-0000-0000-0000-000000000000" ma:open="false" ma:isKeyword="false">
      <xsd:complexType>
        <xsd:sequence>
          <xsd:element ref="pc:Terms" minOccurs="0" maxOccurs="1"/>
        </xsd:sequence>
      </xsd:complexType>
    </xsd:element>
    <xsd:element name="TaxCatchAllLabel" ma:index="18" nillable="true" ma:displayName="Taxonomy Catch All Column1" ma:description="" ma:hidden="true" ma:list="{5a6fbd45-8148-49f2-9d71-c89d30ccd127}" ma:internalName="TaxCatchAllLabel" ma:readOnly="true" ma:showField="CatchAllDataLabel" ma:web="66ce2be7-4046-4dfa-b424-f8e40678743a">
      <xsd:complexType>
        <xsd:complexContent>
          <xsd:extension base="dms:MultiChoiceLookup">
            <xsd:sequence>
              <xsd:element name="Value" type="dms:Lookup" maxOccurs="unbounded" minOccurs="0" nillable="true"/>
            </xsd:sequence>
          </xsd:extension>
        </xsd:complexContent>
      </xsd:complexType>
    </xsd:element>
    <xsd:element name="c60905045b3141dfb44ebee3a51fd0a7" ma:index="19" nillable="true" ma:taxonomy="true" ma:internalName="c60905045b3141dfb44ebee3a51fd0a7" ma:taxonomyFieldName="IndustrySolution" ma:displayName="IndustrySolution" ma:readOnly="false" ma:fieldId="{c6090504-5b31-41df-b44e-bee3a51fd0a7}" ma:taxonomyMulti="true" ma:sspId="c28caf4e-97a5-482b-b76c-1611355cdda6" ma:termSetId="c25c5a4a-9f83-4e95-98f0-96715ed6b3a6" ma:anchorId="00000000-0000-0000-0000-000000000000" ma:open="false" ma:isKeyword="false">
      <xsd:complexType>
        <xsd:sequence>
          <xsd:element ref="pc:Terms" minOccurs="0" maxOccurs="1"/>
        </xsd:sequence>
      </xsd:complexType>
    </xsd:element>
    <xsd:element name="g7620f54b84d4877b8ce49e3874564d0" ma:index="22" nillable="true" ma:taxonomy="true" ma:internalName="g7620f54b84d4877b8ce49e3874564d0" ma:taxonomyFieldName="OpenEdgeModule" ma:displayName="OpenEdgeModule" ma:readOnly="false" ma:fieldId="{07620f54-b84d-4877-b8ce-49e3874564d0}" ma:taxonomyMulti="true" ma:sspId="c28caf4e-97a5-482b-b76c-1611355cdda6" ma:termSetId="a840b9cb-4d8b-4201-8516-62701ebaa3ce" ma:anchorId="00000000-0000-0000-0000-000000000000" ma:open="false" ma:isKeyword="false">
      <xsd:complexType>
        <xsd:sequence>
          <xsd:element ref="pc:Terms" minOccurs="0" maxOccurs="1"/>
        </xsd:sequence>
      </xsd:complexType>
    </xsd:element>
    <xsd:element name="m3946e80dba8470d9700658463930af8" ma:index="23" nillable="true" ma:taxonomy="true" ma:internalName="m3946e80dba8470d9700658463930af8" ma:taxonomyFieldName="Portal_x0020_Audience" ma:displayName="Portal Audience" ma:readOnly="false" ma:fieldId="{63946e80-dba8-470d-9700-658463930af8}" ma:taxonomyMulti="true" ma:sspId="c28caf4e-97a5-482b-b76c-1611355cdda6" ma:termSetId="d25a54c7-5e31-4992-b8a5-ef130e5b0b34" ma:anchorId="00000000-0000-0000-0000-000000000000" ma:open="false" ma:isKeyword="false">
      <xsd:complexType>
        <xsd:sequence>
          <xsd:element ref="pc:Terms" minOccurs="0" maxOccurs="1"/>
        </xsd:sequence>
      </xsd:complexType>
    </xsd:element>
    <xsd:element name="l58a9cb184754a90a3d0c9fae6dfc0fc" ma:index="25" nillable="true" ma:taxonomy="true" ma:internalName="l58a9cb184754a90a3d0c9fae6dfc0fc" ma:taxonomyFieldName="Partner_x0020_Empowerment" ma:displayName="Partner Empowerment" ma:readOnly="false" ma:fieldId="{558a9cb1-8475-4a90-a3d0-c9fae6dfc0fc}" ma:taxonomyMulti="true" ma:sspId="c28caf4e-97a5-482b-b76c-1611355cdda6" ma:termSetId="7b97e60c-ed00-4a30-8a22-7d6dbed94810" ma:anchorId="00000000-0000-0000-0000-000000000000" ma:open="false" ma:isKeyword="false">
      <xsd:complexType>
        <xsd:sequence>
          <xsd:element ref="pc:Terms" minOccurs="0" maxOccurs="1"/>
        </xsd:sequence>
      </xsd:complexType>
    </xsd:element>
    <xsd:element name="e88edf6f69774249aa5a94de92e0b3ee" ma:index="27" nillable="true" ma:taxonomy="true" ma:internalName="e88edf6f69774249aa5a94de92e0b3ee" ma:taxonomyFieldName="BusinessLine" ma:displayName="Business Line" ma:readOnly="false" ma:fieldId="{e88edf6f-6977-4249-aa5a-94de92e0b3ee}" ma:taxonomyMulti="true" ma:sspId="c28caf4e-97a5-482b-b76c-1611355cdda6" ma:termSetId="5d80bd60-09df-46af-8b89-71a6f1477eca" ma:anchorId="00000000-0000-0000-0000-000000000000" ma:open="false" ma:isKeyword="false">
      <xsd:complexType>
        <xsd:sequence>
          <xsd:element ref="pc:Terms" minOccurs="0" maxOccurs="1"/>
        </xsd:sequence>
      </xsd:complexType>
    </xsd:element>
    <xsd:element name="h2f9ec3728094124b933b9cf7e867a92" ma:index="29" nillable="true" ma:taxonomy="true" ma:internalName="h2f9ec3728094124b933b9cf7e867a92" ma:taxonomyFieldName="HorizontalUseCase" ma:displayName="Horizontal Use Case" ma:readOnly="false" ma:fieldId="{12f9ec37-2809-4124-b933-b9cf7e867a92}" ma:taxonomyMulti="true" ma:sspId="c28caf4e-97a5-482b-b76c-1611355cdda6" ma:termSetId="221aa4b5-d2eb-4da5-9165-0ca0afd7ffb0" ma:anchorId="00000000-0000-0000-0000-000000000000" ma:open="false" ma:isKeyword="false">
      <xsd:complexType>
        <xsd:sequence>
          <xsd:element ref="pc:Terms" minOccurs="0" maxOccurs="1"/>
        </xsd:sequence>
      </xsd:complexType>
    </xsd:element>
    <xsd:element name="efbf5ec808454fc39dd6e73fb30f9800" ma:index="31" nillable="true" ma:taxonomy="true" ma:internalName="efbf5ec808454fc39dd6e73fb30f9800" ma:taxonomyFieldName="GFOResourceTags" ma:displayName="GFO Resource Tags" ma:readOnly="false" ma:fieldId="{efbf5ec8-0845-4fc3-9dd6-e73fb30f9800}" ma:taxonomyMulti="true" ma:sspId="c28caf4e-97a5-482b-b76c-1611355cdda6" ma:termSetId="342f8e7f-1635-45ba-8819-3ee15cf1e907" ma:anchorId="00000000-0000-0000-0000-000000000000" ma:open="false" ma:isKeyword="false">
      <xsd:complexType>
        <xsd:sequence>
          <xsd:element ref="pc:Terms" minOccurs="0" maxOccurs="1"/>
        </xsd:sequence>
      </xsd:complexType>
    </xsd:element>
    <xsd:element name="h847452f74b44b57bc4a2a741f9c94e9" ma:index="33" nillable="true" ma:taxonomy="true" ma:internalName="h847452f74b44b57bc4a2a741f9c94e9" ma:taxonomyFieldName="Visibility" ma:displayName="Visibility" ma:readOnly="false" ma:default="-1;#Internal|a223e987-c30f-4fcd-8089-a373931e9ab5" ma:fieldId="{1847452f-74b4-4b57-bc4a-2a741f9c94e9}" ma:sspId="c28caf4e-97a5-482b-b76c-1611355cdda6" ma:termSetId="269460bf-6522-4054-a841-49537bf7e145"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e282a2b-0d30-4048-ad8b-cd441d000a08" elementFormDefault="qualified">
    <xsd:import namespace="http://schemas.microsoft.com/office/2006/documentManagement/types"/>
    <xsd:import namespace="http://schemas.microsoft.com/office/infopath/2007/PartnerControls"/>
    <xsd:element name="MediaServiceMetadata" ma:index="41" nillable="true" ma:displayName="MediaServiceMetadata" ma:description="" ma:hidden="true" ma:internalName="MediaServiceMetadata" ma:readOnly="true">
      <xsd:simpleType>
        <xsd:restriction base="dms:Note"/>
      </xsd:simpleType>
    </xsd:element>
    <xsd:element name="MediaServiceFastMetadata" ma:index="42"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e244160-759d-472e-925e-0993d518e217" elementFormDefault="qualified">
    <xsd:import namespace="http://schemas.microsoft.com/office/2006/documentManagement/types"/>
    <xsd:import namespace="http://schemas.microsoft.com/office/infopath/2007/PartnerControls"/>
    <xsd:element name="SharedWithUsers" ma:index="3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4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5"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haredContentType xmlns="Microsoft.SharePoint.Taxonomy.ContentTypeSync" SourceId="c28caf4e-97a5-482b-b76c-1611355cdda6" ContentTypeId="0x01010077500574B4721043A1B2E65B865EB44001" PreviousValue="false"/>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047CC-6501-4D4A-A09F-8B966F3F656C}">
  <ds:schemaRefs>
    <ds:schemaRef ds:uri="http://schemas.microsoft.com/office/2006/metadata/longProperties"/>
  </ds:schemaRefs>
</ds:datastoreItem>
</file>

<file path=customXml/itemProps2.xml><?xml version="1.0" encoding="utf-8"?>
<ds:datastoreItem xmlns:ds="http://schemas.openxmlformats.org/officeDocument/2006/customXml" ds:itemID="{84B35A4A-8087-49A4-A711-28E5681D2A19}">
  <ds:schemaRefs>
    <ds:schemaRef ds:uri="http://schemas.microsoft.com/sharepoint/v3/contenttype/forms"/>
  </ds:schemaRefs>
</ds:datastoreItem>
</file>

<file path=customXml/itemProps3.xml><?xml version="1.0" encoding="utf-8"?>
<ds:datastoreItem xmlns:ds="http://schemas.openxmlformats.org/officeDocument/2006/customXml" ds:itemID="{3D7BC9F3-4BF9-4531-A523-6F6ED26E6334}">
  <ds:schemaRefs>
    <ds:schemaRef ds:uri="http://schemas.microsoft.com/office/2006/metadata/properties"/>
    <ds:schemaRef ds:uri="0dfb052e-cb13-4d19-82cf-940ca1bb85b7"/>
    <ds:schemaRef ds:uri="http://schemas.microsoft.com/office/infopath/2007/PartnerControls"/>
  </ds:schemaRefs>
</ds:datastoreItem>
</file>

<file path=customXml/itemProps4.xml><?xml version="1.0" encoding="utf-8"?>
<ds:datastoreItem xmlns:ds="http://schemas.openxmlformats.org/officeDocument/2006/customXml" ds:itemID="{3E77E685-EC07-4066-85E9-2D7C15E6F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fb052e-cb13-4d19-82cf-940ca1bb85b7"/>
    <ds:schemaRef ds:uri="9e282a2b-0d30-4048-ad8b-cd441d000a08"/>
    <ds:schemaRef ds:uri="9e244160-759d-472e-925e-0993d518e2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13813EC-7ADF-4217-8EE8-A0ACB84B59A7}">
  <ds:schemaRefs>
    <ds:schemaRef ds:uri="Microsoft.SharePoint.Taxonomy.ContentTypeSync"/>
  </ds:schemaRefs>
</ds:datastoreItem>
</file>

<file path=customXml/itemProps6.xml><?xml version="1.0" encoding="utf-8"?>
<ds:datastoreItem xmlns:ds="http://schemas.openxmlformats.org/officeDocument/2006/customXml" ds:itemID="{8FC97299-C8FC-7F49-BD62-640B0E4D2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US_2018_Template-with-Title-and-Subtitle.dotx</Template>
  <TotalTime>395</TotalTime>
  <Pages>16</Pages>
  <Words>2577</Words>
  <Characters>14691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US_2017_Template-with-Title-and-Subtitle</vt:lpstr>
    </vt:vector>
  </TitlesOfParts>
  <Manager/>
  <Company>Progress</Company>
  <LinksUpToDate>false</LinksUpToDate>
  <CharactersWithSpaces>17234</CharactersWithSpaces>
  <SharedDoc>false</SharedDoc>
  <HyperlinkBase/>
  <HLinks>
    <vt:vector size="6" baseType="variant">
      <vt:variant>
        <vt:i4>1179708</vt:i4>
      </vt:variant>
      <vt:variant>
        <vt:i4>2079</vt:i4>
      </vt:variant>
      <vt:variant>
        <vt:i4>1025</vt:i4>
      </vt:variant>
      <vt:variant>
        <vt:i4>1</vt:i4>
      </vt:variant>
      <vt:variant>
        <vt:lpwstr>ProgressWordmark_RGB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US_2017_Template-with-Title-and-Subtitle</dc:title>
  <dc:subject/>
  <dc:creator>Dustin Grau</dc:creator>
  <cp:keywords/>
  <dc:description/>
  <cp:lastModifiedBy>Dustin Grau</cp:lastModifiedBy>
  <cp:revision>341</cp:revision>
  <cp:lastPrinted>2016-05-05T21:48:00Z</cp:lastPrinted>
  <dcterms:created xsi:type="dcterms:W3CDTF">2018-03-01T14:44:00Z</dcterms:created>
  <dcterms:modified xsi:type="dcterms:W3CDTF">2019-12-18T15:25:00Z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ID">
    <vt:lpwstr>101031</vt:lpwstr>
  </property>
  <property fmtid="{D5CDD505-2E9C-101B-9397-08002B2CF9AE}" pid="3" name="Category1">
    <vt:lpwstr>192;#Stationery|8ab65b12-1366-49ac-836e-4f4aa18a184c</vt:lpwstr>
  </property>
  <property fmtid="{D5CDD505-2E9C-101B-9397-08002B2CF9AE}" pid="4" name="TaxCatchAll">
    <vt:lpwstr>366;#Stationery|404d04d7-29bf-4eed-bce2-6ba5c2b07b67;#365;#Collateral|a608583b-04f9-4d24-9c1b-2116c21c860c</vt:lpwstr>
  </property>
  <property fmtid="{D5CDD505-2E9C-101B-9397-08002B2CF9AE}" pid="5" name="Order">
    <vt:lpwstr>20200.0000000000</vt:lpwstr>
  </property>
  <property fmtid="{D5CDD505-2E9C-101B-9397-08002B2CF9AE}" pid="6" name="Location1">
    <vt:lpwstr/>
  </property>
  <property fmtid="{D5CDD505-2E9C-101B-9397-08002B2CF9AE}" pid="7" name="display_urn:schemas-microsoft-com:office:office#Editor">
    <vt:lpwstr>System Account</vt:lpwstr>
  </property>
  <property fmtid="{D5CDD505-2E9C-101B-9397-08002B2CF9AE}" pid="8" name="xd_Signature">
    <vt:lpwstr/>
  </property>
  <property fmtid="{D5CDD505-2E9C-101B-9397-08002B2CF9AE}" pid="9" name="TemplateUrl">
    <vt:lpwstr/>
  </property>
  <property fmtid="{D5CDD505-2E9C-101B-9397-08002B2CF9AE}" pid="10" name="xd_ProgID">
    <vt:lpwstr/>
  </property>
  <property fmtid="{D5CDD505-2E9C-101B-9397-08002B2CF9AE}" pid="11" name="PublishingStartDate">
    <vt:lpwstr/>
  </property>
  <property fmtid="{D5CDD505-2E9C-101B-9397-08002B2CF9AE}" pid="12" name="PublishingExpirationDate">
    <vt:lpwstr/>
  </property>
  <property fmtid="{D5CDD505-2E9C-101B-9397-08002B2CF9AE}" pid="13" name="display_urn:schemas-microsoft-com:office:office#Author">
    <vt:lpwstr>System Account</vt:lpwstr>
  </property>
  <property fmtid="{D5CDD505-2E9C-101B-9397-08002B2CF9AE}" pid="14" name="Summary">
    <vt:lpwstr/>
  </property>
  <property fmtid="{D5CDD505-2E9C-101B-9397-08002B2CF9AE}" pid="15" name="_SourceUrl">
    <vt:lpwstr/>
  </property>
  <property fmtid="{D5CDD505-2E9C-101B-9397-08002B2CF9AE}" pid="16" name="ContentTypeId">
    <vt:lpwstr>0x01010077500574B4721043A1B2E65B865EB440010003476895775C2446B96EE1200BFBC494</vt:lpwstr>
  </property>
  <property fmtid="{D5CDD505-2E9C-101B-9397-08002B2CF9AE}" pid="17" name="HorizontalUseCase">
    <vt:lpwstr/>
  </property>
  <property fmtid="{D5CDD505-2E9C-101B-9397-08002B2CF9AE}" pid="18" name="GFOResourceTags">
    <vt:lpwstr/>
  </property>
  <property fmtid="{D5CDD505-2E9C-101B-9397-08002B2CF9AE}" pid="19" name="ContentType1">
    <vt:lpwstr/>
  </property>
  <property fmtid="{D5CDD505-2E9C-101B-9397-08002B2CF9AE}" pid="20" name="Partner Empowerment">
    <vt:lpwstr/>
  </property>
  <property fmtid="{D5CDD505-2E9C-101B-9397-08002B2CF9AE}" pid="21" name="ee64b60408e447b6920ef9473a3a1a8f">
    <vt:lpwstr/>
  </property>
  <property fmtid="{D5CDD505-2E9C-101B-9397-08002B2CF9AE}" pid="22" name="BusinessLine">
    <vt:lpwstr/>
  </property>
  <property fmtid="{D5CDD505-2E9C-101B-9397-08002B2CF9AE}" pid="23" name="Industry">
    <vt:lpwstr/>
  </property>
  <property fmtid="{D5CDD505-2E9C-101B-9397-08002B2CF9AE}" pid="24" name="Portal Audience">
    <vt:lpwstr/>
  </property>
  <property fmtid="{D5CDD505-2E9C-101B-9397-08002B2CF9AE}" pid="25" name="OpenEdgeModule">
    <vt:lpwstr/>
  </property>
  <property fmtid="{D5CDD505-2E9C-101B-9397-08002B2CF9AE}" pid="26" name="Visibility">
    <vt:lpwstr/>
  </property>
  <property fmtid="{D5CDD505-2E9C-101B-9397-08002B2CF9AE}" pid="27" name="Solution0">
    <vt:lpwstr/>
  </property>
  <property fmtid="{D5CDD505-2E9C-101B-9397-08002B2CF9AE}" pid="28" name="IndustrySolution">
    <vt:lpwstr/>
  </property>
  <property fmtid="{D5CDD505-2E9C-101B-9397-08002B2CF9AE}" pid="29" name="Solution">
    <vt:lpwstr/>
  </property>
</Properties>
</file>